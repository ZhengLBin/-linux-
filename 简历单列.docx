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51E44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-328930</wp:posOffset>
                </wp:positionV>
                <wp:extent cx="1914525" cy="807085"/>
                <wp:effectExtent l="0" t="0" r="0" b="0"/>
                <wp:wrapNone/>
                <wp:docPr id="37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807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40D0B4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17864211779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1057098910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qq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 w14:paraId="4C929324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2026.06</w:t>
                            </w:r>
                          </w:p>
                          <w:p w14:paraId="3C5C82A0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5" o:spid="_x0000_s1026" o:spt="202" type="#_x0000_t202" style="position:absolute;left:0pt;margin-left:287.4pt;margin-top:-25.9pt;height:63.55pt;width:150.75pt;z-index:251681792;mso-width-relative:page;mso-height-relative:page;" filled="f" stroked="f" coordsize="21600,21600" o:gfxdata="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WulGf2AAAAAoBAAAPAAAAAAAAAAEAIAAAACIAAABkcnMvZG93bnJldi54bWxQSwEC&#10;FAAUAAAACACHTuJAUQ7BcL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840D0B4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17864211779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1057098910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qq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.com</w:t>
                      </w:r>
                    </w:p>
                    <w:p w14:paraId="4C929324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2026.06</w:t>
                      </w:r>
                    </w:p>
                    <w:p w14:paraId="3C5C82A0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2926715</wp:posOffset>
                </wp:positionH>
                <wp:positionV relativeFrom="paragraph">
                  <wp:posOffset>-314960</wp:posOffset>
                </wp:positionV>
                <wp:extent cx="1027430" cy="840740"/>
                <wp:effectExtent l="0" t="0" r="0" b="0"/>
                <wp:wrapNone/>
                <wp:docPr id="36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30" cy="840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B9ADFF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手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机：</w:t>
                            </w:r>
                          </w:p>
                          <w:p w14:paraId="6F96CA12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邮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箱：</w:t>
                            </w:r>
                          </w:p>
                          <w:p w14:paraId="3F7DAE61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毕业时间：</w:t>
                            </w:r>
                          </w:p>
                          <w:p w14:paraId="40FF21D4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4" o:spid="_x0000_s1026" o:spt="202" type="#_x0000_t202" style="position:absolute;left:0pt;margin-left:230.45pt;margin-top:-24.8pt;height:66.2pt;width:80.9pt;z-index:251680768;mso-width-relative:page;mso-height-relative:page;" filled="f" stroked="f" coordsize="21600,21600" o:gfxdata="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BMl7QdgAAAAKAQAADwAAAAAAAAABACAAAAAiAAAAZHJzL2Rvd25yZXYueG1sUEsB&#10;AhQAFAAAAAgAh07iQJUZN8G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AB9ADFF">
                      <w:pPr>
                        <w:pStyle w:val="5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手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机：</w:t>
                      </w:r>
                    </w:p>
                    <w:p w14:paraId="6F96CA12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邮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箱：</w:t>
                      </w:r>
                    </w:p>
                    <w:p w14:paraId="3F7DAE61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毕业时间：</w:t>
                      </w:r>
                    </w:p>
                    <w:p w14:paraId="40FF21D4">
                      <w:pPr>
                        <w:pStyle w:val="5"/>
                        <w:spacing w:before="0" w:beforeAutospacing="0" w:after="0" w:afterAutospacing="0" w:line="37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-329565</wp:posOffset>
                </wp:positionV>
                <wp:extent cx="2153920" cy="1031240"/>
                <wp:effectExtent l="0" t="0" r="0" b="0"/>
                <wp:wrapNone/>
                <wp:docPr id="35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1031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39D633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eastAsia" w:eastAsia="微软雅黑" w:asciiTheme="minorEastAsia" w:hAnsiTheme="minorEastAsia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郑龙斌</w:t>
                            </w:r>
                          </w:p>
                          <w:p w14:paraId="1B84C3D6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硕士(福建师范大学)</w:t>
                            </w:r>
                          </w:p>
                          <w:p w14:paraId="111354ED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电子信息</w:t>
                            </w:r>
                          </w:p>
                          <w:p w14:paraId="7500CC85">
                            <w:pPr>
                              <w:pStyle w:val="5"/>
                              <w:spacing w:before="0" w:beforeAutospacing="0" w:after="0" w:afterAutospacing="0" w:line="370" w:lineRule="exact"/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3" o:spid="_x0000_s1026" o:spt="202" type="#_x0000_t202" style="position:absolute;left:0pt;margin-left:116.8pt;margin-top:-25.95pt;height:81.2pt;width:169.6pt;z-index:251679744;mso-width-relative:page;mso-height-relative:page;" filled="f" stroked="f" coordsize="21600,21600" o:gfxdata="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h2oKz2AAAAAsBAAAPAAAAAAAAAAEAIAAAACIAAABkcnMvZG93bnJldi54bWxQ&#10;SwECFAAUAAAACACHTuJA1ml/2L4BAABh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7F39D633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eastAsia" w:eastAsia="微软雅黑" w:asciiTheme="minorEastAsia" w:hAnsiTheme="minorEastAsia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郑龙斌</w:t>
                      </w:r>
                    </w:p>
                    <w:p w14:paraId="1B84C3D6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硕士(福建师范大学)</w:t>
                      </w:r>
                    </w:p>
                    <w:p w14:paraId="111354ED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电子信息</w:t>
                      </w:r>
                    </w:p>
                    <w:p w14:paraId="7500CC85">
                      <w:pPr>
                        <w:pStyle w:val="5"/>
                        <w:spacing w:before="0" w:beforeAutospacing="0" w:after="0" w:afterAutospacing="0" w:line="370" w:lineRule="exact"/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-328930</wp:posOffset>
                </wp:positionV>
                <wp:extent cx="796925" cy="793750"/>
                <wp:effectExtent l="0" t="0" r="0" b="0"/>
                <wp:wrapNone/>
                <wp:docPr id="34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793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770F4B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姓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名：</w:t>
                            </w:r>
                          </w:p>
                          <w:p w14:paraId="28DFC066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学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历：</w:t>
                            </w:r>
                          </w:p>
                          <w:p w14:paraId="56742CA6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专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业：</w:t>
                            </w:r>
                          </w:p>
                          <w:p w14:paraId="3574F80D">
                            <w:pPr>
                              <w:pStyle w:val="5"/>
                              <w:spacing w:before="0" w:beforeAutospacing="0" w:after="0" w:afterAutospacing="0" w:line="37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2" o:spid="_x0000_s1026" o:spt="202" type="#_x0000_t202" style="position:absolute;left:0pt;margin-left:65.4pt;margin-top:-25.9pt;height:62.5pt;width:62.75pt;z-index:251678720;mso-width-relative:page;mso-height-relative:page;" filled="f" stroked="f" coordsize="21600,21600" o:gfxdata="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qj0t5tcAAAAKAQAADwAAAAAAAAABACAAAAAiAAAAZHJzL2Rvd25yZXYueG1sUEsB&#10;AhQAFAAAAAgAh07iQNmZkiS9AQAAX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4770F4B">
                      <w:pPr>
                        <w:pStyle w:val="5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姓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名：</w:t>
                      </w:r>
                    </w:p>
                    <w:p w14:paraId="28DFC066">
                      <w:pPr>
                        <w:pStyle w:val="5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学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历：</w:t>
                      </w:r>
                    </w:p>
                    <w:p w14:paraId="56742CA6">
                      <w:pPr>
                        <w:pStyle w:val="5"/>
                        <w:spacing w:before="0" w:beforeAutospacing="0" w:after="0" w:afterAutospacing="0" w:line="37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专 </w:t>
                      </w:r>
                      <w:r>
                        <w:rPr>
                          <w:rFonts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262626"/>
                          <w:kern w:val="24"/>
                          <w:sz w:val="21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业：</w:t>
                      </w:r>
                    </w:p>
                    <w:p w14:paraId="3574F80D">
                      <w:pPr>
                        <w:pStyle w:val="5"/>
                        <w:spacing w:before="0" w:beforeAutospacing="0" w:after="0" w:afterAutospacing="0" w:line="37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-434340</wp:posOffset>
                </wp:positionV>
                <wp:extent cx="5798820" cy="1003935"/>
                <wp:effectExtent l="104140" t="60960" r="116840" b="9715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20" cy="10039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  <a:alpha val="58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88900" dir="5400000" sx="101000" sy="101000" algn="ctr" rotWithShape="0">
                            <a:schemeClr val="bg1">
                              <a:alpha val="35000"/>
                            </a:scheme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8pt;margin-top:-34.2pt;height:79.05pt;width:456.6pt;z-index:251659264;v-text-anchor:middle;mso-width-relative:page;mso-height-relative:page;" fillcolor="#A9D18E [1945]" filled="t" stroked="f" coordsize="21600,21600" o:gfxdata="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sRWIPXAAAACgEAAA8AAAAAAAAAAQAgAAAAIgAAAGRycy9kb3ducmV2LnhtbFBLAQIUABQAAAAI&#10;AIdO4kDMktYuYAIAANoEAAAOAAAAAAAAAAEAIAAAACYBAABkcnMvZTJvRG9jLnhtbFBLBQYAAAAA&#10;BgAGAFkBAAD4BQAAAAA=&#10;">
                <v:fill on="t" opacity="38010f" focussize="0,0"/>
                <v:stroke on="f" weight="1pt" miterlimit="8" joinstyle="miter"/>
                <v:imagedata o:title=""/>
                <o:lock v:ext="edit" aspectratio="f"/>
                <v:shadow on="t" type="perspective" color="#FFFFFF [3212]" opacity="22937f" offset="0pt,0pt" origin="0f,0f" matrix="66191f,0f,0f,66191f"/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-414020</wp:posOffset>
                </wp:positionV>
                <wp:extent cx="5789930" cy="997585"/>
                <wp:effectExtent l="0" t="0" r="1270" b="1206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9930" cy="997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55pt;margin-top:-32.6pt;height:78.55pt;width:455.9pt;z-index:251676672;v-text-anchor:middle;mso-width-relative:page;mso-height-relative:page;" fillcolor="#F8CBAD [1301]" filled="t" stroked="f" coordsize="21600,21600" o:gfxdata="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HQIsi1wAAAAoBAAAP&#10;AAAAAAAAAAEAIAAAACIAAABkcnMvZG93bnJldi54bWxQSwECFAAUAAAACACHTuJAfdqQKxkCAAAl&#10;BAAADgAAAAAAAAABACAAAAAmAQAAZHJzL2Uyb0RvYy54bWxQSwUGAAAAAAYABgBZAQAAsQUAAAAA&#10;">
                <v:fill on="t" opacity="49152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-304165</wp:posOffset>
            </wp:positionH>
            <wp:positionV relativeFrom="paragraph">
              <wp:posOffset>-415290</wp:posOffset>
            </wp:positionV>
            <wp:extent cx="657860" cy="998220"/>
            <wp:effectExtent l="118110" t="121920" r="119380" b="137160"/>
            <wp:wrapNone/>
            <wp:docPr id="32" name="图片 32" descr="C:/Users/ZLB&amp;QMQ'S COMPUTER/Desktop/a7e080739347fbb5f9b0b9b8a10d965.jpga7e080739347fbb5f9b0b9b8a10d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/Users/ZLB&amp;QMQ'S COMPUTER/Desktop/a7e080739347fbb5f9b0b9b8a10d965.jpga7e080739347fbb5f9b0b9b8a10d965"/>
                    <pic:cNvPicPr>
                      <a:picLocks noChangeAspect="1"/>
                    </pic:cNvPicPr>
                  </pic:nvPicPr>
                  <pic:blipFill>
                    <a:blip r:embed="rId4"/>
                    <a:srcRect l="564" r="564"/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998220"/>
                    </a:xfrm>
                    <a:prstGeom prst="rect">
                      <a:avLst/>
                    </a:prstGeom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-1302385</wp:posOffset>
                </wp:positionH>
                <wp:positionV relativeFrom="paragraph">
                  <wp:posOffset>9469120</wp:posOffset>
                </wp:positionV>
                <wp:extent cx="5874385" cy="153035"/>
                <wp:effectExtent l="0" t="0" r="0" b="0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74328" cy="152887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102.55pt;margin-top:745.6pt;height:12.05pt;width:462.55pt;z-index:251660288;v-text-anchor:middle;mso-width-relative:page;mso-height-relative:page;" fillcolor="#A9D18E [1945]" filled="t" stroked="f" coordsize="21600,21600" o:gfxdata="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wRPc32AAAAA4BAAAPAAAAAAAAAAEAIAAAACIAAABk&#10;cnMvZG93bnJldi54bWxQSwECFAAUAAAACACHTuJAngI6Qj8CAABVBAAADgAAAAAAAAABACAAAAAn&#10;AQAAZHJzL2Uyb0RvYy54bWxQSwUGAAAAAAYABgBZAQAA2AUAAAAA&#10;" adj="44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9474200</wp:posOffset>
                </wp:positionV>
                <wp:extent cx="2013585" cy="151130"/>
                <wp:effectExtent l="0" t="0" r="5715" b="1270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13734" cy="151209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359.95pt;margin-top:746pt;height:11.9pt;width:158.55pt;z-index:251661312;v-text-anchor:middle;mso-width-relative:page;mso-height-relative:page;" fillcolor="#F8CBAD [1301]" filled="t" stroked="f" coordsize="21600,21600" o:gfxdata="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5Y7N4dkAAAAOAQAADwAAAAAAAAABACAAAAAiAAAA&#10;ZHJzL2Rvd25yZXYueG1sUEsBAhQAFAAAAAgAh07iQDAgzK4/AgAAVQQAAA4AAAAAAAAAAQAgAAAA&#10;KAEAAGRycy9lMm9Eb2MueG1sUEsFBgAAAAAGAAYAWQEAANkFAAAAAA==&#10;" adj="127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4571365</wp:posOffset>
                </wp:positionH>
                <wp:positionV relativeFrom="paragraph">
                  <wp:posOffset>-728980</wp:posOffset>
                </wp:positionV>
                <wp:extent cx="2013585" cy="151130"/>
                <wp:effectExtent l="0" t="0" r="5715" b="1270"/>
                <wp:wrapNone/>
                <wp:docPr id="4" name="平行四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013734" cy="151209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359.95pt;margin-top:-57.4pt;height:11.9pt;width:158.55pt;z-index:251662336;v-text-anchor:middle;mso-width-relative:page;mso-height-relative:page;" fillcolor="#F8CBAD [1301]" filled="t" stroked="f" coordsize="21600,21600" o:gfxdata="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0HQMXYAAAADQEAAA8AAAAAAAAAAQAgAAAAIgAAAGRy&#10;cy9kb3ducmV2LnhtbFBLAQIUABQAAAAIAIdO4kD+OPQOPgIAAFUEAAAOAAAAAAAAAAEAIAAAACcB&#10;AABkcnMvZTJvRG9jLnhtbFBLBQYAAAAABgAGAFkBAADXBQAAAAA=&#10;" adj="127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-1302385</wp:posOffset>
                </wp:positionH>
                <wp:positionV relativeFrom="paragraph">
                  <wp:posOffset>-733425</wp:posOffset>
                </wp:positionV>
                <wp:extent cx="5874385" cy="153035"/>
                <wp:effectExtent l="0" t="0" r="0" b="0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874328" cy="152887"/>
                        </a:xfrm>
                        <a:prstGeom prst="parallelogram">
                          <a:avLst>
                            <a:gd name="adj" fmla="val 78550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flip:y;margin-left:-102.55pt;margin-top:-57.75pt;height:12.05pt;width:462.55pt;z-index:251663360;v-text-anchor:middle;mso-width-relative:page;mso-height-relative:page;" fillcolor="#C5E0B4 [1305]" filled="t" stroked="f" coordsize="21600,21600" o:gfxdata="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g1BMM2gAAAA0BAAAPAAAAAAAAAAEAIAAAACIA&#10;AABkcnMvZG93bnJldi54bWxQSwECFAAUAAAACACHTuJAIAFQiEACAABVBAAADgAAAAAAAAABACAA&#10;AAApAQAAZHJzL2Uyb0RvYy54bWxQSwUGAAAAAAYABgBZAQAA2wUAAAAA&#10;" adj="442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 w14:paraId="0E23459C">
      <w:pPr>
        <w:rPr>
          <w:rFonts w:hint="eastAsia"/>
          <w:lang w:val="en-US" w:eastAsia="zh-CN"/>
        </w:rPr>
      </w:pPr>
    </w:p>
    <w:p w14:paraId="704F620F">
      <w:pPr>
        <w:rPr>
          <w:rFonts w:hint="eastAsia"/>
          <w:lang w:val="en-US" w:eastAsia="zh-CN"/>
        </w:rPr>
      </w:pPr>
    </w:p>
    <w:p w14:paraId="7E0919AA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139700</wp:posOffset>
                </wp:positionV>
                <wp:extent cx="6598285" cy="294640"/>
                <wp:effectExtent l="19050" t="0" r="12065" b="10160"/>
                <wp:wrapNone/>
                <wp:docPr id="1416902702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285" cy="294640"/>
                          <a:chOff x="0" y="-171450"/>
                          <a:chExt cx="6598285" cy="294640"/>
                        </a:xfrm>
                      </wpg:grpSpPr>
                      <wps:wsp>
                        <wps:cNvPr id="13" name="文本框 86"/>
                        <wps:cNvSpPr txBox="1"/>
                        <wps:spPr>
                          <a:xfrm>
                            <a:off x="361950" y="-171450"/>
                            <a:ext cx="1101090" cy="294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171836">
                              <w:pPr>
                                <w:pStyle w:val="5"/>
                                <w:spacing w:before="0" w:beforeAutospacing="0" w:after="0" w:afterAutospacing="0" w:line="320" w:lineRule="exact"/>
                              </w:pPr>
                              <w:r>
                                <w:rPr>
                                  <w:rFonts w:hint="eastAsia" w:ascii="Impact" w:hAnsi="微软雅黑" w:eastAsia="微软雅黑" w:cstheme="minorBidi"/>
                                  <w:b/>
                                  <w:bCs/>
                                  <w:color w:val="0C78C1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21203408" name="组合 8"/>
                        <wpg:cNvGrpSpPr/>
                        <wpg:grpSpPr>
                          <a:xfrm>
                            <a:off x="0" y="-152400"/>
                            <a:ext cx="247650" cy="247650"/>
                            <a:chOff x="0" y="-171450"/>
                            <a:chExt cx="247650" cy="247650"/>
                          </a:xfrm>
                        </wpg:grpSpPr>
                        <wps:wsp>
                          <wps:cNvPr id="12" name="椭圆 75"/>
                          <wps:cNvSpPr/>
                          <wps:spPr>
                            <a:xfrm>
                              <a:off x="0" y="-171450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C78C1"/>
                            </a:solidFill>
                            <a:ln w="38100" cap="flat" cmpd="sng" algn="ctr">
                              <a:solidFill>
                                <a:srgbClr val="0C78C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5" name="KSO_Shape"/>
                          <wps:cNvSpPr/>
                          <wps:spPr bwMode="auto">
                            <a:xfrm>
                              <a:off x="50800" y="-120015"/>
                              <a:ext cx="153670" cy="149225"/>
                            </a:xfrm>
                            <a:custGeom>
                              <a:avLst/>
                              <a:gdLst>
                                <a:gd name="T0" fmla="*/ 1660229 w 8965002"/>
                                <a:gd name="T1" fmla="*/ 723707 h 8673857"/>
                                <a:gd name="T2" fmla="*/ 1707743 w 8965002"/>
                                <a:gd name="T3" fmla="*/ 723707 h 8673857"/>
                                <a:gd name="T4" fmla="*/ 1786179 w 8965002"/>
                                <a:gd name="T5" fmla="*/ 872262 h 8673857"/>
                                <a:gd name="T6" fmla="*/ 1398524 w 8965002"/>
                                <a:gd name="T7" fmla="*/ 1455923 h 8673857"/>
                                <a:gd name="T8" fmla="*/ 1307266 w 8965002"/>
                                <a:gd name="T9" fmla="*/ 1501168 h 8673857"/>
                                <a:gd name="T10" fmla="*/ 1079500 w 8965002"/>
                                <a:gd name="T11" fmla="*/ 1501168 h 8673857"/>
                                <a:gd name="T12" fmla="*/ 1079500 w 8965002"/>
                                <a:gd name="T13" fmla="*/ 1685165 h 8673857"/>
                                <a:gd name="T14" fmla="*/ 1049332 w 8965002"/>
                                <a:gd name="T15" fmla="*/ 1734934 h 8673857"/>
                                <a:gd name="T16" fmla="*/ 1021427 w 8965002"/>
                                <a:gd name="T17" fmla="*/ 1741721 h 8673857"/>
                                <a:gd name="T18" fmla="*/ 985980 w 8965002"/>
                                <a:gd name="T19" fmla="*/ 1731164 h 8673857"/>
                                <a:gd name="T20" fmla="*/ 808744 w 8965002"/>
                                <a:gd name="T21" fmla="*/ 1611265 h 8673857"/>
                                <a:gd name="T22" fmla="*/ 635280 w 8965002"/>
                                <a:gd name="T23" fmla="*/ 1731164 h 8673857"/>
                                <a:gd name="T24" fmla="*/ 571927 w 8965002"/>
                                <a:gd name="T25" fmla="*/ 1734934 h 8673857"/>
                                <a:gd name="T26" fmla="*/ 539497 w 8965002"/>
                                <a:gd name="T27" fmla="*/ 1685165 h 8673857"/>
                                <a:gd name="T28" fmla="*/ 539497 w 8965002"/>
                                <a:gd name="T29" fmla="*/ 1225173 h 8673857"/>
                                <a:gd name="T30" fmla="*/ 636788 w 8965002"/>
                                <a:gd name="T31" fmla="*/ 1030619 h 8673857"/>
                                <a:gd name="T32" fmla="*/ 667710 w 8965002"/>
                                <a:gd name="T33" fmla="*/ 1022324 h 8673857"/>
                                <a:gd name="T34" fmla="*/ 1142852 w 8965002"/>
                                <a:gd name="T35" fmla="*/ 1022324 h 8673857"/>
                                <a:gd name="T36" fmla="*/ 1077992 w 8965002"/>
                                <a:gd name="T37" fmla="*/ 1261369 h 8673857"/>
                                <a:gd name="T38" fmla="*/ 1250702 w 8965002"/>
                                <a:gd name="T39" fmla="*/ 1261369 h 8673857"/>
                                <a:gd name="T40" fmla="*/ 1660229 w 8965002"/>
                                <a:gd name="T41" fmla="*/ 723707 h 8673857"/>
                                <a:gd name="T42" fmla="*/ 1227016 w 8965002"/>
                                <a:gd name="T43" fmla="*/ 26 h 8673857"/>
                                <a:gd name="T44" fmla="*/ 1646524 w 8965002"/>
                                <a:gd name="T45" fmla="*/ 27634 h 8673857"/>
                                <a:gd name="T46" fmla="*/ 1722691 w 8965002"/>
                                <a:gd name="T47" fmla="*/ 177681 h 8673857"/>
                                <a:gd name="T48" fmla="*/ 1246833 w 8965002"/>
                                <a:gd name="T49" fmla="*/ 798230 h 8673857"/>
                                <a:gd name="T50" fmla="*/ 1160861 w 8965002"/>
                                <a:gd name="T51" fmla="*/ 838946 h 8673857"/>
                                <a:gd name="T52" fmla="*/ 443680 w 8965002"/>
                                <a:gd name="T53" fmla="*/ 838946 h 8673857"/>
                                <a:gd name="T54" fmla="*/ 231014 w 8965002"/>
                                <a:gd name="T55" fmla="*/ 1099833 h 8673857"/>
                                <a:gd name="T56" fmla="*/ 361479 w 8965002"/>
                                <a:gd name="T57" fmla="*/ 1249880 h 8673857"/>
                                <a:gd name="T58" fmla="*/ 418794 w 8965002"/>
                                <a:gd name="T59" fmla="*/ 1261190 h 8673857"/>
                                <a:gd name="T60" fmla="*/ 418794 w 8965002"/>
                                <a:gd name="T61" fmla="*/ 1500965 h 8673857"/>
                                <a:gd name="T62" fmla="*/ 10807 w 8965002"/>
                                <a:gd name="T63" fmla="*/ 1148843 h 8673857"/>
                                <a:gd name="T64" fmla="*/ 13069 w 8965002"/>
                                <a:gd name="T65" fmla="*/ 949785 h 8673857"/>
                                <a:gd name="T66" fmla="*/ 545488 w 8965002"/>
                                <a:gd name="T67" fmla="*/ 134703 h 8673857"/>
                                <a:gd name="T68" fmla="*/ 706119 w 8965002"/>
                                <a:gd name="T69" fmla="*/ 45730 h 8673857"/>
                                <a:gd name="T70" fmla="*/ 1227016 w 8965002"/>
                                <a:gd name="T71" fmla="*/ 26 h 8673857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</a:gdLst>
                              <a:ahLst/>
                              <a:cxnLst>
                                <a:cxn ang="T72">
                                  <a:pos x="T0" y="T1"/>
                                </a:cxn>
                                <a:cxn ang="T73">
                                  <a:pos x="T2" y="T3"/>
                                </a:cxn>
                                <a:cxn ang="T74">
                                  <a:pos x="T4" y="T5"/>
                                </a:cxn>
                                <a:cxn ang="T75">
                                  <a:pos x="T6" y="T7"/>
                                </a:cxn>
                                <a:cxn ang="T76">
                                  <a:pos x="T8" y="T9"/>
                                </a:cxn>
                                <a:cxn ang="T77">
                                  <a:pos x="T10" y="T11"/>
                                </a:cxn>
                                <a:cxn ang="T78">
                                  <a:pos x="T12" y="T13"/>
                                </a:cxn>
                                <a:cxn ang="T79">
                                  <a:pos x="T14" y="T15"/>
                                </a:cxn>
                                <a:cxn ang="T80">
                                  <a:pos x="T16" y="T17"/>
                                </a:cxn>
                                <a:cxn ang="T81">
                                  <a:pos x="T18" y="T19"/>
                                </a:cxn>
                                <a:cxn ang="T82">
                                  <a:pos x="T20" y="T21"/>
                                </a:cxn>
                                <a:cxn ang="T83">
                                  <a:pos x="T22" y="T23"/>
                                </a:cxn>
                                <a:cxn ang="T84">
                                  <a:pos x="T24" y="T25"/>
                                </a:cxn>
                                <a:cxn ang="T85">
                                  <a:pos x="T26" y="T27"/>
                                </a:cxn>
                                <a:cxn ang="T86">
                                  <a:pos x="T28" y="T29"/>
                                </a:cxn>
                                <a:cxn ang="T87">
                                  <a:pos x="T30" y="T31"/>
                                </a:cxn>
                                <a:cxn ang="T88">
                                  <a:pos x="T32" y="T33"/>
                                </a:cxn>
                                <a:cxn ang="T89">
                                  <a:pos x="T34" y="T35"/>
                                </a:cxn>
                                <a:cxn ang="T90">
                                  <a:pos x="T36" y="T37"/>
                                </a:cxn>
                                <a:cxn ang="T91">
                                  <a:pos x="T38" y="T39"/>
                                </a:cxn>
                                <a:cxn ang="T92">
                                  <a:pos x="T40" y="T41"/>
                                </a:cxn>
                                <a:cxn ang="T93">
                                  <a:pos x="T42" y="T43"/>
                                </a:cxn>
                                <a:cxn ang="T94">
                                  <a:pos x="T44" y="T45"/>
                                </a:cxn>
                                <a:cxn ang="T95">
                                  <a:pos x="T46" y="T47"/>
                                </a:cxn>
                                <a:cxn ang="T96">
                                  <a:pos x="T48" y="T49"/>
                                </a:cxn>
                                <a:cxn ang="T97">
                                  <a:pos x="T50" y="T51"/>
                                </a:cxn>
                                <a:cxn ang="T98">
                                  <a:pos x="T52" y="T53"/>
                                </a:cxn>
                                <a:cxn ang="T99">
                                  <a:pos x="T54" y="T55"/>
                                </a:cxn>
                                <a:cxn ang="T100">
                                  <a:pos x="T56" y="T57"/>
                                </a:cxn>
                                <a:cxn ang="T101">
                                  <a:pos x="T58" y="T59"/>
                                </a:cxn>
                                <a:cxn ang="T102">
                                  <a:pos x="T60" y="T61"/>
                                </a:cxn>
                                <a:cxn ang="T103">
                                  <a:pos x="T62" y="T63"/>
                                </a:cxn>
                                <a:cxn ang="T104">
                                  <a:pos x="T64" y="T65"/>
                                </a:cxn>
                                <a:cxn ang="T105">
                                  <a:pos x="T66" y="T67"/>
                                </a:cxn>
                                <a:cxn ang="T106">
                                  <a:pos x="T68" y="T69"/>
                                </a:cxn>
                                <a:cxn ang="T107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8965002" h="8673857">
                                  <a:moveTo>
                                    <a:pt x="8267042" y="3603669"/>
                                  </a:moveTo>
                                  <a:cubicBezTo>
                                    <a:pt x="8267042" y="3603669"/>
                                    <a:pt x="8267042" y="3603669"/>
                                    <a:pt x="8503636" y="3603669"/>
                                  </a:cubicBezTo>
                                  <a:cubicBezTo>
                                    <a:pt x="8770275" y="3603669"/>
                                    <a:pt x="9115779" y="3885289"/>
                                    <a:pt x="8894206" y="4343392"/>
                                  </a:cubicBezTo>
                                  <a:cubicBezTo>
                                    <a:pt x="8894206" y="4343392"/>
                                    <a:pt x="8894206" y="4343392"/>
                                    <a:pt x="6963891" y="7249712"/>
                                  </a:cubicBezTo>
                                  <a:cubicBezTo>
                                    <a:pt x="6817428" y="7463743"/>
                                    <a:pt x="6610877" y="7475008"/>
                                    <a:pt x="6509479" y="7475008"/>
                                  </a:cubicBezTo>
                                  <a:cubicBezTo>
                                    <a:pt x="6509479" y="7475008"/>
                                    <a:pt x="6509479" y="7475008"/>
                                    <a:pt x="5375325" y="7475008"/>
                                  </a:cubicBezTo>
                                  <a:cubicBezTo>
                                    <a:pt x="5375325" y="7475008"/>
                                    <a:pt x="5375325" y="7475008"/>
                                    <a:pt x="5375325" y="8391212"/>
                                  </a:cubicBezTo>
                                  <a:cubicBezTo>
                                    <a:pt x="5375325" y="8503860"/>
                                    <a:pt x="5326504" y="8586469"/>
                                    <a:pt x="5225106" y="8639038"/>
                                  </a:cubicBezTo>
                                  <a:cubicBezTo>
                                    <a:pt x="5180040" y="8661567"/>
                                    <a:pt x="5131219" y="8672833"/>
                                    <a:pt x="5086153" y="8672833"/>
                                  </a:cubicBezTo>
                                  <a:cubicBezTo>
                                    <a:pt x="5026066" y="8672833"/>
                                    <a:pt x="4962223" y="8654057"/>
                                    <a:pt x="4909646" y="8620263"/>
                                  </a:cubicBezTo>
                                  <a:cubicBezTo>
                                    <a:pt x="4909646" y="8620263"/>
                                    <a:pt x="4909646" y="8620263"/>
                                    <a:pt x="4027109" y="8023229"/>
                                  </a:cubicBezTo>
                                  <a:cubicBezTo>
                                    <a:pt x="4027109" y="8023229"/>
                                    <a:pt x="4027109" y="8023229"/>
                                    <a:pt x="3163349" y="8620263"/>
                                  </a:cubicBezTo>
                                  <a:cubicBezTo>
                                    <a:pt x="3069463" y="8684097"/>
                                    <a:pt x="2949287" y="8691607"/>
                                    <a:pt x="2847889" y="8639038"/>
                                  </a:cubicBezTo>
                                  <a:cubicBezTo>
                                    <a:pt x="2750247" y="8586469"/>
                                    <a:pt x="2686404" y="8503860"/>
                                    <a:pt x="2686404" y="8391212"/>
                                  </a:cubicBezTo>
                                  <a:cubicBezTo>
                                    <a:pt x="2686404" y="8391212"/>
                                    <a:pt x="2686404" y="8391212"/>
                                    <a:pt x="2686404" y="6100701"/>
                                  </a:cubicBezTo>
                                  <a:cubicBezTo>
                                    <a:pt x="2686404" y="5559991"/>
                                    <a:pt x="2990598" y="5237066"/>
                                    <a:pt x="3170860" y="5131928"/>
                                  </a:cubicBezTo>
                                  <a:cubicBezTo>
                                    <a:pt x="3215926" y="5105644"/>
                                    <a:pt x="3268503" y="5090624"/>
                                    <a:pt x="3324835" y="5090624"/>
                                  </a:cubicBezTo>
                                  <a:cubicBezTo>
                                    <a:pt x="3324835" y="5090624"/>
                                    <a:pt x="3324835" y="5090624"/>
                                    <a:pt x="5690785" y="5090624"/>
                                  </a:cubicBezTo>
                                  <a:cubicBezTo>
                                    <a:pt x="5371570" y="5406038"/>
                                    <a:pt x="5367814" y="5980543"/>
                                    <a:pt x="5367814" y="6280938"/>
                                  </a:cubicBezTo>
                                  <a:cubicBezTo>
                                    <a:pt x="5367814" y="6280938"/>
                                    <a:pt x="5367814" y="6280938"/>
                                    <a:pt x="6227818" y="6280938"/>
                                  </a:cubicBezTo>
                                  <a:cubicBezTo>
                                    <a:pt x="6227818" y="6280938"/>
                                    <a:pt x="6227818" y="6280938"/>
                                    <a:pt x="8267042" y="3603669"/>
                                  </a:cubicBezTo>
                                  <a:close/>
                                  <a:moveTo>
                                    <a:pt x="6109875" y="128"/>
                                  </a:moveTo>
                                  <a:cubicBezTo>
                                    <a:pt x="6829153" y="-2490"/>
                                    <a:pt x="7579192" y="34821"/>
                                    <a:pt x="8198796" y="137601"/>
                                  </a:cubicBezTo>
                                  <a:cubicBezTo>
                                    <a:pt x="8705745" y="220201"/>
                                    <a:pt x="8739542" y="678257"/>
                                    <a:pt x="8578069" y="884757"/>
                                  </a:cubicBezTo>
                                  <a:cubicBezTo>
                                    <a:pt x="8578069" y="884757"/>
                                    <a:pt x="6234838" y="3955980"/>
                                    <a:pt x="6208552" y="3974753"/>
                                  </a:cubicBezTo>
                                  <a:cubicBezTo>
                                    <a:pt x="6107162" y="4098653"/>
                                    <a:pt x="5953199" y="4177498"/>
                                    <a:pt x="5780461" y="4177498"/>
                                  </a:cubicBezTo>
                                  <a:cubicBezTo>
                                    <a:pt x="5780461" y="4177498"/>
                                    <a:pt x="5780461" y="4177498"/>
                                    <a:pt x="2209285" y="4177498"/>
                                  </a:cubicBezTo>
                                  <a:cubicBezTo>
                                    <a:pt x="1818747" y="4177498"/>
                                    <a:pt x="970076" y="4545444"/>
                                    <a:pt x="1150325" y="5476573"/>
                                  </a:cubicBezTo>
                                  <a:cubicBezTo>
                                    <a:pt x="1217918" y="5825746"/>
                                    <a:pt x="1465760" y="6103583"/>
                                    <a:pt x="1799971" y="6223729"/>
                                  </a:cubicBezTo>
                                  <a:cubicBezTo>
                                    <a:pt x="1875075" y="6253765"/>
                                    <a:pt x="2002751" y="6268783"/>
                                    <a:pt x="2085365" y="6280047"/>
                                  </a:cubicBezTo>
                                  <a:cubicBezTo>
                                    <a:pt x="2085365" y="6280047"/>
                                    <a:pt x="2085365" y="6280047"/>
                                    <a:pt x="2085365" y="7473994"/>
                                  </a:cubicBezTo>
                                  <a:cubicBezTo>
                                    <a:pt x="1582171" y="7440203"/>
                                    <a:pt x="335451" y="7004675"/>
                                    <a:pt x="53813" y="5720619"/>
                                  </a:cubicBezTo>
                                  <a:cubicBezTo>
                                    <a:pt x="-25046" y="5397728"/>
                                    <a:pt x="-13780" y="5056063"/>
                                    <a:pt x="65078" y="4729417"/>
                                  </a:cubicBezTo>
                                  <a:cubicBezTo>
                                    <a:pt x="282879" y="3283915"/>
                                    <a:pt x="2351982" y="944830"/>
                                    <a:pt x="2716235" y="670748"/>
                                  </a:cubicBezTo>
                                  <a:cubicBezTo>
                                    <a:pt x="2960321" y="471756"/>
                                    <a:pt x="3234449" y="310311"/>
                                    <a:pt x="3516088" y="227711"/>
                                  </a:cubicBezTo>
                                  <a:cubicBezTo>
                                    <a:pt x="3797726" y="119767"/>
                                    <a:pt x="4911078" y="4491"/>
                                    <a:pt x="6109875" y="1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  <wps:wsp>
                        <wps:cNvPr id="54" name="直接连接符 11"/>
                        <wps:cNvCnPr/>
                        <wps:spPr>
                          <a:xfrm>
                            <a:off x="1375410" y="-30480"/>
                            <a:ext cx="522287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C78C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-53.7pt;margin-top:11pt;height:23.2pt;width:519.55pt;z-index:251669504;mso-width-relative:page;mso-height-relative:page;" coordorigin="0,-171450" coordsize="6598285,294640" o:gfxdata="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">
                <o:lock v:ext="edit" aspectratio="f"/>
                <v:shape id="文本框 86" o:spid="_x0000_s1026" o:spt="202" type="#_x0000_t202" style="position:absolute;left:361950;top:-171450;height:294640;width:1101090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 w14:paraId="65171836">
                        <w:pPr>
                          <w:pStyle w:val="5"/>
                          <w:spacing w:before="0" w:beforeAutospacing="0" w:after="0" w:afterAutospacing="0" w:line="320" w:lineRule="exact"/>
                        </w:pPr>
                        <w:r>
                          <w:rPr>
                            <w:rFonts w:hint="eastAsia" w:ascii="Impact" w:hAnsi="微软雅黑" w:eastAsia="微软雅黑" w:cstheme="minorBidi"/>
                            <w:b/>
                            <w:bCs/>
                            <w:color w:val="0C78C1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group id="组合 8" o:spid="_x0000_s1026" o:spt="203" style="position:absolute;left:0;top:-152400;height:247650;width:247650;" coordorigin="0,-171450" coordsize="247650,247650" o:gfxdata="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OdZjZLBAAAA4gAAAA8AAAAAAAAAAQAgAAAAIgAAAGRycy9kb3ducmV2&#10;LnhtbFBLAQIUABQAAAAIAIdO4kAzLwWeOwAAADkAAAAVAAAAAAAAAAEAIAAAABABAABkcnMvZ3Jv&#10;dXBzaGFwZXhtbC54bWxQSwUGAAAAAAYABgBgAQAAzQMAAAAA&#10;">
                  <o:lock v:ext="edit" aspectratio="f"/>
                  <v:roundrect id="椭圆 75" o:spid="_x0000_s1026" o:spt="2" style="position:absolute;left:0;top:-171450;height:247650;width:247650;v-text-anchor:middle;" fillcolor="#0C78C1" filled="t" stroked="t" coordsize="21600,21600" arcsize="0.166666666666667" o:gfxdata="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AXmyb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3pt" color="#0C78C1" miterlimit="8" joinstyle="miter"/>
                    <v:imagedata o:title=""/>
                    <o:lock v:ext="edit" aspectratio="f"/>
                  </v:roundrect>
                  <v:shape id="KSO_Shape" o:spid="_x0000_s1026" o:spt="100" style="position:absolute;left:50800;top:-120015;height:149225;width:153670;v-text-anchor:middle-center;" fillcolor="#FFFFFF" filled="t" stroked="f" coordsize="8965002,8673857" o:gfxdata="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BOg2vQAA&#10;ANsAAAAPAAAAAAAAAAEAIAAAACIAAABkcnMvZG93bnJldi54bWxQSwECFAAUAAAACACHTuJAMy8F&#10;njsAAAA5AAAAEAAAAAAAAAABACAAAAAMAQAAZHJzL3NoYXBleG1sLnhtbFBLBQYAAAAABgAGAFsB&#10;AAC2AwAAAAA=&#10;" path="m8267042,3603669c8267042,3603669,8267042,3603669,8503636,3603669c8770275,3603669,9115779,3885289,8894206,4343392c8894206,4343392,8894206,4343392,6963891,7249712c6817428,7463743,6610877,7475008,6509479,7475008c6509479,7475008,6509479,7475008,5375325,7475008c5375325,7475008,5375325,7475008,5375325,8391212c5375325,8503860,5326504,8586469,5225106,8639038c5180040,8661567,5131219,8672833,5086153,8672833c5026066,8672833,4962223,8654057,4909646,8620263c4909646,8620263,4909646,8620263,4027109,8023229c4027109,8023229,4027109,8023229,3163349,8620263c3069463,8684097,2949287,8691607,2847889,8639038c2750247,8586469,2686404,8503860,2686404,8391212c2686404,8391212,2686404,8391212,2686404,6100701c2686404,5559991,2990598,5237066,3170860,5131928c3215926,5105644,3268503,5090624,3324835,5090624c3324835,5090624,3324835,5090624,5690785,5090624c5371570,5406038,5367814,5980543,5367814,6280938c5367814,6280938,5367814,6280938,6227818,6280938c6227818,6280938,6227818,6280938,8267042,3603669xm6109875,128c6829153,-2490,7579192,34821,8198796,137601c8705745,220201,8739542,678257,8578069,884757c8578069,884757,6234838,3955980,6208552,3974753c6107162,4098653,5953199,4177498,5780461,4177498c5780461,4177498,5780461,4177498,2209285,4177498c1818747,4177498,970076,4545444,1150325,5476573c1217918,5825746,1465760,6103583,1799971,6223729c1875075,6253765,2002751,6268783,2085365,6280047c2085365,6280047,2085365,6280047,2085365,7473994c1582171,7440203,335451,7004675,53813,5720619c-25046,5397728,-13780,5056063,65078,4729417c282879,3283915,2351982,944830,2716235,670748c2960321,471756,3234449,310311,3516088,227711c3797726,119767,4911078,4491,6109875,128xe">
                    <v:path o:connectlocs="28458,12450;29272,12450;30617,15006;23972,25047;22407,25826;18503,25826;18503,28991;17986,29847;17508,29964;16900,29782;13862,27720;10889,29782;9803,29847;9247,28991;9247,21077;10915,17730;11445,17588;19589,17588;18477,21700;21438,21700;28458,12450;21032,0;28223,475;29528,3056;21372,13732;19898,14433;7605,14433;3959,18921;6196,21502;7178,21697;7178,25822;185,19764;224,16340;9350,2317;12103,786;21032,0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1" o:spid="_x0000_s1026" o:spt="20" style="position:absolute;left:1375410;top:-30480;height:0;width:5222875;" filled="f" stroked="t" coordsize="21600,21600" o:gfxdata="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1Dd/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C78C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6440BE95">
      <w:pPr>
        <w:rPr>
          <w:rFonts w:hint="eastAsia"/>
          <w:lang w:val="en-US" w:eastAsia="zh-CN"/>
        </w:rPr>
      </w:pPr>
    </w:p>
    <w:p w14:paraId="4EF41BBF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63500</wp:posOffset>
                </wp:positionV>
                <wp:extent cx="1905" cy="400685"/>
                <wp:effectExtent l="13970" t="0" r="22225" b="1841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40068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4pt;margin-top:5pt;height:31.55pt;width:0.15pt;z-index:251664384;mso-width-relative:page;mso-height-relative:page;" filled="f" stroked="t" coordsize="21600,21600" o:gfxdata="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wzExH2gAAAAkBAAAPAAAAAAAAAAEAIAAAACIAAABkcnMvZG93bnJldi54bWxQSwECFAAU&#10;AAAACACHTuJAlNHcHe8BAADCAwAADgAAAAAAAAABACAAAAApAQAAZHJzL2Uyb0RvYy54bWxQSwUG&#10;AAAAAAYABgBZAQAAigUAAAAA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-208915</wp:posOffset>
                </wp:positionH>
                <wp:positionV relativeFrom="paragraph">
                  <wp:posOffset>24765</wp:posOffset>
                </wp:positionV>
                <wp:extent cx="6124575" cy="85344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4575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FFDFB4"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Autospacing="0" w:after="120" w:afterAutospacing="0" w:line="168" w:lineRule="auto"/>
                              <w:textAlignment w:val="baseline"/>
                              <w:rPr>
                                <w:rFonts w:hint="default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.09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—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.06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福建师范大学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硕士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 电子信息</w:t>
                            </w:r>
                          </w:p>
                          <w:p w14:paraId="19C289CA"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168" w:lineRule="auto"/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</w:rPr>
                              <w:t xml:space="preserve">—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333333"/>
                                <w:kern w:val="2"/>
                                <w:sz w:val="22"/>
                                <w:szCs w:val="22"/>
                                <w:lang w:val="en-US" w:eastAsia="zh-CN"/>
                              </w:rPr>
                              <w:t>2022.06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青岛大学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/ 本科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    能源与动力工程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45pt;margin-top:1.95pt;height:67.2pt;width:482.25pt;mso-position-horizontal-relative:margin;z-index:251666432;mso-width-relative:page;mso-height-relative:page;" filled="f" stroked="f" coordsize="21600,21600" o:gfxdata="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g/xGdNkAAAAJAQAADwAAAAAAAAABACAAAAAiAAAAZHJzL2Rvd25yZXYueG1sUEsBAhQAFAAAAAgA&#10;h07iQOMKVSGyAQAAXw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31FFDFB4"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Autospacing="0" w:after="120" w:afterAutospacing="0" w:line="168" w:lineRule="auto"/>
                        <w:textAlignment w:val="baseline"/>
                        <w:rPr>
                          <w:rFonts w:hint="default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 xml:space="preserve">.09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 xml:space="preserve">—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6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.06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          福建师范大学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硕士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               电子信息</w:t>
                      </w:r>
                    </w:p>
                    <w:p w14:paraId="19C289CA"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Autospacing="0" w:after="0" w:afterAutospacing="0" w:line="168" w:lineRule="auto"/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18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</w:rPr>
                        <w:t xml:space="preserve">—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333333"/>
                          <w:kern w:val="2"/>
                          <w:sz w:val="22"/>
                          <w:szCs w:val="22"/>
                          <w:lang w:val="en-US" w:eastAsia="zh-CN"/>
                        </w:rPr>
                        <w:t>2022.06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      青岛大学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/ 本科</w:t>
                      </w:r>
                      <w:r>
                        <w:rPr>
                          <w:rFonts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333333"/>
                          <w:kern w:val="2"/>
                          <w:sz w:val="20"/>
                          <w:szCs w:val="20"/>
                          <w:lang w:val="en-US" w:eastAsia="zh-CN"/>
                        </w:rPr>
                        <w:t xml:space="preserve">                  能源与动力工程</w:t>
                      </w:r>
                    </w:p>
                  </w:txbxContent>
                </v:textbox>
              </v:rect>
            </w:pict>
          </mc:Fallback>
        </mc:AlternateContent>
      </w:r>
    </w:p>
    <w:p w14:paraId="5ED1EB0F">
      <w:pPr>
        <w:rPr>
          <w:rFonts w:hint="eastAsia"/>
          <w:lang w:val="en-US" w:eastAsia="zh-CN"/>
        </w:rPr>
      </w:pPr>
    </w:p>
    <w:p w14:paraId="34039747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94615</wp:posOffset>
                </wp:positionV>
                <wp:extent cx="6598285" cy="492760"/>
                <wp:effectExtent l="19050" t="0" r="12065" b="0"/>
                <wp:wrapNone/>
                <wp:docPr id="1811895417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285" cy="492760"/>
                          <a:chOff x="0" y="-111760"/>
                          <a:chExt cx="6598285" cy="492760"/>
                        </a:xfrm>
                      </wpg:grpSpPr>
                      <wps:wsp>
                        <wps:cNvPr id="9" name="文本框 74"/>
                        <wps:cNvSpPr txBox="1"/>
                        <wps:spPr>
                          <a:xfrm>
                            <a:off x="354330" y="-111760"/>
                            <a:ext cx="1101090" cy="4927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26F610">
                              <w:pPr>
                                <w:pStyle w:val="5"/>
                                <w:spacing w:before="0" w:beforeAutospacing="0" w:after="0" w:afterAutospacing="0" w:line="320" w:lineRule="exact"/>
                              </w:pPr>
                              <w:r>
                                <w:rPr>
                                  <w:rFonts w:hint="eastAsia" w:ascii="Impact" w:hAnsi="微软雅黑" w:eastAsia="微软雅黑" w:cstheme="minorBidi"/>
                                  <w:b/>
                                  <w:bCs/>
                                  <w:color w:val="0C78C1"/>
                                  <w:kern w:val="24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  <w:p w14:paraId="44F28C6F"/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13639491" name="组合 10"/>
                        <wpg:cNvGrpSpPr/>
                        <wpg:grpSpPr>
                          <a:xfrm>
                            <a:off x="0" y="-85090"/>
                            <a:ext cx="247650" cy="247650"/>
                            <a:chOff x="0" y="-111760"/>
                            <a:chExt cx="247650" cy="247650"/>
                          </a:xfrm>
                        </wpg:grpSpPr>
                        <wps:wsp>
                          <wps:cNvPr id="7" name="椭圆 88"/>
                          <wps:cNvSpPr/>
                          <wps:spPr>
                            <a:xfrm>
                              <a:off x="0" y="-111760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C78C1"/>
                            </a:solidFill>
                            <a:ln w="38100" cap="flat" cmpd="sng" algn="ctr">
                              <a:solidFill>
                                <a:srgbClr val="0C78C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1" name="KSO_Shape"/>
                          <wps:cNvSpPr/>
                          <wps:spPr>
                            <a:xfrm>
                              <a:off x="38100" y="-73660"/>
                              <a:ext cx="175260" cy="148590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</wpg:grpSp>
                      <wps:wsp>
                        <wps:cNvPr id="55" name="直接连接符 55"/>
                        <wps:cNvCnPr/>
                        <wps:spPr>
                          <a:xfrm>
                            <a:off x="1375410" y="36830"/>
                            <a:ext cx="522287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C78C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-53.7pt;margin-top:7.45pt;height:38.8pt;width:519.55pt;z-index:251670528;mso-width-relative:page;mso-height-relative:page;" coordorigin="0,-111760" coordsize="6598285,492760" o:gfxdata="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">
                <o:lock v:ext="edit" aspectratio="f"/>
                <v:shape id="文本框 74" o:spid="_x0000_s1026" o:spt="202" type="#_x0000_t202" style="position:absolute;left:354330;top:-111760;height:492760;width:1101090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 w14:paraId="6926F610">
                        <w:pPr>
                          <w:pStyle w:val="5"/>
                          <w:spacing w:before="0" w:beforeAutospacing="0" w:after="0" w:afterAutospacing="0" w:line="320" w:lineRule="exact"/>
                        </w:pPr>
                        <w:r>
                          <w:rPr>
                            <w:rFonts w:hint="eastAsia" w:ascii="Impact" w:hAnsi="微软雅黑" w:eastAsia="微软雅黑" w:cstheme="minorBidi"/>
                            <w:b/>
                            <w:bCs/>
                            <w:color w:val="0C78C1"/>
                            <w:kern w:val="24"/>
                            <w:sz w:val="28"/>
                            <w:szCs w:val="28"/>
                          </w:rPr>
                          <w:t>专业技能</w:t>
                        </w:r>
                      </w:p>
                      <w:p w14:paraId="44F28C6F"/>
                    </w:txbxContent>
                  </v:textbox>
                </v:shape>
                <v:group id="组合 10" o:spid="_x0000_s1026" o:spt="203" style="position:absolute;left:0;top:-85090;height:247650;width:247650;" coordorigin="0,-111760" coordsize="247650,247650" o:gfxdata="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Exwy2cAAAADiAAAADwAAAAAAAAABACAAAAAiAAAAZHJzL2Rvd25yZXYu&#10;eG1sUEsBAhQAFAAAAAgAh07iQDMvBZ47AAAAOQAAABUAAAAAAAAAAQAgAAAADwEAAGRycy9ncm91&#10;cHNoYXBleG1sLnhtbFBLBQYAAAAABgAGAGABAADMAwAAAAA=&#10;">
                  <o:lock v:ext="edit" aspectratio="f"/>
                  <v:roundrect id="椭圆 88" o:spid="_x0000_s1026" o:spt="2" style="position:absolute;left:0;top:-111760;height:247650;width:247650;v-text-anchor:middle;" fillcolor="#0C78C1" filled="t" stroked="t" coordsize="21600,21600" arcsize="0.166666666666667" o:gfxdata="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RUGG6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3pt" color="#0C78C1" miterlimit="8" joinstyle="miter"/>
                    <v:imagedata o:title=""/>
                    <o:lock v:ext="edit" aspectratio="f"/>
                  </v:roundrect>
                  <v:shape id="KSO_Shape" o:spid="_x0000_s1026" o:spt="100" style="position:absolute;left:38100;top:-73660;height:148590;width:175260;v-text-anchor:middle;" fillcolor="#FFFFFF" filled="t" stroked="f" coordsize="3261356,2766950" o:gfxdata="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cRRnq5AAAA2wAA&#10;AA8AAAAAAAAAAQAgAAAAIgAAAGRycy9kb3ducmV2LnhtbFBLAQIUABQAAAAIAIdO4kAzLwWeOwAA&#10;ADkAAAAQAAAAAAAAAAEAIAAAAAgBAABkcnMvc2hhcGV4bWwueG1sUEsFBgAAAAAGAAYAWwEAALID&#10;AAAA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175260,74419;175260,141461;175169,142273;174988,142995;174808,143627;174356,144258;173995,144890;173543,145522;172911,146063;172098,146604;170652,147507;168845,148138;166858,148499;164780,148590;10569,148590;8491,148499;6504,148138;4697,147507;3071,146604;2529,146063;1897,145522;1355,144890;903,144258;451,143627;271,142995;90,142273;0,141461;0,74599;10569,77396;21862,80284;35503,83532;42730,85337;50138,86961;57366,88405;64502,89758;71278,90931;77511,91743;83022,92375;85371,92555;87630,92646;89888,92555;92418,92375;97838,91743;103981,90931;110757,89758;117893,88405;125211,86781;132529,85156;139846,83442;153397,80194;164780,77216;81070,64789;76159,69696;76159,70586;81070,75493;94189,75493;99100,70586;99100,69696;94189,64789;87630,9360;59898,25188;59715,26455;115544,26455;115361,25188;87630,9360;87630,0;121985,26233;121998,26455;164780,26455;166858,26545;168845,26906;170652,27538;172098,28440;172911,28981;173543,29523;173995,30154;174356,30786;174808,31417;174989,32049;175169,32771;175260,33583;175260,71255;175259,71255;175259,71255;164780,74052;153397,77030;139846,80278;132529,81993;125211,83617;117894,85241;110757,86594;103981,87767;97838,88580;92418,89211;89888,89392;87630,89482;85371,89392;83022,89211;77512,88580;71278,87767;64503,86594;57366,85241;50138,83797;42731,82173;35503,80369;21862,77120;10570,74233;0,71435;0,71548;0,71547;0,52171;0,33583;90,32771;271,32049;451,31417;903,30786;1355,30154;1897,29523;2529,28981;3071,28440;4697,27538;6504,26906;8492,26545;10569,26455;53261,26455;53274,26233;8763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line id="_x0000_s1026" o:spid="_x0000_s1026" o:spt="20" style="position:absolute;left:1375410;top:36830;height:0;width:5222875;" filled="f" stroked="t" coordsize="21600,21600" o:gfxdata="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IP0m6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C78C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14:paraId="7DDEA96A"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135255</wp:posOffset>
                </wp:positionV>
                <wp:extent cx="6198235" cy="192405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235" cy="1924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DA4FDA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熟悉C/C++；熟悉嵌入式Linux应用编程（进程间通信、线程同步、网络套接字）、Qt5开发</w:t>
                            </w:r>
                          </w:p>
                          <w:p w14:paraId="6C3A62D3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熟悉FreeRTOS操作系统；掌握TCP/UDP/MQTT/UART/IIC/SPI通信协议；</w:t>
                            </w:r>
                          </w:p>
                          <w:p w14:paraId="06BB877B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熟悉stm32、esp32等MCU外设驱动（PWM/ADC/定时器）</w:t>
                            </w:r>
                          </w:p>
                          <w:p w14:paraId="4E654440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 xml:space="preserve">了解电路原理图分析，具备硬件协同调试能力；熟悉固件OTA升级机制  </w:t>
                            </w:r>
                          </w:p>
                          <w:p w14:paraId="78C2440A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 ffmpeg 命令行及 API 调用，了解流媒体协议（RTP/RTCP、RTSP、RTMP）</w:t>
                            </w:r>
                          </w:p>
                          <w:p w14:paraId="325739D3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350" w:leftChars="0" w:hanging="350" w:hangingChars="167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熟悉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 xml:space="preserve"> RV1126 平台开发及 RKMPP 多媒体处理框架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  <w:t>熟悉交叉编译工具链</w:t>
                            </w:r>
                          </w:p>
                          <w:p w14:paraId="2C769758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="420" w:leftChars="0" w:hanging="420" w:firstLineChars="0"/>
                              <w:jc w:val="left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1"/>
                                <w:szCs w:val="21"/>
                              </w:rPr>
                              <w:t xml:space="preserve">熟练使用Git、ARM交叉编译工具链；通过CET-6（540）；持有软考中级数据库证书  </w:t>
                            </w:r>
                          </w:p>
                          <w:p w14:paraId="744F37EB">
                            <w:pPr>
                              <w:pStyle w:val="15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jc w:val="left"/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.1pt;margin-top:10.65pt;height:151.5pt;width:488.05pt;z-index:251682816;mso-width-relative:page;mso-height-relative:page;" filled="f" stroked="f" coordsize="21600,21600" o:gfxdata="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NDJrQnbAAAACgEA&#10;AA8AAAAAAAAAAQAgAAAAIgAAAGRycy9kb3ducmV2LnhtbFBLAQIUABQAAAAIAIdO4kCM/1RppQEA&#10;AD0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0DA4FDA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熟悉C/C++；熟悉嵌入式Linux应用编程（进程间通信、线程同步、网络套接字）、Qt5开发</w:t>
                      </w:r>
                    </w:p>
                    <w:p w14:paraId="6C3A62D3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熟悉FreeRTOS操作系统；掌握TCP/UDP/MQTT/UART/IIC/SPI通信协议；</w:t>
                      </w:r>
                    </w:p>
                    <w:p w14:paraId="06BB877B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熟悉stm32、esp32等MCU外设驱动（PWM/ADC/定时器）</w:t>
                      </w:r>
                    </w:p>
                    <w:p w14:paraId="4E654440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 xml:space="preserve">了解电路原理图分析，具备硬件协同调试能力；熟悉固件OTA升级机制  </w:t>
                      </w:r>
                    </w:p>
                    <w:p w14:paraId="78C2440A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 ffmpeg 命令行及 API 调用，了解流媒体协议（RTP/RTCP、RTSP、RTMP）</w:t>
                      </w:r>
                    </w:p>
                    <w:p w14:paraId="325739D3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350" w:leftChars="0" w:hanging="350" w:hangingChars="167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熟悉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 xml:space="preserve"> RV1126 平台开发及 RKMPP 多媒体处理框架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  <w:t>熟悉交叉编译工具链</w:t>
                      </w:r>
                    </w:p>
                    <w:p w14:paraId="2C769758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="420" w:leftChars="0" w:hanging="420" w:firstLineChars="0"/>
                        <w:jc w:val="left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1"/>
                          <w:szCs w:val="21"/>
                        </w:rPr>
                        <w:t xml:space="preserve">熟练使用Git、ARM交叉编译工具链；通过CET-6（540）；持有软考中级数据库证书  </w:t>
                      </w:r>
                    </w:p>
                    <w:p w14:paraId="744F37EB">
                      <w:pPr>
                        <w:pStyle w:val="15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jc w:val="left"/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8B5354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40005</wp:posOffset>
                </wp:positionV>
                <wp:extent cx="2540" cy="1552575"/>
                <wp:effectExtent l="13970" t="0" r="21590" b="9525"/>
                <wp:wrapNone/>
                <wp:docPr id="2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15525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44.45pt;margin-top:3.15pt;height:122.25pt;width:0.2pt;z-index:251674624;mso-width-relative:page;mso-height-relative:page;" filled="f" stroked="t" coordsize="21600,21600" o:gfxdata="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+PoAdkAAAAJAQAADwAAAAAAAAABACAAAAAiAAAAZHJzL2Rvd25yZXYueG1sUEsBAhQA&#10;FAAAAAgAh07iQKJidLPxAQAAxQMAAA4AAAAAAAAAAQAgAAAAKAEAAGRycy9lMm9Eb2MueG1sUEsF&#10;BgAAAAAGAAYAWQEAAIsFAAAAAA==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D560F78">
      <w:pPr>
        <w:rPr>
          <w:rFonts w:hint="eastAsia"/>
          <w:lang w:val="en-US" w:eastAsia="zh-CN"/>
        </w:rPr>
      </w:pPr>
    </w:p>
    <w:p w14:paraId="76AE37E2">
      <w:pPr>
        <w:rPr>
          <w:rFonts w:hint="eastAsia"/>
          <w:lang w:val="en-US" w:eastAsia="zh-CN"/>
        </w:rPr>
      </w:pPr>
    </w:p>
    <w:p w14:paraId="201B8340">
      <w:pPr>
        <w:rPr>
          <w:rFonts w:hint="eastAsia"/>
          <w:lang w:val="en-US" w:eastAsia="zh-CN"/>
        </w:rPr>
      </w:pPr>
    </w:p>
    <w:p w14:paraId="083D337E">
      <w:pPr>
        <w:rPr>
          <w:rFonts w:hint="eastAsia"/>
          <w:lang w:val="en-US" w:eastAsia="zh-CN"/>
        </w:rPr>
      </w:pPr>
    </w:p>
    <w:p w14:paraId="2C7AB618">
      <w:pPr>
        <w:rPr>
          <w:rFonts w:hint="eastAsia"/>
          <w:lang w:val="en-US" w:eastAsia="zh-CN"/>
        </w:rPr>
      </w:pPr>
    </w:p>
    <w:p w14:paraId="263106E4">
      <w:pPr>
        <w:rPr>
          <w:rFonts w:hint="eastAsia"/>
          <w:lang w:val="en-US" w:eastAsia="zh-CN"/>
        </w:rPr>
      </w:pPr>
    </w:p>
    <w:p w14:paraId="1FDE2A78">
      <w:pPr>
        <w:rPr>
          <w:rFonts w:hint="eastAsia"/>
          <w:lang w:val="en-US" w:eastAsia="zh-CN"/>
        </w:rPr>
      </w:pPr>
    </w:p>
    <w:p w14:paraId="36549E40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83820</wp:posOffset>
                </wp:positionV>
                <wp:extent cx="6598285" cy="353060"/>
                <wp:effectExtent l="19050" t="0" r="12065" b="0"/>
                <wp:wrapNone/>
                <wp:docPr id="1729271842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285" cy="353060"/>
                          <a:chOff x="0" y="0"/>
                          <a:chExt cx="6598285" cy="351454"/>
                        </a:xfrm>
                      </wpg:grpSpPr>
                      <wps:wsp>
                        <wps:cNvPr id="8" name="文本框 95"/>
                        <wps:cNvSpPr txBox="1"/>
                        <wps:spPr>
                          <a:xfrm>
                            <a:off x="361950" y="0"/>
                            <a:ext cx="1071880" cy="35145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042945">
                              <w:pPr>
                                <w:pStyle w:val="5"/>
                                <w:spacing w:before="0" w:beforeAutospacing="0" w:after="0" w:afterAutospacing="0" w:line="320" w:lineRule="exact"/>
                              </w:pPr>
                              <w:r>
                                <w:rPr>
                                  <w:rFonts w:hint="eastAsia" w:ascii="Impact" w:hAnsi="微软雅黑" w:eastAsia="微软雅黑" w:cstheme="minorBidi"/>
                                  <w:b/>
                                  <w:bCs/>
                                  <w:color w:val="0C78C1"/>
                                  <w:kern w:val="24"/>
                                  <w:sz w:val="28"/>
                                  <w:szCs w:val="28"/>
                                </w:rPr>
                                <w:t>项目经历</w:t>
                              </w:r>
                            </w:p>
                            <w:p w14:paraId="62AA335E"/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1375410" y="148590"/>
                            <a:ext cx="5222875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0C78C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552164131" name="组合 6"/>
                        <wpg:cNvGrpSpPr/>
                        <wpg:grpSpPr>
                          <a:xfrm>
                            <a:off x="0" y="19050"/>
                            <a:ext cx="247650" cy="247650"/>
                            <a:chOff x="0" y="0"/>
                            <a:chExt cx="247650" cy="247650"/>
                          </a:xfrm>
                        </wpg:grpSpPr>
                        <wps:wsp>
                          <wps:cNvPr id="1" name="椭圆 108"/>
                          <wps:cNvSpPr/>
                          <wps:spPr>
                            <a:xfrm>
                              <a:off x="0" y="0"/>
                              <a:ext cx="247650" cy="247650"/>
                            </a:xfrm>
                            <a:prstGeom prst="roundRect">
                              <a:avLst/>
                            </a:prstGeom>
                            <a:solidFill>
                              <a:srgbClr val="0C78C1"/>
                            </a:solidFill>
                            <a:ln w="38100" cap="flat" cmpd="sng" algn="ctr">
                              <a:solidFill>
                                <a:srgbClr val="0C78C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72" name="KSO_Shape"/>
                          <wps:cNvSpPr/>
                          <wps:spPr bwMode="auto">
                            <a:xfrm>
                              <a:off x="25400" y="31750"/>
                              <a:ext cx="203835" cy="184785"/>
                            </a:xfrm>
                            <a:custGeom>
                              <a:avLst/>
                              <a:gdLst>
                                <a:gd name="T0" fmla="*/ 0 w 63"/>
                                <a:gd name="T1" fmla="*/ 2147483646 h 57"/>
                                <a:gd name="T2" fmla="*/ 2147483646 w 63"/>
                                <a:gd name="T3" fmla="*/ 2147483646 h 57"/>
                                <a:gd name="T4" fmla="*/ 2147483646 w 63"/>
                                <a:gd name="T5" fmla="*/ 2147483646 h 57"/>
                                <a:gd name="T6" fmla="*/ 2147483646 w 63"/>
                                <a:gd name="T7" fmla="*/ 2147483646 h 57"/>
                                <a:gd name="T8" fmla="*/ 2147483646 w 63"/>
                                <a:gd name="T9" fmla="*/ 0 h 57"/>
                                <a:gd name="T10" fmla="*/ 2147483646 w 63"/>
                                <a:gd name="T11" fmla="*/ 2147483646 h 57"/>
                                <a:gd name="T12" fmla="*/ 2147483646 w 63"/>
                                <a:gd name="T13" fmla="*/ 2147483646 h 57"/>
                                <a:gd name="T14" fmla="*/ 0 w 63"/>
                                <a:gd name="T15" fmla="*/ 2147483646 h 57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</a:gdLst>
                              <a:ahLst/>
                              <a:cxnLst>
                                <a:cxn ang="T16">
                                  <a:pos x="T0" y="T1"/>
                                </a:cxn>
                                <a:cxn ang="T17">
                                  <a:pos x="T2" y="T3"/>
                                </a:cxn>
                                <a:cxn ang="T18">
                                  <a:pos x="T4" y="T5"/>
                                </a:cxn>
                                <a:cxn ang="T19">
                                  <a:pos x="T6" y="T7"/>
                                </a:cxn>
                                <a:cxn ang="T20">
                                  <a:pos x="T8" y="T9"/>
                                </a:cxn>
                                <a:cxn ang="T21">
                                  <a:pos x="T10" y="T11"/>
                                </a:cxn>
                                <a:cxn ang="T22">
                                  <a:pos x="T12" y="T13"/>
                                </a:cxn>
                                <a:cxn ang="T23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" h="57">
                                  <a:moveTo>
                                    <a:pt x="0" y="55"/>
                                  </a:moveTo>
                                  <a:cubicBezTo>
                                    <a:pt x="0" y="55"/>
                                    <a:pt x="0" y="57"/>
                                    <a:pt x="4" y="57"/>
                                  </a:cubicBezTo>
                                  <a:cubicBezTo>
                                    <a:pt x="3" y="54"/>
                                    <a:pt x="11" y="45"/>
                                    <a:pt x="11" y="45"/>
                                  </a:cubicBezTo>
                                  <a:cubicBezTo>
                                    <a:pt x="11" y="45"/>
                                    <a:pt x="25" y="54"/>
                                    <a:pt x="40" y="39"/>
                                  </a:cubicBezTo>
                                  <a:cubicBezTo>
                                    <a:pt x="54" y="23"/>
                                    <a:pt x="44" y="11"/>
                                    <a:pt x="63" y="0"/>
                                  </a:cubicBezTo>
                                  <a:cubicBezTo>
                                    <a:pt x="17" y="10"/>
                                    <a:pt x="7" y="24"/>
                                    <a:pt x="8" y="43"/>
                                  </a:cubicBezTo>
                                  <a:cubicBezTo>
                                    <a:pt x="12" y="34"/>
                                    <a:pt x="24" y="22"/>
                                    <a:pt x="34" y="17"/>
                                  </a:cubicBezTo>
                                  <a:cubicBezTo>
                                    <a:pt x="17" y="29"/>
                                    <a:pt x="5" y="47"/>
                                    <a:pt x="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53.7pt;margin-top:6.6pt;height:27.8pt;width:519.55pt;z-index:251683840;mso-width-relative:page;mso-height-relative:page;" coordsize="6598285,351454" o:gfxdata="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">
                <o:lock v:ext="edit" aspectratio="f"/>
                <v:shape id="文本框 95" o:spid="_x0000_s1026" o:spt="202" type="#_x0000_t202" style="position:absolute;left:361950;top:0;height:351454;width:1071880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 w14:paraId="6E042945">
                        <w:pPr>
                          <w:pStyle w:val="5"/>
                          <w:spacing w:before="0" w:beforeAutospacing="0" w:after="0" w:afterAutospacing="0" w:line="320" w:lineRule="exact"/>
                        </w:pPr>
                        <w:r>
                          <w:rPr>
                            <w:rFonts w:hint="eastAsia" w:ascii="Impact" w:hAnsi="微软雅黑" w:eastAsia="微软雅黑" w:cstheme="minorBidi"/>
                            <w:b/>
                            <w:bCs/>
                            <w:color w:val="0C78C1"/>
                            <w:kern w:val="24"/>
                            <w:sz w:val="28"/>
                            <w:szCs w:val="28"/>
                          </w:rPr>
                          <w:t>项目经历</w:t>
                        </w:r>
                      </w:p>
                      <w:p w14:paraId="62AA335E"/>
                    </w:txbxContent>
                  </v:textbox>
                </v:shape>
                <v:line id="_x0000_s1026" o:spid="_x0000_s1026" o:spt="20" style="position:absolute;left:1375410;top:148590;height:0;width:5222875;" filled="f" stroked="t" coordsize="21600,21600" o:gfxdata="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FBIi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0C78C1" miterlimit="8" joinstyle="miter"/>
                  <v:imagedata o:title=""/>
                  <o:lock v:ext="edit" aspectratio="f"/>
                </v:line>
                <v:group id="组合 6" o:spid="_x0000_s1026" o:spt="203" style="position:absolute;left:0;top:19050;height:247650;width:247650;" coordsize="247650,247650" o:gfxdata="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">
                  <o:lock v:ext="edit" aspectratio="f"/>
                  <v:roundrect id="椭圆 108" o:spid="_x0000_s1026" o:spt="2" style="position:absolute;left:0;top:0;height:247650;width:247650;v-text-anchor:middle;" fillcolor="#0C78C1" filled="t" stroked="t" coordsize="21600,21600" arcsize="0.166666666666667" o:gfxdata="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8SWBugAAANoA&#10;AAAPAAAAAAAAAAEAIAAAACIAAABkcnMvZG93bnJldi54bWxQSwECFAAUAAAACACHTuJAMy8FnjsA&#10;AAA5AAAAEAAAAAAAAAABACAAAAAJAQAAZHJzL3NoYXBleG1sLnhtbFBLBQYAAAAABgAGAFsBAACz&#10;AwAAAAA=&#10;">
                    <v:fill on="t" focussize="0,0"/>
                    <v:stroke weight="3pt" color="#0C78C1" miterlimit="8" joinstyle="miter"/>
                    <v:imagedata o:title=""/>
                    <o:lock v:ext="edit" aspectratio="f"/>
                  </v:roundrect>
                  <v:shape id="KSO_Shape" o:spid="_x0000_s1026" o:spt="100" style="position:absolute;left:25400;top:31750;height:184785;width:203835;v-text-anchor:middle;" fillcolor="#FFFFFF" filled="t" stroked="f" coordsize="63,57" o:gfxdata="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uNiKvQAA&#10;ANs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  <v:path o:connectlocs="0,@0;@0,@0;@0,@0;@0,@0;@0,0;@0,@0;@0,@0;0,@0" o:connectangles="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 w14:paraId="0EA67433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-309880</wp:posOffset>
                </wp:positionH>
                <wp:positionV relativeFrom="paragraph">
                  <wp:posOffset>143510</wp:posOffset>
                </wp:positionV>
                <wp:extent cx="6224270" cy="4464685"/>
                <wp:effectExtent l="0" t="0" r="0" b="0"/>
                <wp:wrapNone/>
                <wp:docPr id="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270" cy="446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67CDD2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Chars="0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</w:rPr>
                              <w:t xml:space="preserve">基于RK1126的智能视频监控与人脸识别系统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2025 / 04 - 2025 / 08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0391EB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t>背景：为满足安防市场对低于500元边缘AI设备的需求，验证RK1126平台的商用可行性</w:t>
                            </w:r>
                          </w:p>
                          <w:p w14:paraId="3EAC073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 xml:space="preserve">主导视频采集模块开发，对比纯软件编码方案后，选择V4L2驱动优化+RGA硬件加速（降低CPU占用30%），将720P视频帧率稳定性从60%提升至98%，解决连续监控卡顿问题  </w:t>
                            </w:r>
                          </w:p>
                          <w:p w14:paraId="6AB5CB49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jc w:val="left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t>集成了RockX人脸识别算法并优化NPU推理流程，实现200-300ms端到端识别延迟。</w:t>
                            </w:r>
                          </w:p>
                          <w:p w14:paraId="7DA0C3D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>采用Qt多线程架构分离采集与AI处理逻辑，通过SQLite存储人脸特征向量，支持100人的实时识别库管理</w:t>
                            </w:r>
                          </w:p>
                          <w:p w14:paraId="6ADCDED0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i w:val="0"/>
                                <w:iCs w:val="0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 w:eastAsia="zh-CN"/>
                              </w:rPr>
                              <w:t>技术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333333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i w:val="0"/>
                                <w:iCs w:val="0"/>
                                <w:color w:val="333333"/>
                                <w:sz w:val="20"/>
                                <w:szCs w:val="20"/>
                              </w:rPr>
                              <w:t>C++多线程 · Qt5 · R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i w:val="0"/>
                                <w:iCs w:val="0"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t>KNN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i w:val="0"/>
                                <w:iCs w:val="0"/>
                                <w:color w:val="333333"/>
                                <w:sz w:val="20"/>
                                <w:szCs w:val="20"/>
                              </w:rPr>
                              <w:t xml:space="preserve"> · SQLite3 · FFmpeg · 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i w:val="0"/>
                                <w:iCs w:val="0"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t>嵌入式Linux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i w:val="0"/>
                                <w:iCs w:val="0"/>
                                <w:color w:val="333333"/>
                                <w:sz w:val="20"/>
                                <w:szCs w:val="20"/>
                              </w:rPr>
                              <w:t xml:space="preserve">· ARM交叉编译 · 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i w:val="0"/>
                                <w:iCs w:val="0"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t>NPU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i w:val="0"/>
                                <w:iCs w:val="0"/>
                                <w:color w:val="333333"/>
                                <w:sz w:val="20"/>
                                <w:szCs w:val="20"/>
                              </w:rPr>
                              <w:t>硬件加速</w:t>
                            </w:r>
                          </w:p>
                          <w:p w14:paraId="4429A93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</w:rPr>
                              <w:t>基于esp32-s3的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智能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</w:rPr>
                              <w:t>温控电子香炉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 xml:space="preserve">系统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GB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09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5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01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656D4D5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t>背景：为公司电子香炉产品开发嵌入式控制系统（除硬件设计和微信小程序外的所有软件模块）</w:t>
                            </w:r>
                          </w:p>
                          <w:p w14:paraId="7A3DAD3B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>温控算法：设计PID控制算法实现0-100℃精确调节，将响应时间优化至&lt;30s（相比传统机械温控的5-10分钟提升90%），显著提升用户体验</w:t>
                            </w:r>
                          </w:p>
                          <w:p w14:paraId="3D475CE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>电源管理：实现5级电量显示、低电压保护(3.0V断电)和充电状态检测，待机功耗&lt;10mA</w:t>
                            </w:r>
                          </w:p>
                          <w:p w14:paraId="4564ABA8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>物联网通信：通过BLUFI实现WiFi配网，基于MQTT协议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t>支持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>小程序远程控制功能</w:t>
                            </w:r>
                          </w:p>
                          <w:p w14:paraId="23BCDB26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 w:eastAsia="zh-CN"/>
                              </w:rPr>
                              <w:t>技术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333333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i w:val="0"/>
                                <w:iCs w:val="0"/>
                                <w:color w:val="333333"/>
                                <w:sz w:val="20"/>
                                <w:szCs w:val="20"/>
                              </w:rPr>
                              <w:t>C · FreeRTOS · PID控制算法 · BLUFI配网 · MQTT物联网 · MCU外设驱动开发</w:t>
                            </w:r>
                          </w:p>
                          <w:p w14:paraId="7B16E9CC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4"/>
                                <w:szCs w:val="24"/>
                              </w:rPr>
                              <w:t xml:space="preserve">多路USB摄像头实时同步采集与流传输系统 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GB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5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01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5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03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color w:val="808080" w:themeColor="background1" w:themeShade="8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B5B5FF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zh-CN"/>
                              </w:rPr>
                              <w:t>背景：为公司AI动作检测项目开发多视角视频采集模块</w:t>
                            </w:r>
                          </w:p>
                          <w:p w14:paraId="03AFFA4E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>多路采集：支持2-4路USB摄像头并发采集，基于多线程架构实现数据流并行处理</w:t>
                            </w:r>
                          </w:p>
                          <w:p w14:paraId="44298F5C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>时间同步：通过软件时间戳对齐算法，实现多路视频帧级同步，测试同步误差&lt;15ms</w:t>
                            </w:r>
                          </w:p>
                          <w:p w14:paraId="09ADE80E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1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300" w:lineRule="exact"/>
                              <w:ind w:left="839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  <w:t>网络传输：基于TCP Socket实现实时视频流传输，为算法团队提供RESTful API数据接口</w:t>
                            </w:r>
                          </w:p>
                          <w:p w14:paraId="609EF517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3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i w:val="0"/>
                                <w:iCs w:val="0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333333"/>
                                <w:sz w:val="18"/>
                                <w:szCs w:val="18"/>
                                <w:lang w:val="en-US" w:eastAsia="zh-CN"/>
                              </w:rPr>
                              <w:t>技术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333333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i w:val="0"/>
                                <w:iCs w:val="0"/>
                                <w:color w:val="333333"/>
                                <w:sz w:val="20"/>
                                <w:szCs w:val="20"/>
                              </w:rPr>
                              <w:t xml:space="preserve">C++ · 多线程 · TCP Socket · RESTful API · Linux网络编程  </w:t>
                            </w:r>
                          </w:p>
                          <w:p w14:paraId="46B5BF7C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1F222BA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both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  <w:p w14:paraId="1EE35BBC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jc w:val="both"/>
                              <w:textAlignment w:val="auto"/>
                              <w:rPr>
                                <w:rFonts w:hint="eastAsia" w:ascii="Times New Roman" w:hAnsi="Times New Roman" w:eastAsia="微软雅黑"/>
                                <w:b w:val="0"/>
                                <w:bCs w:val="0"/>
                                <w:color w:val="33333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4.4pt;margin-top:11.3pt;height:351.55pt;width:490.1pt;mso-position-horizontal-relative:margin;z-index:251665408;v-text-anchor:bottom;mso-width-relative:page;mso-height-relative:page;" filled="f" stroked="f" coordsize="21600,21600" o:gfxdata="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+dvptoAAAAKAQAADwAAAAAA&#10;AAABACAAAAAiAAAAZHJzL2Rvd25yZXYueG1sUEsBAhQAFAAAAAgAh07iQD6UZzXYAQAAuQMAAA4A&#10;AAAAAAAAAQAgAAAAKQEAAGRycy9lMm9Eb2MueG1sUEsFBgAAAAAGAAYAWQEAAH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2167CDD2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Chars="0"/>
                        <w:jc w:val="left"/>
                        <w:textAlignment w:val="auto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</w:rPr>
                        <w:t xml:space="preserve">基于RK1126的智能视频监控与人脸识别系统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>2025 / 04 - 2025 / 08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0391EB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0"/>
                          <w:szCs w:val="20"/>
                          <w:lang w:val="en-US" w:eastAsia="zh-CN"/>
                        </w:rPr>
                        <w:t>背景：为满足安防市场对低于500元边缘AI设备的需求，验证RK1126平台的商用可行性</w:t>
                      </w:r>
                    </w:p>
                    <w:p w14:paraId="3EAC073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 xml:space="preserve">主导视频采集模块开发，对比纯软件编码方案后，选择V4L2驱动优化+RGA硬件加速（降低CPU占用30%），将720P视频帧率稳定性从60%提升至98%，解决连续监控卡顿问题  </w:t>
                      </w:r>
                    </w:p>
                    <w:p w14:paraId="6AB5CB49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jc w:val="left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  <w:lang w:val="en-US" w:eastAsia="zh-CN"/>
                        </w:rPr>
                        <w:t>集成了RockX人脸识别算法并优化NPU推理流程，实现200-300ms端到端识别延迟。</w:t>
                      </w:r>
                    </w:p>
                    <w:p w14:paraId="7DA0C3D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>采用Qt多线程架构分离采集与AI处理逻辑，通过SQLite存储人脸特征向量，支持100人的实时识别库管理</w:t>
                      </w:r>
                    </w:p>
                    <w:p w14:paraId="6ADCDED0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00" w:lineRule="exact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i w:val="0"/>
                          <w:iCs w:val="0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18"/>
                          <w:szCs w:val="18"/>
                          <w:lang w:val="en-US" w:eastAsia="zh-CN"/>
                        </w:rPr>
                        <w:t>技术</w:t>
                      </w:r>
                      <w:r>
                        <w:rPr>
                          <w:rFonts w:hint="eastAsia" w:ascii="Times New Roman" w:hAnsi="Times New Roman" w:eastAsia="微软雅黑"/>
                          <w:color w:val="333333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i w:val="0"/>
                          <w:iCs w:val="0"/>
                          <w:color w:val="333333"/>
                          <w:sz w:val="20"/>
                          <w:szCs w:val="20"/>
                        </w:rPr>
                        <w:t>C++多线程 · Qt5 · R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i w:val="0"/>
                          <w:iCs w:val="0"/>
                          <w:color w:val="333333"/>
                          <w:sz w:val="20"/>
                          <w:szCs w:val="20"/>
                          <w:lang w:val="en-US" w:eastAsia="zh-CN"/>
                        </w:rPr>
                        <w:t>KNN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i w:val="0"/>
                          <w:iCs w:val="0"/>
                          <w:color w:val="333333"/>
                          <w:sz w:val="20"/>
                          <w:szCs w:val="20"/>
                        </w:rPr>
                        <w:t xml:space="preserve"> · SQLite3 · FFmpeg · 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i w:val="0"/>
                          <w:iCs w:val="0"/>
                          <w:color w:val="333333"/>
                          <w:sz w:val="20"/>
                          <w:szCs w:val="20"/>
                          <w:lang w:val="en-US" w:eastAsia="zh-CN"/>
                        </w:rPr>
                        <w:t>嵌入式Linux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i w:val="0"/>
                          <w:iCs w:val="0"/>
                          <w:color w:val="333333"/>
                          <w:sz w:val="20"/>
                          <w:szCs w:val="20"/>
                        </w:rPr>
                        <w:t xml:space="preserve">· ARM交叉编译 · 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i w:val="0"/>
                          <w:iCs w:val="0"/>
                          <w:color w:val="333333"/>
                          <w:sz w:val="20"/>
                          <w:szCs w:val="20"/>
                          <w:lang w:val="en-US" w:eastAsia="zh-CN"/>
                        </w:rPr>
                        <w:t>NPU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i w:val="0"/>
                          <w:iCs w:val="0"/>
                          <w:color w:val="333333"/>
                          <w:sz w:val="20"/>
                          <w:szCs w:val="20"/>
                        </w:rPr>
                        <w:t>硬件加速</w:t>
                      </w:r>
                    </w:p>
                    <w:p w14:paraId="4429A93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</w:rPr>
                        <w:t>基于esp32-s3的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  <w:lang w:val="en-US" w:eastAsia="zh-CN"/>
                        </w:rPr>
                        <w:t>智能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</w:rPr>
                        <w:t>温控电子香炉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  <w:lang w:val="en-US" w:eastAsia="zh-CN"/>
                        </w:rPr>
                        <w:t xml:space="preserve">系统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GB" w:eastAsia="zh-CN"/>
                        </w:rPr>
                        <w:t xml:space="preserve">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09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5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01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656D4D5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0"/>
                          <w:szCs w:val="20"/>
                          <w:lang w:val="en-US" w:eastAsia="zh-CN"/>
                        </w:rPr>
                        <w:t>背景：为公司电子香炉产品开发嵌入式控制系统（除硬件设计和微信小程序外的所有软件模块）</w:t>
                      </w:r>
                    </w:p>
                    <w:p w14:paraId="7A3DAD3B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>温控算法：设计PID控制算法实现0-100℃精确调节，将响应时间优化至&lt;30s（相比传统机械温控的5-10分钟提升90%），显著提升用户体验</w:t>
                      </w:r>
                    </w:p>
                    <w:p w14:paraId="3D475CE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>电源管理：实现5级电量显示、低电压保护(3.0V断电)和充电状态检测，待机功耗&lt;10mA</w:t>
                      </w:r>
                    </w:p>
                    <w:p w14:paraId="4564ABA8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>物联网通信：通过BLUFI实现WiFi配网，基于MQTT协议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  <w:lang w:val="en-US" w:eastAsia="zh-CN"/>
                        </w:rPr>
                        <w:t>支持</w:t>
                      </w: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>小程序远程控制功能</w:t>
                      </w:r>
                    </w:p>
                    <w:p w14:paraId="23BCDB26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00" w:lineRule="exact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18"/>
                          <w:szCs w:val="18"/>
                          <w:lang w:val="en-US" w:eastAsia="zh-CN"/>
                        </w:rPr>
                        <w:t>技术</w:t>
                      </w:r>
                      <w:r>
                        <w:rPr>
                          <w:rFonts w:hint="eastAsia" w:ascii="Times New Roman" w:hAnsi="Times New Roman" w:eastAsia="微软雅黑"/>
                          <w:color w:val="333333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/>
                          <w:i w:val="0"/>
                          <w:iCs w:val="0"/>
                          <w:color w:val="333333"/>
                          <w:sz w:val="20"/>
                          <w:szCs w:val="20"/>
                        </w:rPr>
                        <w:t>C · FreeRTOS · PID控制算法 · BLUFI配网 · MQTT物联网 · MCU外设驱动开发</w:t>
                      </w:r>
                    </w:p>
                    <w:p w14:paraId="7B16E9CC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4"/>
                          <w:szCs w:val="24"/>
                        </w:rPr>
                        <w:t xml:space="preserve">多路USB摄像头实时同步采集与流传输系统 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GB" w:eastAsia="zh-CN"/>
                        </w:rPr>
                        <w:t xml:space="preserve"> 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5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01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5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03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color w:val="808080" w:themeColor="background1" w:themeShade="80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B5B5FF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20"/>
                          <w:szCs w:val="20"/>
                          <w:lang w:val="en-US" w:eastAsia="zh-CN"/>
                        </w:rPr>
                        <w:t>背景：为公司AI动作检测项目开发多视角视频采集模块</w:t>
                      </w:r>
                    </w:p>
                    <w:p w14:paraId="03AFFA4E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>多路采集：支持2-4路USB摄像头并发采集，基于多线程架构实现数据流并行处理</w:t>
                      </w:r>
                    </w:p>
                    <w:p w14:paraId="44298F5C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>时间同步：通过软件时间戳对齐算法，实现多路视频帧级同步，测试同步误差&lt;15ms</w:t>
                      </w:r>
                    </w:p>
                    <w:p w14:paraId="09ADE80E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1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300" w:lineRule="exact"/>
                        <w:ind w:left="839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  <w:t>网络传输：基于TCP Socket实现实时视频流传输，为算法团队提供RESTful API数据接口</w:t>
                      </w:r>
                    </w:p>
                    <w:p w14:paraId="609EF517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300" w:lineRule="exact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i w:val="0"/>
                          <w:iCs w:val="0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color w:val="333333"/>
                          <w:sz w:val="18"/>
                          <w:szCs w:val="18"/>
                          <w:lang w:val="en-US" w:eastAsia="zh-CN"/>
                        </w:rPr>
                        <w:t>技术</w:t>
                      </w:r>
                      <w:r>
                        <w:rPr>
                          <w:rFonts w:hint="eastAsia" w:ascii="Times New Roman" w:hAnsi="Times New Roman" w:eastAsia="微软雅黑"/>
                          <w:color w:val="333333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/>
                          <w:i w:val="0"/>
                          <w:iCs w:val="0"/>
                          <w:color w:val="333333"/>
                          <w:sz w:val="20"/>
                          <w:szCs w:val="20"/>
                        </w:rPr>
                        <w:t xml:space="preserve">C++ · 多线程 · TCP Socket · RESTful API · Linux网络编程  </w:t>
                      </w:r>
                    </w:p>
                    <w:p w14:paraId="46B5BF7C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ascii="Times New Roman" w:hAnsi="Times New Roman"/>
                        </w:rPr>
                      </w:pPr>
                    </w:p>
                    <w:p w14:paraId="1F222BA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both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</w:p>
                    <w:p w14:paraId="1EE35BBC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jc w:val="both"/>
                        <w:textAlignment w:val="auto"/>
                        <w:rPr>
                          <w:rFonts w:hint="eastAsia" w:ascii="Times New Roman" w:hAnsi="Times New Roman" w:eastAsia="微软雅黑"/>
                          <w:b w:val="0"/>
                          <w:bCs w:val="0"/>
                          <w:color w:val="333333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7AD255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-577215</wp:posOffset>
                </wp:positionH>
                <wp:positionV relativeFrom="paragraph">
                  <wp:posOffset>63500</wp:posOffset>
                </wp:positionV>
                <wp:extent cx="68580" cy="68580"/>
                <wp:effectExtent l="0" t="0" r="7620" b="7620"/>
                <wp:wrapNone/>
                <wp:docPr id="2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" cy="68580"/>
                        </a:xfrm>
                        <a:prstGeom prst="roundRect">
                          <a:avLst/>
                        </a:prstGeom>
                        <a:solidFill>
                          <a:srgbClr val="0C78C1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椭圆 88" o:spid="_x0000_s1026" o:spt="2" style="position:absolute;left:0pt;flip:y;margin-left:-45.45pt;margin-top:5pt;height:5.4pt;width:5.4pt;z-index:251675648;v-text-anchor:middle;mso-width-relative:page;mso-height-relative:page;" fillcolor="#0C78C1" filled="t" stroked="f" coordsize="21600,21600" arcsize="0.166666666666667" o:gfxdata="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1cHbdgAAAAJAQAADwAAAAAAAAABACAAAAAiAAAAZHJzL2Rvd25yZXYueG1s&#10;UEsBAhQAFAAAAAgAh07iQLFXo2H4AQAA4gMAAA4AAAAAAAAAAQAgAAAAJwEAAGRycy9lMm9Eb2Mu&#10;eG1sUEsFBgAAAAAGAAYAWQEAAJEFAAAAAA==&#10;">
                <v:fill on="t" focussize="0,0"/>
                <v:stroke on="f" weight="1.5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-544830</wp:posOffset>
                </wp:positionH>
                <wp:positionV relativeFrom="paragraph">
                  <wp:posOffset>23495</wp:posOffset>
                </wp:positionV>
                <wp:extent cx="0" cy="4276090"/>
                <wp:effectExtent l="13970" t="0" r="24130" b="101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609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2.9pt;margin-top:1.85pt;height:336.7pt;width:0pt;z-index:251672576;mso-width-relative:page;mso-height-relative:page;" filled="f" stroked="t" coordsize="21600,21600" o:gfxdata="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aQrY2QAAAAkBAAAPAAAAAAAAAAEAIAAAACIAAABkcnMvZG93bnJldi54bWxQSwECFAAU&#10;AAAACACHTuJABYRzM/ABAADCAwAADgAAAAAAAAABACAAAAAoAQAAZHJzL2Uyb0RvYy54bWxQSwUG&#10;AAAAAAYABgBZAQAAigUAAAAA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348C232">
      <w:pPr>
        <w:rPr>
          <w:rFonts w:hint="eastAsia"/>
          <w:lang w:val="en-US" w:eastAsia="zh-CN"/>
        </w:rPr>
      </w:pPr>
    </w:p>
    <w:p w14:paraId="6D2645A7">
      <w:pPr>
        <w:rPr>
          <w:rFonts w:hint="eastAsia"/>
          <w:lang w:val="en-US" w:eastAsia="zh-CN"/>
        </w:rPr>
      </w:pPr>
    </w:p>
    <w:p w14:paraId="62D820C1">
      <w:pPr>
        <w:jc w:val="both"/>
        <w:rPr>
          <w:rFonts w:hint="eastAsia"/>
          <w:lang w:val="en-US" w:eastAsia="zh-CN"/>
        </w:rPr>
      </w:pPr>
    </w:p>
    <w:p w14:paraId="2D470178">
      <w:pPr>
        <w:rPr>
          <w:rFonts w:hint="eastAsia"/>
          <w:lang w:val="en-US" w:eastAsia="zh-CN"/>
        </w:rPr>
      </w:pPr>
    </w:p>
    <w:p w14:paraId="518A3D88">
      <w:pPr>
        <w:rPr>
          <w:rFonts w:hint="eastAsia"/>
          <w:lang w:val="en-US" w:eastAsia="zh-CN"/>
        </w:rPr>
      </w:pPr>
    </w:p>
    <w:p w14:paraId="401B63A8">
      <w:pPr>
        <w:rPr>
          <w:rFonts w:hint="eastAsia"/>
          <w:lang w:val="en-US" w:eastAsia="zh-CN"/>
        </w:rPr>
      </w:pPr>
    </w:p>
    <w:p w14:paraId="0ADFEB36">
      <w:pPr>
        <w:rPr>
          <w:rFonts w:hint="eastAsia"/>
          <w:lang w:val="en-US" w:eastAsia="zh-CN"/>
        </w:rPr>
      </w:pPr>
    </w:p>
    <w:p w14:paraId="25341BC2">
      <w:pPr>
        <w:rPr>
          <w:rFonts w:hint="eastAsia"/>
          <w:lang w:val="en-US" w:eastAsia="zh-CN"/>
        </w:rPr>
      </w:pPr>
    </w:p>
    <w:p w14:paraId="1AFAF319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38735</wp:posOffset>
                </wp:positionV>
                <wp:extent cx="68580" cy="68580"/>
                <wp:effectExtent l="0" t="0" r="7620" b="7620"/>
                <wp:wrapNone/>
                <wp:docPr id="29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" cy="68580"/>
                        </a:xfrm>
                        <a:prstGeom prst="roundRect">
                          <a:avLst/>
                        </a:prstGeom>
                        <a:solidFill>
                          <a:srgbClr val="0C78C1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椭圆 88" o:spid="_x0000_s1026" o:spt="2" style="position:absolute;left:0pt;flip:y;margin-left:-45.25pt;margin-top:3.05pt;height:5.4pt;width:5.4pt;z-index:251675648;v-text-anchor:middle;mso-width-relative:page;mso-height-relative:page;" fillcolor="#0C78C1" filled="t" stroked="f" coordsize="21600,21600" arcsize="0.166666666666667" o:gfxdata="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B5CwdgAAAAJAQAADwAAAAAAAAABACAAAAAiAAAAZHJzL2Rvd25yZXYueG1s&#10;UEsBAhQAFAAAAAgAh07iQPSj4wz4AQAA4gMAAA4AAAAAAAAAAQAgAAAAJwEAAGRycy9lMm9Eb2Mu&#10;eG1sUEsFBgAAAAAGAAYAWQEAAJEFAAAAAA==&#10;">
                <v:fill on="t" focussize="0,0"/>
                <v:stroke on="f" weight="1.5pt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339902F2">
      <w:pPr>
        <w:rPr>
          <w:rFonts w:hint="eastAsia"/>
          <w:lang w:val="en-US" w:eastAsia="zh-CN"/>
        </w:rPr>
      </w:pPr>
    </w:p>
    <w:p w14:paraId="1439B193">
      <w:pPr>
        <w:rPr>
          <w:rFonts w:hint="eastAsia"/>
          <w:lang w:val="en-US" w:eastAsia="zh-CN"/>
        </w:rPr>
      </w:pPr>
    </w:p>
    <w:p w14:paraId="47F85014">
      <w:pPr>
        <w:rPr>
          <w:rFonts w:hint="eastAsia"/>
          <w:lang w:val="en-US" w:eastAsia="zh-CN"/>
        </w:rPr>
      </w:pPr>
    </w:p>
    <w:p w14:paraId="41815E33">
      <w:pPr>
        <w:rPr>
          <w:rFonts w:hint="eastAsia"/>
          <w:lang w:val="en-US" w:eastAsia="zh-CN"/>
        </w:rPr>
      </w:pPr>
    </w:p>
    <w:p w14:paraId="3690699B">
      <w:pPr>
        <w:rPr>
          <w:rFonts w:hint="eastAsia"/>
          <w:lang w:val="en-US" w:eastAsia="zh-CN"/>
        </w:rPr>
      </w:pPr>
    </w:p>
    <w:p w14:paraId="4CDAAC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71B2F56E">
      <w:pPr>
        <w:rPr>
          <w:rFonts w:hint="eastAsia"/>
          <w:lang w:val="en-US" w:eastAsia="zh-CN"/>
        </w:rPr>
      </w:pPr>
    </w:p>
    <w:p w14:paraId="21D8927F">
      <w:pPr>
        <w:rPr>
          <w:rFonts w:hint="eastAsia" w:eastAsiaTheme="minorEastAsia"/>
          <w:lang w:val="en-US" w:eastAsia="zh-CN"/>
        </w:rPr>
      </w:pPr>
    </w:p>
    <w:p w14:paraId="782D3BAE">
      <w:pPr>
        <w:rPr>
          <w:rFonts w:hint="eastAsia"/>
          <w:lang w:val="en-US" w:eastAsia="zh-CN"/>
        </w:rPr>
      </w:pPr>
    </w:p>
    <w:p w14:paraId="23B8AC58">
      <w:pPr>
        <w:rPr>
          <w:rFonts w:hint="eastAsia"/>
          <w:lang w:val="en-US" w:eastAsia="zh-CN"/>
        </w:rPr>
      </w:pPr>
      <w:bookmarkStart w:id="0" w:name="_GoBack"/>
      <w:bookmarkEnd w:id="0"/>
    </w:p>
    <w:p w14:paraId="3A8D7D60">
      <w:pPr>
        <w:rPr>
          <w:rFonts w:hint="eastAsia"/>
          <w:lang w:val="en-US" w:eastAsia="zh-CN"/>
        </w:rPr>
      </w:pPr>
    </w:p>
    <w:p w14:paraId="30D6B974">
      <w:pPr>
        <w:rPr>
          <w:rFonts w:hint="eastAsia"/>
          <w:lang w:val="en-US" w:eastAsia="zh-CN"/>
        </w:rPr>
      </w:pPr>
    </w:p>
    <w:p w14:paraId="1A2769C4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174625</wp:posOffset>
                </wp:positionV>
                <wp:extent cx="5222875" cy="0"/>
                <wp:effectExtent l="0" t="19050" r="34925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287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.3pt;margin-top:13.75pt;height:0pt;width:411.25pt;z-index:251671552;mso-width-relative:page;mso-height-relative:page;" filled="f" stroked="t" coordsize="21600,21600" o:gfxdata="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zZGKnNkAAAAJAQAADwAAAAAAAAABACAAAAAiAAAAZHJzL2Rvd25yZXYueG1sUEsBAhQAFAAA&#10;AAgAh07iQOk43hnuAQAAwgMAAA4AAAAAAAAAAQAgAAAAKAEAAGRycy9lMm9Eb2MueG1sUEsFBgAA&#10;AAAGAAYAWQEAAIgFAAAAAA==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-323215</wp:posOffset>
                </wp:positionH>
                <wp:positionV relativeFrom="paragraph">
                  <wp:posOffset>33655</wp:posOffset>
                </wp:positionV>
                <wp:extent cx="1101090" cy="294640"/>
                <wp:effectExtent l="0" t="0" r="0" b="0"/>
                <wp:wrapNone/>
                <wp:docPr id="21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71FB6A">
                            <w:pPr>
                              <w:pStyle w:val="5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ascii="Impact" w:hAnsi="微软雅黑" w:eastAsia="微软雅黑" w:cstheme="minorBidi"/>
                                <w:b/>
                                <w:bCs/>
                                <w:color w:val="0C78C1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实习</w:t>
                            </w:r>
                            <w:r>
                              <w:rPr>
                                <w:rFonts w:hint="eastAsia" w:ascii="Impact" w:hAnsi="微软雅黑" w:eastAsia="微软雅黑" w:cstheme="minorBidi"/>
                                <w:b/>
                                <w:bCs/>
                                <w:color w:val="0C78C1"/>
                                <w:kern w:val="24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5" o:spid="_x0000_s1026" o:spt="202" type="#_x0000_t202" style="position:absolute;left:0pt;margin-left:-25.45pt;margin-top:2.65pt;height:23.2pt;width:86.7pt;z-index:251667456;mso-width-relative:page;mso-height-relative:page;" filled="f" stroked="f" coordsize="21600,21600" o:gfxdata="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tzkZnVAAAACAEAAA8AAAAAAAAAAQAgAAAAIgAAAGRycy9kb3ducmV2LnhtbFBLAQIUABQA&#10;AAAIAIdO4kBohtL0ugEAAF8DAAAOAAAAAAAAAAEAIAAAACQBAABkcnMvZTJvRG9jLnhtbFBLBQYA&#10;AAAABgAGAFkBAABQ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4071FB6A">
                      <w:pPr>
                        <w:pStyle w:val="5"/>
                        <w:spacing w:before="0" w:beforeAutospacing="0" w:after="0" w:afterAutospacing="0" w:line="320" w:lineRule="exact"/>
                      </w:pPr>
                      <w:r>
                        <w:rPr>
                          <w:rFonts w:hint="eastAsia" w:ascii="Impact" w:hAnsi="微软雅黑" w:eastAsia="微软雅黑" w:cstheme="minorBidi"/>
                          <w:b/>
                          <w:bCs/>
                          <w:color w:val="0C78C1"/>
                          <w:kern w:val="24"/>
                          <w:sz w:val="28"/>
                          <w:szCs w:val="28"/>
                          <w:lang w:val="en-US" w:eastAsia="zh-CN"/>
                        </w:rPr>
                        <w:t>实习</w:t>
                      </w:r>
                      <w:r>
                        <w:rPr>
                          <w:rFonts w:hint="eastAsia" w:ascii="Impact" w:hAnsi="微软雅黑" w:eastAsia="微软雅黑" w:cstheme="minorBidi"/>
                          <w:b/>
                          <w:bCs/>
                          <w:color w:val="0C78C1"/>
                          <w:kern w:val="24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56515</wp:posOffset>
                </wp:positionV>
                <wp:extent cx="247650" cy="247650"/>
                <wp:effectExtent l="19050" t="19050" r="19050" b="19050"/>
                <wp:wrapNone/>
                <wp:docPr id="2079839553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247650"/>
                          <a:chOff x="0" y="724535"/>
                          <a:chExt cx="247650" cy="247650"/>
                        </a:xfrm>
                      </wpg:grpSpPr>
                      <wps:wsp>
                        <wps:cNvPr id="20" name="椭圆 108"/>
                        <wps:cNvSpPr/>
                        <wps:spPr>
                          <a:xfrm>
                            <a:off x="0" y="724535"/>
                            <a:ext cx="247650" cy="247650"/>
                          </a:xfrm>
                          <a:prstGeom prst="roundRect">
                            <a:avLst/>
                          </a:prstGeom>
                          <a:solidFill>
                            <a:srgbClr val="0C78C1"/>
                          </a:solidFill>
                          <a:ln w="38100" cap="flat" cmpd="sng" algn="ctr">
                            <a:solidFill>
                              <a:srgbClr val="0C78C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KSO_Shape"/>
                        <wps:cNvSpPr/>
                        <wps:spPr bwMode="auto">
                          <a:xfrm>
                            <a:off x="25400" y="762635"/>
                            <a:ext cx="192405" cy="174625"/>
                          </a:xfrm>
                          <a:custGeom>
                            <a:avLst/>
                            <a:gdLst>
                              <a:gd name="T0" fmla="*/ 489274 w 2228850"/>
                              <a:gd name="T1" fmla="*/ 1171178 h 2019300"/>
                              <a:gd name="T2" fmla="*/ 683136 w 2228850"/>
                              <a:gd name="T3" fmla="*/ 1519238 h 2019300"/>
                              <a:gd name="T4" fmla="*/ 1056587 w 2228850"/>
                              <a:gd name="T5" fmla="*/ 1377950 h 2019300"/>
                              <a:gd name="T6" fmla="*/ 970559 w 2228850"/>
                              <a:gd name="T7" fmla="*/ 988219 h 2019300"/>
                              <a:gd name="T8" fmla="*/ 1033990 w 2228850"/>
                              <a:gd name="T9" fmla="*/ 962025 h 2019300"/>
                              <a:gd name="T10" fmla="*/ 1091871 w 2228850"/>
                              <a:gd name="T11" fmla="*/ 1437085 h 2019300"/>
                              <a:gd name="T12" fmla="*/ 629616 w 2228850"/>
                              <a:gd name="T13" fmla="*/ 1562498 h 2019300"/>
                              <a:gd name="T14" fmla="*/ 438529 w 2228850"/>
                              <a:gd name="T15" fmla="*/ 1123950 h 2019300"/>
                              <a:gd name="T16" fmla="*/ 761603 w 2228850"/>
                              <a:gd name="T17" fmla="*/ 832840 h 2019300"/>
                              <a:gd name="T18" fmla="*/ 421481 w 2228850"/>
                              <a:gd name="T19" fmla="*/ 1071482 h 2019300"/>
                              <a:gd name="T20" fmla="*/ 410369 w 2228850"/>
                              <a:gd name="T21" fmla="*/ 1364523 h 2019300"/>
                              <a:gd name="T22" fmla="*/ 723503 w 2228850"/>
                              <a:gd name="T23" fmla="*/ 1626196 h 2019300"/>
                              <a:gd name="T24" fmla="*/ 1080294 w 2228850"/>
                              <a:gd name="T25" fmla="*/ 1505088 h 2019300"/>
                              <a:gd name="T26" fmla="*/ 1187053 w 2228850"/>
                              <a:gd name="T27" fmla="*/ 1194972 h 2019300"/>
                              <a:gd name="T28" fmla="*/ 939403 w 2228850"/>
                              <a:gd name="T29" fmla="*/ 861826 h 2019300"/>
                              <a:gd name="T30" fmla="*/ 989013 w 2228850"/>
                              <a:gd name="T31" fmla="*/ 477060 h 2019300"/>
                              <a:gd name="T32" fmla="*/ 1144985 w 2228850"/>
                              <a:gd name="T33" fmla="*/ 702599 h 2019300"/>
                              <a:gd name="T34" fmla="*/ 1411685 w 2228850"/>
                              <a:gd name="T35" fmla="*/ 749454 h 2019300"/>
                              <a:gd name="T36" fmla="*/ 1373188 w 2228850"/>
                              <a:gd name="T37" fmla="*/ 975390 h 2019300"/>
                              <a:gd name="T38" fmla="*/ 1560116 w 2228850"/>
                              <a:gd name="T39" fmla="*/ 1219194 h 2019300"/>
                              <a:gd name="T40" fmla="*/ 1448991 w 2228850"/>
                              <a:gd name="T41" fmla="*/ 1425673 h 2019300"/>
                              <a:gd name="T42" fmla="*/ 1267222 w 2228850"/>
                              <a:gd name="T43" fmla="*/ 1667095 h 2019300"/>
                              <a:gd name="T44" fmla="*/ 1175544 w 2228850"/>
                              <a:gd name="T45" fmla="*/ 1906134 h 2019300"/>
                              <a:gd name="T46" fmla="*/ 894953 w 2228850"/>
                              <a:gd name="T47" fmla="*/ 1860470 h 2019300"/>
                              <a:gd name="T48" fmla="*/ 731044 w 2228850"/>
                              <a:gd name="T49" fmla="*/ 2017315 h 2019300"/>
                              <a:gd name="T50" fmla="*/ 570309 w 2228850"/>
                              <a:gd name="T51" fmla="*/ 1831881 h 2019300"/>
                              <a:gd name="T52" fmla="*/ 246459 w 2228850"/>
                              <a:gd name="T53" fmla="*/ 1787805 h 2019300"/>
                              <a:gd name="T54" fmla="*/ 203994 w 2228850"/>
                              <a:gd name="T55" fmla="*/ 1546781 h 2019300"/>
                              <a:gd name="T56" fmla="*/ 137715 w 2228850"/>
                              <a:gd name="T57" fmla="*/ 1259695 h 2019300"/>
                              <a:gd name="T58" fmla="*/ 29369 w 2228850"/>
                              <a:gd name="T59" fmla="*/ 1034157 h 2019300"/>
                              <a:gd name="T60" fmla="*/ 249634 w 2228850"/>
                              <a:gd name="T61" fmla="*/ 888430 h 2019300"/>
                              <a:gd name="T62" fmla="*/ 288925 w 2228850"/>
                              <a:gd name="T63" fmla="*/ 622390 h 2019300"/>
                              <a:gd name="T64" fmla="*/ 517128 w 2228850"/>
                              <a:gd name="T65" fmla="*/ 653759 h 2019300"/>
                              <a:gd name="T66" fmla="*/ 775097 w 2228850"/>
                              <a:gd name="T67" fmla="*/ 462766 h 2019300"/>
                              <a:gd name="T68" fmla="*/ 1636253 w 2228850"/>
                              <a:gd name="T69" fmla="*/ 339029 h 2019300"/>
                              <a:gd name="T70" fmla="*/ 1653303 w 2228850"/>
                              <a:gd name="T71" fmla="*/ 573804 h 2019300"/>
                              <a:gd name="T72" fmla="*/ 1888031 w 2228850"/>
                              <a:gd name="T73" fmla="*/ 591283 h 2019300"/>
                              <a:gd name="T74" fmla="*/ 1938387 w 2228850"/>
                              <a:gd name="T75" fmla="*/ 361275 h 2019300"/>
                              <a:gd name="T76" fmla="*/ 1832918 w 2228850"/>
                              <a:gd name="T77" fmla="*/ 242894 h 2019300"/>
                              <a:gd name="T78" fmla="*/ 1989536 w 2228850"/>
                              <a:gd name="T79" fmla="*/ 468135 h 2019300"/>
                              <a:gd name="T80" fmla="*/ 1791285 w 2228850"/>
                              <a:gd name="T81" fmla="*/ 656829 h 2019300"/>
                              <a:gd name="T82" fmla="*/ 1574399 w 2228850"/>
                              <a:gd name="T83" fmla="*/ 489587 h 2019300"/>
                              <a:gd name="T84" fmla="*/ 1708020 w 2228850"/>
                              <a:gd name="T85" fmla="*/ 248853 h 2019300"/>
                              <a:gd name="T86" fmla="*/ 1575304 w 2228850"/>
                              <a:gd name="T87" fmla="*/ 344885 h 2019300"/>
                              <a:gd name="T88" fmla="*/ 1650744 w 2228850"/>
                              <a:gd name="T89" fmla="*/ 635794 h 2019300"/>
                              <a:gd name="T90" fmla="*/ 1949723 w 2228850"/>
                              <a:gd name="T91" fmla="*/ 603250 h 2019300"/>
                              <a:gd name="T92" fmla="*/ 1960841 w 2228850"/>
                              <a:gd name="T93" fmla="*/ 303213 h 2019300"/>
                              <a:gd name="T94" fmla="*/ 1737698 w 2228850"/>
                              <a:gd name="T95" fmla="*/ 39687 h 2019300"/>
                              <a:gd name="T96" fmla="*/ 1949326 w 2228850"/>
                              <a:gd name="T97" fmla="*/ 34131 h 2019300"/>
                              <a:gd name="T98" fmla="*/ 2021193 w 2228850"/>
                              <a:gd name="T99" fmla="*/ 167481 h 2019300"/>
                              <a:gd name="T100" fmla="*/ 2207807 w 2228850"/>
                              <a:gd name="T101" fmla="*/ 295275 h 2019300"/>
                              <a:gd name="T102" fmla="*/ 2145072 w 2228850"/>
                              <a:gd name="T103" fmla="*/ 494904 h 2019300"/>
                              <a:gd name="T104" fmla="*/ 2146661 w 2228850"/>
                              <a:gd name="T105" fmla="*/ 713979 h 2019300"/>
                              <a:gd name="T106" fmla="*/ 1938606 w 2228850"/>
                              <a:gd name="T107" fmla="*/ 781447 h 2019300"/>
                              <a:gd name="T108" fmla="*/ 1834182 w 2228850"/>
                              <a:gd name="T109" fmla="*/ 887413 h 2019300"/>
                              <a:gd name="T110" fmla="*/ 1618186 w 2228850"/>
                              <a:gd name="T111" fmla="*/ 854076 h 2019300"/>
                              <a:gd name="T112" fmla="*/ 1542349 w 2228850"/>
                              <a:gd name="T113" fmla="*/ 733822 h 2019300"/>
                              <a:gd name="T114" fmla="*/ 1362882 w 2228850"/>
                              <a:gd name="T115" fmla="*/ 615157 h 2019300"/>
                              <a:gd name="T116" fmla="*/ 1414895 w 2228850"/>
                              <a:gd name="T117" fmla="*/ 452835 h 2019300"/>
                              <a:gd name="T118" fmla="*/ 1395837 w 2228850"/>
                              <a:gd name="T119" fmla="*/ 209947 h 2019300"/>
                              <a:gd name="T120" fmla="*/ 1619377 w 2228850"/>
                              <a:gd name="T121" fmla="*/ 118269 h 2019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228850" h="2019300">
                                <a:moveTo>
                                  <a:pt x="788194" y="927497"/>
                                </a:moveTo>
                                <a:lnTo>
                                  <a:pt x="772732" y="927894"/>
                                </a:lnTo>
                                <a:lnTo>
                                  <a:pt x="756875" y="929085"/>
                                </a:lnTo>
                                <a:lnTo>
                                  <a:pt x="741810" y="931069"/>
                                </a:lnTo>
                                <a:lnTo>
                                  <a:pt x="726745" y="933847"/>
                                </a:lnTo>
                                <a:lnTo>
                                  <a:pt x="711680" y="937022"/>
                                </a:lnTo>
                                <a:lnTo>
                                  <a:pt x="697408" y="940991"/>
                                </a:lnTo>
                                <a:lnTo>
                                  <a:pt x="683136" y="945753"/>
                                </a:lnTo>
                                <a:lnTo>
                                  <a:pt x="669260" y="951706"/>
                                </a:lnTo>
                                <a:lnTo>
                                  <a:pt x="655781" y="957660"/>
                                </a:lnTo>
                                <a:lnTo>
                                  <a:pt x="642698" y="964406"/>
                                </a:lnTo>
                                <a:lnTo>
                                  <a:pt x="630012" y="971947"/>
                                </a:lnTo>
                                <a:lnTo>
                                  <a:pt x="617326" y="979488"/>
                                </a:lnTo>
                                <a:lnTo>
                                  <a:pt x="605432" y="988219"/>
                                </a:lnTo>
                                <a:lnTo>
                                  <a:pt x="593936" y="997347"/>
                                </a:lnTo>
                                <a:lnTo>
                                  <a:pt x="583232" y="1006872"/>
                                </a:lnTo>
                                <a:lnTo>
                                  <a:pt x="572131" y="1016794"/>
                                </a:lnTo>
                                <a:lnTo>
                                  <a:pt x="562220" y="1027510"/>
                                </a:lnTo>
                                <a:lnTo>
                                  <a:pt x="552705" y="1038622"/>
                                </a:lnTo>
                                <a:lnTo>
                                  <a:pt x="543587" y="1050132"/>
                                </a:lnTo>
                                <a:lnTo>
                                  <a:pt x="535262" y="1062038"/>
                                </a:lnTo>
                                <a:lnTo>
                                  <a:pt x="526936" y="1074341"/>
                                </a:lnTo>
                                <a:lnTo>
                                  <a:pt x="519800" y="1087438"/>
                                </a:lnTo>
                                <a:lnTo>
                                  <a:pt x="513061" y="1100535"/>
                                </a:lnTo>
                                <a:lnTo>
                                  <a:pt x="507114" y="1114028"/>
                                </a:lnTo>
                                <a:lnTo>
                                  <a:pt x="501564" y="1127522"/>
                                </a:lnTo>
                                <a:lnTo>
                                  <a:pt x="496806" y="1142207"/>
                                </a:lnTo>
                                <a:lnTo>
                                  <a:pt x="492842" y="1156494"/>
                                </a:lnTo>
                                <a:lnTo>
                                  <a:pt x="489274" y="1171178"/>
                                </a:lnTo>
                                <a:lnTo>
                                  <a:pt x="486499" y="1186260"/>
                                </a:lnTo>
                                <a:lnTo>
                                  <a:pt x="484517" y="1201341"/>
                                </a:lnTo>
                                <a:lnTo>
                                  <a:pt x="483327" y="1216819"/>
                                </a:lnTo>
                                <a:lnTo>
                                  <a:pt x="482931" y="1232694"/>
                                </a:lnTo>
                                <a:lnTo>
                                  <a:pt x="483327" y="1248172"/>
                                </a:lnTo>
                                <a:lnTo>
                                  <a:pt x="484517" y="1263650"/>
                                </a:lnTo>
                                <a:lnTo>
                                  <a:pt x="486499" y="1279129"/>
                                </a:lnTo>
                                <a:lnTo>
                                  <a:pt x="489274" y="1294210"/>
                                </a:lnTo>
                                <a:lnTo>
                                  <a:pt x="492842" y="1308894"/>
                                </a:lnTo>
                                <a:lnTo>
                                  <a:pt x="496806" y="1323579"/>
                                </a:lnTo>
                                <a:lnTo>
                                  <a:pt x="501564" y="1337469"/>
                                </a:lnTo>
                                <a:lnTo>
                                  <a:pt x="507114" y="1351360"/>
                                </a:lnTo>
                                <a:lnTo>
                                  <a:pt x="513061" y="1365250"/>
                                </a:lnTo>
                                <a:lnTo>
                                  <a:pt x="519800" y="1377950"/>
                                </a:lnTo>
                                <a:lnTo>
                                  <a:pt x="526936" y="1390650"/>
                                </a:lnTo>
                                <a:lnTo>
                                  <a:pt x="535262" y="1402954"/>
                                </a:lnTo>
                                <a:lnTo>
                                  <a:pt x="543587" y="1415257"/>
                                </a:lnTo>
                                <a:lnTo>
                                  <a:pt x="552705" y="1426766"/>
                                </a:lnTo>
                                <a:lnTo>
                                  <a:pt x="562220" y="1437879"/>
                                </a:lnTo>
                                <a:lnTo>
                                  <a:pt x="572131" y="1448197"/>
                                </a:lnTo>
                                <a:lnTo>
                                  <a:pt x="583232" y="1458516"/>
                                </a:lnTo>
                                <a:lnTo>
                                  <a:pt x="593936" y="1468041"/>
                                </a:lnTo>
                                <a:lnTo>
                                  <a:pt x="605432" y="1477169"/>
                                </a:lnTo>
                                <a:lnTo>
                                  <a:pt x="617326" y="1485504"/>
                                </a:lnTo>
                                <a:lnTo>
                                  <a:pt x="630012" y="1493441"/>
                                </a:lnTo>
                                <a:lnTo>
                                  <a:pt x="642698" y="1500585"/>
                                </a:lnTo>
                                <a:lnTo>
                                  <a:pt x="655781" y="1507729"/>
                                </a:lnTo>
                                <a:lnTo>
                                  <a:pt x="669260" y="1513682"/>
                                </a:lnTo>
                                <a:lnTo>
                                  <a:pt x="683136" y="1519238"/>
                                </a:lnTo>
                                <a:lnTo>
                                  <a:pt x="697408" y="1524001"/>
                                </a:lnTo>
                                <a:lnTo>
                                  <a:pt x="711680" y="1527969"/>
                                </a:lnTo>
                                <a:lnTo>
                                  <a:pt x="726745" y="1531541"/>
                                </a:lnTo>
                                <a:lnTo>
                                  <a:pt x="741810" y="1534319"/>
                                </a:lnTo>
                                <a:lnTo>
                                  <a:pt x="756875" y="1536304"/>
                                </a:lnTo>
                                <a:lnTo>
                                  <a:pt x="772732" y="1537494"/>
                                </a:lnTo>
                                <a:lnTo>
                                  <a:pt x="788194" y="1537891"/>
                                </a:lnTo>
                                <a:lnTo>
                                  <a:pt x="803655" y="1537494"/>
                                </a:lnTo>
                                <a:lnTo>
                                  <a:pt x="819513" y="1536304"/>
                                </a:lnTo>
                                <a:lnTo>
                                  <a:pt x="834578" y="1534319"/>
                                </a:lnTo>
                                <a:lnTo>
                                  <a:pt x="849643" y="1531541"/>
                                </a:lnTo>
                                <a:lnTo>
                                  <a:pt x="864708" y="1527969"/>
                                </a:lnTo>
                                <a:lnTo>
                                  <a:pt x="878980" y="1524001"/>
                                </a:lnTo>
                                <a:lnTo>
                                  <a:pt x="892855" y="1519238"/>
                                </a:lnTo>
                                <a:lnTo>
                                  <a:pt x="907127" y="1513682"/>
                                </a:lnTo>
                                <a:lnTo>
                                  <a:pt x="920606" y="1507729"/>
                                </a:lnTo>
                                <a:lnTo>
                                  <a:pt x="933689" y="1500585"/>
                                </a:lnTo>
                                <a:lnTo>
                                  <a:pt x="946772" y="1493441"/>
                                </a:lnTo>
                                <a:lnTo>
                                  <a:pt x="958665" y="1485504"/>
                                </a:lnTo>
                                <a:lnTo>
                                  <a:pt x="970559" y="1477169"/>
                                </a:lnTo>
                                <a:lnTo>
                                  <a:pt x="982056" y="1468041"/>
                                </a:lnTo>
                                <a:lnTo>
                                  <a:pt x="993552" y="1458516"/>
                                </a:lnTo>
                                <a:lnTo>
                                  <a:pt x="1003860" y="1448197"/>
                                </a:lnTo>
                                <a:lnTo>
                                  <a:pt x="1014168" y="1437879"/>
                                </a:lnTo>
                                <a:lnTo>
                                  <a:pt x="1023682" y="1426766"/>
                                </a:lnTo>
                                <a:lnTo>
                                  <a:pt x="1032404" y="1415257"/>
                                </a:lnTo>
                                <a:lnTo>
                                  <a:pt x="1041522" y="1402954"/>
                                </a:lnTo>
                                <a:lnTo>
                                  <a:pt x="1049055" y="1390650"/>
                                </a:lnTo>
                                <a:lnTo>
                                  <a:pt x="1056587" y="1377950"/>
                                </a:lnTo>
                                <a:lnTo>
                                  <a:pt x="1063327" y="1365250"/>
                                </a:lnTo>
                                <a:lnTo>
                                  <a:pt x="1069273" y="1351360"/>
                                </a:lnTo>
                                <a:lnTo>
                                  <a:pt x="1074824" y="1337469"/>
                                </a:lnTo>
                                <a:lnTo>
                                  <a:pt x="1079581" y="1323579"/>
                                </a:lnTo>
                                <a:lnTo>
                                  <a:pt x="1083942" y="1308894"/>
                                </a:lnTo>
                                <a:lnTo>
                                  <a:pt x="1087510" y="1294210"/>
                                </a:lnTo>
                                <a:lnTo>
                                  <a:pt x="1089889" y="1279129"/>
                                </a:lnTo>
                                <a:lnTo>
                                  <a:pt x="1091871" y="1263650"/>
                                </a:lnTo>
                                <a:lnTo>
                                  <a:pt x="1093060" y="1248172"/>
                                </a:lnTo>
                                <a:lnTo>
                                  <a:pt x="1093457" y="1232694"/>
                                </a:lnTo>
                                <a:lnTo>
                                  <a:pt x="1093060" y="1216819"/>
                                </a:lnTo>
                                <a:lnTo>
                                  <a:pt x="1091871" y="1201341"/>
                                </a:lnTo>
                                <a:lnTo>
                                  <a:pt x="1089889" y="1186260"/>
                                </a:lnTo>
                                <a:lnTo>
                                  <a:pt x="1087510" y="1171178"/>
                                </a:lnTo>
                                <a:lnTo>
                                  <a:pt x="1083942" y="1156494"/>
                                </a:lnTo>
                                <a:lnTo>
                                  <a:pt x="1079581" y="1142207"/>
                                </a:lnTo>
                                <a:lnTo>
                                  <a:pt x="1074824" y="1127522"/>
                                </a:lnTo>
                                <a:lnTo>
                                  <a:pt x="1069273" y="1114028"/>
                                </a:lnTo>
                                <a:lnTo>
                                  <a:pt x="1063327" y="1100535"/>
                                </a:lnTo>
                                <a:lnTo>
                                  <a:pt x="1056587" y="1087438"/>
                                </a:lnTo>
                                <a:lnTo>
                                  <a:pt x="1049055" y="1074341"/>
                                </a:lnTo>
                                <a:lnTo>
                                  <a:pt x="1041522" y="1062038"/>
                                </a:lnTo>
                                <a:lnTo>
                                  <a:pt x="1032404" y="1050132"/>
                                </a:lnTo>
                                <a:lnTo>
                                  <a:pt x="1023682" y="1038622"/>
                                </a:lnTo>
                                <a:lnTo>
                                  <a:pt x="1014168" y="1027510"/>
                                </a:lnTo>
                                <a:lnTo>
                                  <a:pt x="1003860" y="1016794"/>
                                </a:lnTo>
                                <a:lnTo>
                                  <a:pt x="993552" y="1006872"/>
                                </a:lnTo>
                                <a:lnTo>
                                  <a:pt x="982056" y="997347"/>
                                </a:lnTo>
                                <a:lnTo>
                                  <a:pt x="970559" y="988219"/>
                                </a:lnTo>
                                <a:lnTo>
                                  <a:pt x="958665" y="979488"/>
                                </a:lnTo>
                                <a:lnTo>
                                  <a:pt x="946772" y="971947"/>
                                </a:lnTo>
                                <a:lnTo>
                                  <a:pt x="933689" y="964406"/>
                                </a:lnTo>
                                <a:lnTo>
                                  <a:pt x="920606" y="957660"/>
                                </a:lnTo>
                                <a:lnTo>
                                  <a:pt x="907127" y="951706"/>
                                </a:lnTo>
                                <a:lnTo>
                                  <a:pt x="892855" y="945753"/>
                                </a:lnTo>
                                <a:lnTo>
                                  <a:pt x="878980" y="940991"/>
                                </a:lnTo>
                                <a:lnTo>
                                  <a:pt x="864708" y="937022"/>
                                </a:lnTo>
                                <a:lnTo>
                                  <a:pt x="849643" y="933847"/>
                                </a:lnTo>
                                <a:lnTo>
                                  <a:pt x="834578" y="931069"/>
                                </a:lnTo>
                                <a:lnTo>
                                  <a:pt x="819513" y="929085"/>
                                </a:lnTo>
                                <a:lnTo>
                                  <a:pt x="803655" y="927894"/>
                                </a:lnTo>
                                <a:lnTo>
                                  <a:pt x="788194" y="927497"/>
                                </a:lnTo>
                                <a:close/>
                                <a:moveTo>
                                  <a:pt x="788194" y="866775"/>
                                </a:moveTo>
                                <a:lnTo>
                                  <a:pt x="806827" y="867569"/>
                                </a:lnTo>
                                <a:lnTo>
                                  <a:pt x="825460" y="868760"/>
                                </a:lnTo>
                                <a:lnTo>
                                  <a:pt x="843696" y="871141"/>
                                </a:lnTo>
                                <a:lnTo>
                                  <a:pt x="861933" y="874316"/>
                                </a:lnTo>
                                <a:lnTo>
                                  <a:pt x="879773" y="878285"/>
                                </a:lnTo>
                                <a:lnTo>
                                  <a:pt x="896820" y="883444"/>
                                </a:lnTo>
                                <a:lnTo>
                                  <a:pt x="913867" y="889000"/>
                                </a:lnTo>
                                <a:lnTo>
                                  <a:pt x="930518" y="895350"/>
                                </a:lnTo>
                                <a:lnTo>
                                  <a:pt x="947168" y="903288"/>
                                </a:lnTo>
                                <a:lnTo>
                                  <a:pt x="962630" y="911225"/>
                                </a:lnTo>
                                <a:lnTo>
                                  <a:pt x="977695" y="919956"/>
                                </a:lnTo>
                                <a:lnTo>
                                  <a:pt x="992760" y="929481"/>
                                </a:lnTo>
                                <a:lnTo>
                                  <a:pt x="1007032" y="939403"/>
                                </a:lnTo>
                                <a:lnTo>
                                  <a:pt x="1020907" y="950516"/>
                                </a:lnTo>
                                <a:lnTo>
                                  <a:pt x="1033990" y="962025"/>
                                </a:lnTo>
                                <a:lnTo>
                                  <a:pt x="1047073" y="973931"/>
                                </a:lnTo>
                                <a:lnTo>
                                  <a:pt x="1058966" y="986631"/>
                                </a:lnTo>
                                <a:lnTo>
                                  <a:pt x="1070463" y="1000125"/>
                                </a:lnTo>
                                <a:lnTo>
                                  <a:pt x="1081167" y="1014016"/>
                                </a:lnTo>
                                <a:lnTo>
                                  <a:pt x="1091871" y="1027906"/>
                                </a:lnTo>
                                <a:lnTo>
                                  <a:pt x="1100989" y="1042988"/>
                                </a:lnTo>
                                <a:lnTo>
                                  <a:pt x="1109711" y="1058466"/>
                                </a:lnTo>
                                <a:lnTo>
                                  <a:pt x="1118036" y="1073944"/>
                                </a:lnTo>
                                <a:lnTo>
                                  <a:pt x="1125172" y="1090613"/>
                                </a:lnTo>
                                <a:lnTo>
                                  <a:pt x="1131912" y="1106885"/>
                                </a:lnTo>
                                <a:lnTo>
                                  <a:pt x="1137859" y="1123950"/>
                                </a:lnTo>
                                <a:lnTo>
                                  <a:pt x="1142616" y="1141413"/>
                                </a:lnTo>
                                <a:lnTo>
                                  <a:pt x="1146580" y="1158875"/>
                                </a:lnTo>
                                <a:lnTo>
                                  <a:pt x="1149752" y="1176735"/>
                                </a:lnTo>
                                <a:lnTo>
                                  <a:pt x="1152131" y="1195388"/>
                                </a:lnTo>
                                <a:lnTo>
                                  <a:pt x="1153716" y="1213644"/>
                                </a:lnTo>
                                <a:lnTo>
                                  <a:pt x="1154113" y="1232694"/>
                                </a:lnTo>
                                <a:lnTo>
                                  <a:pt x="1153716" y="1251347"/>
                                </a:lnTo>
                                <a:lnTo>
                                  <a:pt x="1152131" y="1270000"/>
                                </a:lnTo>
                                <a:lnTo>
                                  <a:pt x="1149752" y="1288257"/>
                                </a:lnTo>
                                <a:lnTo>
                                  <a:pt x="1146580" y="1306116"/>
                                </a:lnTo>
                                <a:lnTo>
                                  <a:pt x="1142616" y="1324372"/>
                                </a:lnTo>
                                <a:lnTo>
                                  <a:pt x="1137859" y="1341438"/>
                                </a:lnTo>
                                <a:lnTo>
                                  <a:pt x="1131912" y="1358107"/>
                                </a:lnTo>
                                <a:lnTo>
                                  <a:pt x="1125172" y="1375172"/>
                                </a:lnTo>
                                <a:lnTo>
                                  <a:pt x="1118036" y="1391047"/>
                                </a:lnTo>
                                <a:lnTo>
                                  <a:pt x="1109711" y="1406922"/>
                                </a:lnTo>
                                <a:lnTo>
                                  <a:pt x="1100989" y="1422401"/>
                                </a:lnTo>
                                <a:lnTo>
                                  <a:pt x="1091871" y="1437085"/>
                                </a:lnTo>
                                <a:lnTo>
                                  <a:pt x="1081167" y="1451372"/>
                                </a:lnTo>
                                <a:lnTo>
                                  <a:pt x="1070463" y="1465660"/>
                                </a:lnTo>
                                <a:lnTo>
                                  <a:pt x="1058966" y="1478757"/>
                                </a:lnTo>
                                <a:lnTo>
                                  <a:pt x="1047073" y="1491060"/>
                                </a:lnTo>
                                <a:lnTo>
                                  <a:pt x="1033990" y="1503760"/>
                                </a:lnTo>
                                <a:lnTo>
                                  <a:pt x="1020907" y="1514872"/>
                                </a:lnTo>
                                <a:lnTo>
                                  <a:pt x="1007032" y="1525588"/>
                                </a:lnTo>
                                <a:lnTo>
                                  <a:pt x="992760" y="1535907"/>
                                </a:lnTo>
                                <a:lnTo>
                                  <a:pt x="977695" y="1545432"/>
                                </a:lnTo>
                                <a:lnTo>
                                  <a:pt x="962630" y="1554560"/>
                                </a:lnTo>
                                <a:lnTo>
                                  <a:pt x="947168" y="1562498"/>
                                </a:lnTo>
                                <a:lnTo>
                                  <a:pt x="930518" y="1569641"/>
                                </a:lnTo>
                                <a:lnTo>
                                  <a:pt x="913867" y="1576388"/>
                                </a:lnTo>
                                <a:lnTo>
                                  <a:pt x="896820" y="1581944"/>
                                </a:lnTo>
                                <a:lnTo>
                                  <a:pt x="879773" y="1586707"/>
                                </a:lnTo>
                                <a:lnTo>
                                  <a:pt x="861933" y="1590676"/>
                                </a:lnTo>
                                <a:lnTo>
                                  <a:pt x="843696" y="1594248"/>
                                </a:lnTo>
                                <a:lnTo>
                                  <a:pt x="825460" y="1596629"/>
                                </a:lnTo>
                                <a:lnTo>
                                  <a:pt x="806827" y="1598216"/>
                                </a:lnTo>
                                <a:lnTo>
                                  <a:pt x="788194" y="1598613"/>
                                </a:lnTo>
                                <a:lnTo>
                                  <a:pt x="769561" y="1598216"/>
                                </a:lnTo>
                                <a:lnTo>
                                  <a:pt x="750531" y="1596629"/>
                                </a:lnTo>
                                <a:lnTo>
                                  <a:pt x="732295" y="1594248"/>
                                </a:lnTo>
                                <a:lnTo>
                                  <a:pt x="714058" y="1590676"/>
                                </a:lnTo>
                                <a:lnTo>
                                  <a:pt x="696615" y="1586707"/>
                                </a:lnTo>
                                <a:lnTo>
                                  <a:pt x="679568" y="1581944"/>
                                </a:lnTo>
                                <a:lnTo>
                                  <a:pt x="662124" y="1576388"/>
                                </a:lnTo>
                                <a:lnTo>
                                  <a:pt x="645870" y="1569641"/>
                                </a:lnTo>
                                <a:lnTo>
                                  <a:pt x="629616" y="1562498"/>
                                </a:lnTo>
                                <a:lnTo>
                                  <a:pt x="613758" y="1554560"/>
                                </a:lnTo>
                                <a:lnTo>
                                  <a:pt x="598296" y="1545432"/>
                                </a:lnTo>
                                <a:lnTo>
                                  <a:pt x="583628" y="1535907"/>
                                </a:lnTo>
                                <a:lnTo>
                                  <a:pt x="568960" y="1525588"/>
                                </a:lnTo>
                                <a:lnTo>
                                  <a:pt x="555480" y="1514872"/>
                                </a:lnTo>
                                <a:lnTo>
                                  <a:pt x="542398" y="1503760"/>
                                </a:lnTo>
                                <a:lnTo>
                                  <a:pt x="529315" y="1491060"/>
                                </a:lnTo>
                                <a:lnTo>
                                  <a:pt x="517025" y="1478757"/>
                                </a:lnTo>
                                <a:lnTo>
                                  <a:pt x="505925" y="1465660"/>
                                </a:lnTo>
                                <a:lnTo>
                                  <a:pt x="494824" y="1451372"/>
                                </a:lnTo>
                                <a:lnTo>
                                  <a:pt x="484517" y="1437085"/>
                                </a:lnTo>
                                <a:lnTo>
                                  <a:pt x="475002" y="1422401"/>
                                </a:lnTo>
                                <a:lnTo>
                                  <a:pt x="466280" y="1406922"/>
                                </a:lnTo>
                                <a:lnTo>
                                  <a:pt x="458351" y="1391047"/>
                                </a:lnTo>
                                <a:lnTo>
                                  <a:pt x="451215" y="1375172"/>
                                </a:lnTo>
                                <a:lnTo>
                                  <a:pt x="444476" y="1358107"/>
                                </a:lnTo>
                                <a:lnTo>
                                  <a:pt x="438529" y="1341438"/>
                                </a:lnTo>
                                <a:lnTo>
                                  <a:pt x="433375" y="1324372"/>
                                </a:lnTo>
                                <a:lnTo>
                                  <a:pt x="429411" y="1306116"/>
                                </a:lnTo>
                                <a:lnTo>
                                  <a:pt x="426239" y="1288257"/>
                                </a:lnTo>
                                <a:lnTo>
                                  <a:pt x="423861" y="1270000"/>
                                </a:lnTo>
                                <a:lnTo>
                                  <a:pt x="422671" y="1251347"/>
                                </a:lnTo>
                                <a:lnTo>
                                  <a:pt x="422275" y="1232694"/>
                                </a:lnTo>
                                <a:lnTo>
                                  <a:pt x="422671" y="1213644"/>
                                </a:lnTo>
                                <a:lnTo>
                                  <a:pt x="423861" y="1195388"/>
                                </a:lnTo>
                                <a:lnTo>
                                  <a:pt x="426239" y="1176735"/>
                                </a:lnTo>
                                <a:lnTo>
                                  <a:pt x="429411" y="1158875"/>
                                </a:lnTo>
                                <a:lnTo>
                                  <a:pt x="433375" y="1141413"/>
                                </a:lnTo>
                                <a:lnTo>
                                  <a:pt x="438529" y="1123950"/>
                                </a:lnTo>
                                <a:lnTo>
                                  <a:pt x="444476" y="1106885"/>
                                </a:lnTo>
                                <a:lnTo>
                                  <a:pt x="451215" y="1090613"/>
                                </a:lnTo>
                                <a:lnTo>
                                  <a:pt x="458351" y="1073944"/>
                                </a:lnTo>
                                <a:lnTo>
                                  <a:pt x="466280" y="1058466"/>
                                </a:lnTo>
                                <a:lnTo>
                                  <a:pt x="475002" y="1042988"/>
                                </a:lnTo>
                                <a:lnTo>
                                  <a:pt x="484517" y="1027906"/>
                                </a:lnTo>
                                <a:lnTo>
                                  <a:pt x="494824" y="1014016"/>
                                </a:lnTo>
                                <a:lnTo>
                                  <a:pt x="505925" y="1000125"/>
                                </a:lnTo>
                                <a:lnTo>
                                  <a:pt x="517025" y="986631"/>
                                </a:lnTo>
                                <a:lnTo>
                                  <a:pt x="529315" y="973931"/>
                                </a:lnTo>
                                <a:lnTo>
                                  <a:pt x="542398" y="962025"/>
                                </a:lnTo>
                                <a:lnTo>
                                  <a:pt x="555480" y="950516"/>
                                </a:lnTo>
                                <a:lnTo>
                                  <a:pt x="568960" y="939403"/>
                                </a:lnTo>
                                <a:lnTo>
                                  <a:pt x="583628" y="929481"/>
                                </a:lnTo>
                                <a:lnTo>
                                  <a:pt x="598296" y="919956"/>
                                </a:lnTo>
                                <a:lnTo>
                                  <a:pt x="613758" y="911225"/>
                                </a:lnTo>
                                <a:lnTo>
                                  <a:pt x="629616" y="903288"/>
                                </a:lnTo>
                                <a:lnTo>
                                  <a:pt x="645870" y="895350"/>
                                </a:lnTo>
                                <a:lnTo>
                                  <a:pt x="662124" y="889000"/>
                                </a:lnTo>
                                <a:lnTo>
                                  <a:pt x="679568" y="883444"/>
                                </a:lnTo>
                                <a:lnTo>
                                  <a:pt x="696615" y="878285"/>
                                </a:lnTo>
                                <a:lnTo>
                                  <a:pt x="714058" y="874316"/>
                                </a:lnTo>
                                <a:lnTo>
                                  <a:pt x="732295" y="871141"/>
                                </a:lnTo>
                                <a:lnTo>
                                  <a:pt x="750531" y="868760"/>
                                </a:lnTo>
                                <a:lnTo>
                                  <a:pt x="769561" y="867569"/>
                                </a:lnTo>
                                <a:lnTo>
                                  <a:pt x="788194" y="866775"/>
                                </a:lnTo>
                                <a:close/>
                                <a:moveTo>
                                  <a:pt x="781447" y="832045"/>
                                </a:moveTo>
                                <a:lnTo>
                                  <a:pt x="771525" y="832443"/>
                                </a:lnTo>
                                <a:lnTo>
                                  <a:pt x="761603" y="832840"/>
                                </a:lnTo>
                                <a:lnTo>
                                  <a:pt x="751284" y="833634"/>
                                </a:lnTo>
                                <a:lnTo>
                                  <a:pt x="741363" y="834428"/>
                                </a:lnTo>
                                <a:lnTo>
                                  <a:pt x="731838" y="836016"/>
                                </a:lnTo>
                                <a:lnTo>
                                  <a:pt x="721916" y="837207"/>
                                </a:lnTo>
                                <a:lnTo>
                                  <a:pt x="711994" y="839193"/>
                                </a:lnTo>
                                <a:lnTo>
                                  <a:pt x="702469" y="841178"/>
                                </a:lnTo>
                                <a:lnTo>
                                  <a:pt x="692944" y="843164"/>
                                </a:lnTo>
                                <a:lnTo>
                                  <a:pt x="683419" y="845546"/>
                                </a:lnTo>
                                <a:lnTo>
                                  <a:pt x="674291" y="848326"/>
                                </a:lnTo>
                                <a:lnTo>
                                  <a:pt x="655637" y="854282"/>
                                </a:lnTo>
                                <a:lnTo>
                                  <a:pt x="637381" y="861429"/>
                                </a:lnTo>
                                <a:lnTo>
                                  <a:pt x="619522" y="868973"/>
                                </a:lnTo>
                                <a:lnTo>
                                  <a:pt x="602456" y="877709"/>
                                </a:lnTo>
                                <a:lnTo>
                                  <a:pt x="585787" y="886842"/>
                                </a:lnTo>
                                <a:lnTo>
                                  <a:pt x="569119" y="896769"/>
                                </a:lnTo>
                                <a:lnTo>
                                  <a:pt x="553641" y="908284"/>
                                </a:lnTo>
                                <a:lnTo>
                                  <a:pt x="538162" y="919799"/>
                                </a:lnTo>
                                <a:lnTo>
                                  <a:pt x="523478" y="931711"/>
                                </a:lnTo>
                                <a:lnTo>
                                  <a:pt x="509587" y="944815"/>
                                </a:lnTo>
                                <a:lnTo>
                                  <a:pt x="496094" y="958712"/>
                                </a:lnTo>
                                <a:lnTo>
                                  <a:pt x="482997" y="973007"/>
                                </a:lnTo>
                                <a:lnTo>
                                  <a:pt x="470694" y="987699"/>
                                </a:lnTo>
                                <a:lnTo>
                                  <a:pt x="459581" y="1003582"/>
                                </a:lnTo>
                                <a:lnTo>
                                  <a:pt x="448866" y="1019465"/>
                                </a:lnTo>
                                <a:lnTo>
                                  <a:pt x="438547" y="1036142"/>
                                </a:lnTo>
                                <a:lnTo>
                                  <a:pt x="434181" y="1045275"/>
                                </a:lnTo>
                                <a:lnTo>
                                  <a:pt x="429816" y="1053613"/>
                                </a:lnTo>
                                <a:lnTo>
                                  <a:pt x="425450" y="1062349"/>
                                </a:lnTo>
                                <a:lnTo>
                                  <a:pt x="421481" y="1071482"/>
                                </a:lnTo>
                                <a:lnTo>
                                  <a:pt x="417512" y="1080217"/>
                                </a:lnTo>
                                <a:lnTo>
                                  <a:pt x="413941" y="1089747"/>
                                </a:lnTo>
                                <a:lnTo>
                                  <a:pt x="410766" y="1098880"/>
                                </a:lnTo>
                                <a:lnTo>
                                  <a:pt x="407591" y="1108410"/>
                                </a:lnTo>
                                <a:lnTo>
                                  <a:pt x="404416" y="1117940"/>
                                </a:lnTo>
                                <a:lnTo>
                                  <a:pt x="402034" y="1127469"/>
                                </a:lnTo>
                                <a:lnTo>
                                  <a:pt x="399256" y="1137396"/>
                                </a:lnTo>
                                <a:lnTo>
                                  <a:pt x="397272" y="1147323"/>
                                </a:lnTo>
                                <a:lnTo>
                                  <a:pt x="395287" y="1157250"/>
                                </a:lnTo>
                                <a:lnTo>
                                  <a:pt x="392906" y="1167177"/>
                                </a:lnTo>
                                <a:lnTo>
                                  <a:pt x="391319" y="1177104"/>
                                </a:lnTo>
                                <a:lnTo>
                                  <a:pt x="390128" y="1187825"/>
                                </a:lnTo>
                                <a:lnTo>
                                  <a:pt x="389334" y="1197752"/>
                                </a:lnTo>
                                <a:lnTo>
                                  <a:pt x="388541" y="1208076"/>
                                </a:lnTo>
                                <a:lnTo>
                                  <a:pt x="388144" y="1218003"/>
                                </a:lnTo>
                                <a:lnTo>
                                  <a:pt x="387747" y="1228724"/>
                                </a:lnTo>
                                <a:lnTo>
                                  <a:pt x="387747" y="1238650"/>
                                </a:lnTo>
                                <a:lnTo>
                                  <a:pt x="388144" y="1248577"/>
                                </a:lnTo>
                                <a:lnTo>
                                  <a:pt x="388541" y="1258504"/>
                                </a:lnTo>
                                <a:lnTo>
                                  <a:pt x="389334" y="1268431"/>
                                </a:lnTo>
                                <a:lnTo>
                                  <a:pt x="390525" y="1278755"/>
                                </a:lnTo>
                                <a:lnTo>
                                  <a:pt x="391716" y="1288285"/>
                                </a:lnTo>
                                <a:lnTo>
                                  <a:pt x="393303" y="1297815"/>
                                </a:lnTo>
                                <a:lnTo>
                                  <a:pt x="395287" y="1307742"/>
                                </a:lnTo>
                                <a:lnTo>
                                  <a:pt x="397272" y="1317668"/>
                                </a:lnTo>
                                <a:lnTo>
                                  <a:pt x="399653" y="1326801"/>
                                </a:lnTo>
                                <a:lnTo>
                                  <a:pt x="402034" y="1336331"/>
                                </a:lnTo>
                                <a:lnTo>
                                  <a:pt x="404416" y="1345464"/>
                                </a:lnTo>
                                <a:lnTo>
                                  <a:pt x="410369" y="1364523"/>
                                </a:lnTo>
                                <a:lnTo>
                                  <a:pt x="417512" y="1382392"/>
                                </a:lnTo>
                                <a:lnTo>
                                  <a:pt x="425053" y="1399863"/>
                                </a:lnTo>
                                <a:lnTo>
                                  <a:pt x="433387" y="1417334"/>
                                </a:lnTo>
                                <a:lnTo>
                                  <a:pt x="443309" y="1434011"/>
                                </a:lnTo>
                                <a:lnTo>
                                  <a:pt x="453231" y="1450291"/>
                                </a:lnTo>
                                <a:lnTo>
                                  <a:pt x="463947" y="1466174"/>
                                </a:lnTo>
                                <a:lnTo>
                                  <a:pt x="475456" y="1481660"/>
                                </a:lnTo>
                                <a:lnTo>
                                  <a:pt x="488156" y="1495955"/>
                                </a:lnTo>
                                <a:lnTo>
                                  <a:pt x="501253" y="1510250"/>
                                </a:lnTo>
                                <a:lnTo>
                                  <a:pt x="514747" y="1523750"/>
                                </a:lnTo>
                                <a:lnTo>
                                  <a:pt x="529034" y="1536457"/>
                                </a:lnTo>
                                <a:lnTo>
                                  <a:pt x="544116" y="1548766"/>
                                </a:lnTo>
                                <a:lnTo>
                                  <a:pt x="559594" y="1560281"/>
                                </a:lnTo>
                                <a:lnTo>
                                  <a:pt x="575469" y="1571002"/>
                                </a:lnTo>
                                <a:lnTo>
                                  <a:pt x="592534" y="1580532"/>
                                </a:lnTo>
                                <a:lnTo>
                                  <a:pt x="601266" y="1585297"/>
                                </a:lnTo>
                                <a:lnTo>
                                  <a:pt x="609600" y="1589665"/>
                                </a:lnTo>
                                <a:lnTo>
                                  <a:pt x="618331" y="1594430"/>
                                </a:lnTo>
                                <a:lnTo>
                                  <a:pt x="627856" y="1598401"/>
                                </a:lnTo>
                                <a:lnTo>
                                  <a:pt x="636587" y="1601974"/>
                                </a:lnTo>
                                <a:lnTo>
                                  <a:pt x="645716" y="1605548"/>
                                </a:lnTo>
                                <a:lnTo>
                                  <a:pt x="655241" y="1609122"/>
                                </a:lnTo>
                                <a:lnTo>
                                  <a:pt x="664369" y="1612298"/>
                                </a:lnTo>
                                <a:lnTo>
                                  <a:pt x="674291" y="1615078"/>
                                </a:lnTo>
                                <a:lnTo>
                                  <a:pt x="683816" y="1617857"/>
                                </a:lnTo>
                                <a:lnTo>
                                  <a:pt x="693738" y="1620240"/>
                                </a:lnTo>
                                <a:lnTo>
                                  <a:pt x="703263" y="1622622"/>
                                </a:lnTo>
                                <a:lnTo>
                                  <a:pt x="713184" y="1624607"/>
                                </a:lnTo>
                                <a:lnTo>
                                  <a:pt x="723503" y="1626196"/>
                                </a:lnTo>
                                <a:lnTo>
                                  <a:pt x="733822" y="1627784"/>
                                </a:lnTo>
                                <a:lnTo>
                                  <a:pt x="743744" y="1628975"/>
                                </a:lnTo>
                                <a:lnTo>
                                  <a:pt x="754063" y="1630167"/>
                                </a:lnTo>
                                <a:lnTo>
                                  <a:pt x="764778" y="1630961"/>
                                </a:lnTo>
                                <a:lnTo>
                                  <a:pt x="774700" y="1631358"/>
                                </a:lnTo>
                                <a:lnTo>
                                  <a:pt x="784622" y="1631755"/>
                                </a:lnTo>
                                <a:lnTo>
                                  <a:pt x="794941" y="1631755"/>
                                </a:lnTo>
                                <a:lnTo>
                                  <a:pt x="804863" y="1631358"/>
                                </a:lnTo>
                                <a:lnTo>
                                  <a:pt x="815181" y="1630564"/>
                                </a:lnTo>
                                <a:lnTo>
                                  <a:pt x="825103" y="1630167"/>
                                </a:lnTo>
                                <a:lnTo>
                                  <a:pt x="834628" y="1628975"/>
                                </a:lnTo>
                                <a:lnTo>
                                  <a:pt x="844550" y="1627784"/>
                                </a:lnTo>
                                <a:lnTo>
                                  <a:pt x="854472" y="1626196"/>
                                </a:lnTo>
                                <a:lnTo>
                                  <a:pt x="864394" y="1624607"/>
                                </a:lnTo>
                                <a:lnTo>
                                  <a:pt x="873919" y="1622622"/>
                                </a:lnTo>
                                <a:lnTo>
                                  <a:pt x="883444" y="1620240"/>
                                </a:lnTo>
                                <a:lnTo>
                                  <a:pt x="892572" y="1617857"/>
                                </a:lnTo>
                                <a:lnTo>
                                  <a:pt x="902494" y="1615078"/>
                                </a:lnTo>
                                <a:lnTo>
                                  <a:pt x="920750" y="1609122"/>
                                </a:lnTo>
                                <a:lnTo>
                                  <a:pt x="938609" y="1602371"/>
                                </a:lnTo>
                                <a:lnTo>
                                  <a:pt x="956469" y="1594827"/>
                                </a:lnTo>
                                <a:lnTo>
                                  <a:pt x="973931" y="1586091"/>
                                </a:lnTo>
                                <a:lnTo>
                                  <a:pt x="990600" y="1576561"/>
                                </a:lnTo>
                                <a:lnTo>
                                  <a:pt x="1006872" y="1566635"/>
                                </a:lnTo>
                                <a:lnTo>
                                  <a:pt x="1022747" y="1555914"/>
                                </a:lnTo>
                                <a:lnTo>
                                  <a:pt x="1038225" y="1544001"/>
                                </a:lnTo>
                                <a:lnTo>
                                  <a:pt x="1052910" y="1531692"/>
                                </a:lnTo>
                                <a:lnTo>
                                  <a:pt x="1066800" y="1518588"/>
                                </a:lnTo>
                                <a:lnTo>
                                  <a:pt x="1080294" y="1505088"/>
                                </a:lnTo>
                                <a:lnTo>
                                  <a:pt x="1093391" y="1490396"/>
                                </a:lnTo>
                                <a:lnTo>
                                  <a:pt x="1105297" y="1475704"/>
                                </a:lnTo>
                                <a:lnTo>
                                  <a:pt x="1116806" y="1460218"/>
                                </a:lnTo>
                                <a:lnTo>
                                  <a:pt x="1127125" y="1443938"/>
                                </a:lnTo>
                                <a:lnTo>
                                  <a:pt x="1137444" y="1427261"/>
                                </a:lnTo>
                                <a:lnTo>
                                  <a:pt x="1142206" y="1418923"/>
                                </a:lnTo>
                                <a:lnTo>
                                  <a:pt x="1146572" y="1410187"/>
                                </a:lnTo>
                                <a:lnTo>
                                  <a:pt x="1150938" y="1401054"/>
                                </a:lnTo>
                                <a:lnTo>
                                  <a:pt x="1154906" y="1392319"/>
                                </a:lnTo>
                                <a:lnTo>
                                  <a:pt x="1158478" y="1383186"/>
                                </a:lnTo>
                                <a:lnTo>
                                  <a:pt x="1162050" y="1374053"/>
                                </a:lnTo>
                                <a:lnTo>
                                  <a:pt x="1165622" y="1364920"/>
                                </a:lnTo>
                                <a:lnTo>
                                  <a:pt x="1168797" y="1354993"/>
                                </a:lnTo>
                                <a:lnTo>
                                  <a:pt x="1171575" y="1345861"/>
                                </a:lnTo>
                                <a:lnTo>
                                  <a:pt x="1174353" y="1335934"/>
                                </a:lnTo>
                                <a:lnTo>
                                  <a:pt x="1177131" y="1326404"/>
                                </a:lnTo>
                                <a:lnTo>
                                  <a:pt x="1179513" y="1316874"/>
                                </a:lnTo>
                                <a:lnTo>
                                  <a:pt x="1181497" y="1306550"/>
                                </a:lnTo>
                                <a:lnTo>
                                  <a:pt x="1183085" y="1296623"/>
                                </a:lnTo>
                                <a:lnTo>
                                  <a:pt x="1184672" y="1286299"/>
                                </a:lnTo>
                                <a:lnTo>
                                  <a:pt x="1185863" y="1276373"/>
                                </a:lnTo>
                                <a:lnTo>
                                  <a:pt x="1187053" y="1265652"/>
                                </a:lnTo>
                                <a:lnTo>
                                  <a:pt x="1187847" y="1255328"/>
                                </a:lnTo>
                                <a:lnTo>
                                  <a:pt x="1188244" y="1245401"/>
                                </a:lnTo>
                                <a:lnTo>
                                  <a:pt x="1188641" y="1235474"/>
                                </a:lnTo>
                                <a:lnTo>
                                  <a:pt x="1188641" y="1225150"/>
                                </a:lnTo>
                                <a:lnTo>
                                  <a:pt x="1188244" y="1214826"/>
                                </a:lnTo>
                                <a:lnTo>
                                  <a:pt x="1187847" y="1204899"/>
                                </a:lnTo>
                                <a:lnTo>
                                  <a:pt x="1187053" y="1194972"/>
                                </a:lnTo>
                                <a:lnTo>
                                  <a:pt x="1185863" y="1185442"/>
                                </a:lnTo>
                                <a:lnTo>
                                  <a:pt x="1184672" y="1175118"/>
                                </a:lnTo>
                                <a:lnTo>
                                  <a:pt x="1183085" y="1165589"/>
                                </a:lnTo>
                                <a:lnTo>
                                  <a:pt x="1181497" y="1156059"/>
                                </a:lnTo>
                                <a:lnTo>
                                  <a:pt x="1179513" y="1146529"/>
                                </a:lnTo>
                                <a:lnTo>
                                  <a:pt x="1177131" y="1136999"/>
                                </a:lnTo>
                                <a:lnTo>
                                  <a:pt x="1174353" y="1127072"/>
                                </a:lnTo>
                                <a:lnTo>
                                  <a:pt x="1171575" y="1117940"/>
                                </a:lnTo>
                                <a:lnTo>
                                  <a:pt x="1165622" y="1099674"/>
                                </a:lnTo>
                                <a:lnTo>
                                  <a:pt x="1158875" y="1081012"/>
                                </a:lnTo>
                                <a:lnTo>
                                  <a:pt x="1151335" y="1063540"/>
                                </a:lnTo>
                                <a:lnTo>
                                  <a:pt x="1143000" y="1046466"/>
                                </a:lnTo>
                                <a:lnTo>
                                  <a:pt x="1133475" y="1029392"/>
                                </a:lnTo>
                                <a:lnTo>
                                  <a:pt x="1123156" y="1013112"/>
                                </a:lnTo>
                                <a:lnTo>
                                  <a:pt x="1112441" y="997626"/>
                                </a:lnTo>
                                <a:lnTo>
                                  <a:pt x="1100931" y="982140"/>
                                </a:lnTo>
                                <a:lnTo>
                                  <a:pt x="1088628" y="967448"/>
                                </a:lnTo>
                                <a:lnTo>
                                  <a:pt x="1075135" y="953550"/>
                                </a:lnTo>
                                <a:lnTo>
                                  <a:pt x="1061641" y="939653"/>
                                </a:lnTo>
                                <a:lnTo>
                                  <a:pt x="1047353" y="926946"/>
                                </a:lnTo>
                                <a:lnTo>
                                  <a:pt x="1032272" y="915034"/>
                                </a:lnTo>
                                <a:lnTo>
                                  <a:pt x="1016794" y="903519"/>
                                </a:lnTo>
                                <a:lnTo>
                                  <a:pt x="1000522" y="892798"/>
                                </a:lnTo>
                                <a:lnTo>
                                  <a:pt x="983456" y="882871"/>
                                </a:lnTo>
                                <a:lnTo>
                                  <a:pt x="975122" y="878106"/>
                                </a:lnTo>
                                <a:lnTo>
                                  <a:pt x="966391" y="873738"/>
                                </a:lnTo>
                                <a:lnTo>
                                  <a:pt x="957659" y="869371"/>
                                </a:lnTo>
                                <a:lnTo>
                                  <a:pt x="948928" y="865400"/>
                                </a:lnTo>
                                <a:lnTo>
                                  <a:pt x="939403" y="861826"/>
                                </a:lnTo>
                                <a:lnTo>
                                  <a:pt x="930275" y="858252"/>
                                </a:lnTo>
                                <a:lnTo>
                                  <a:pt x="921147" y="854282"/>
                                </a:lnTo>
                                <a:lnTo>
                                  <a:pt x="911622" y="851105"/>
                                </a:lnTo>
                                <a:lnTo>
                                  <a:pt x="902494" y="848326"/>
                                </a:lnTo>
                                <a:lnTo>
                                  <a:pt x="892175" y="845546"/>
                                </a:lnTo>
                                <a:lnTo>
                                  <a:pt x="882650" y="843164"/>
                                </a:lnTo>
                                <a:lnTo>
                                  <a:pt x="872728" y="840781"/>
                                </a:lnTo>
                                <a:lnTo>
                                  <a:pt x="863203" y="838796"/>
                                </a:lnTo>
                                <a:lnTo>
                                  <a:pt x="852488" y="837207"/>
                                </a:lnTo>
                                <a:lnTo>
                                  <a:pt x="842566" y="835619"/>
                                </a:lnTo>
                                <a:lnTo>
                                  <a:pt x="832247" y="834428"/>
                                </a:lnTo>
                                <a:lnTo>
                                  <a:pt x="822325" y="833237"/>
                                </a:lnTo>
                                <a:lnTo>
                                  <a:pt x="812006" y="832840"/>
                                </a:lnTo>
                                <a:lnTo>
                                  <a:pt x="801688" y="832045"/>
                                </a:lnTo>
                                <a:lnTo>
                                  <a:pt x="791369" y="832045"/>
                                </a:lnTo>
                                <a:lnTo>
                                  <a:pt x="781447" y="832045"/>
                                </a:lnTo>
                                <a:close/>
                                <a:moveTo>
                                  <a:pt x="802481" y="444500"/>
                                </a:moveTo>
                                <a:lnTo>
                                  <a:pt x="823913" y="445294"/>
                                </a:lnTo>
                                <a:lnTo>
                                  <a:pt x="844947" y="446486"/>
                                </a:lnTo>
                                <a:lnTo>
                                  <a:pt x="866775" y="448471"/>
                                </a:lnTo>
                                <a:lnTo>
                                  <a:pt x="887413" y="450853"/>
                                </a:lnTo>
                                <a:lnTo>
                                  <a:pt x="908844" y="453633"/>
                                </a:lnTo>
                                <a:lnTo>
                                  <a:pt x="929878" y="457207"/>
                                </a:lnTo>
                                <a:lnTo>
                                  <a:pt x="950913" y="461177"/>
                                </a:lnTo>
                                <a:lnTo>
                                  <a:pt x="971550" y="465545"/>
                                </a:lnTo>
                                <a:lnTo>
                                  <a:pt x="977106" y="467530"/>
                                </a:lnTo>
                                <a:lnTo>
                                  <a:pt x="981869" y="470310"/>
                                </a:lnTo>
                                <a:lnTo>
                                  <a:pt x="985838" y="473487"/>
                                </a:lnTo>
                                <a:lnTo>
                                  <a:pt x="989013" y="477060"/>
                                </a:lnTo>
                                <a:lnTo>
                                  <a:pt x="991791" y="481428"/>
                                </a:lnTo>
                                <a:lnTo>
                                  <a:pt x="992981" y="483413"/>
                                </a:lnTo>
                                <a:lnTo>
                                  <a:pt x="993378" y="485796"/>
                                </a:lnTo>
                                <a:lnTo>
                                  <a:pt x="993775" y="488575"/>
                                </a:lnTo>
                                <a:lnTo>
                                  <a:pt x="993775" y="490561"/>
                                </a:lnTo>
                                <a:lnTo>
                                  <a:pt x="993775" y="492943"/>
                                </a:lnTo>
                                <a:lnTo>
                                  <a:pt x="993378" y="495326"/>
                                </a:lnTo>
                                <a:lnTo>
                                  <a:pt x="989409" y="520341"/>
                                </a:lnTo>
                                <a:lnTo>
                                  <a:pt x="985838" y="546151"/>
                                </a:lnTo>
                                <a:lnTo>
                                  <a:pt x="978297" y="596580"/>
                                </a:lnTo>
                                <a:lnTo>
                                  <a:pt x="977503" y="600948"/>
                                </a:lnTo>
                                <a:lnTo>
                                  <a:pt x="977106" y="605316"/>
                                </a:lnTo>
                                <a:lnTo>
                                  <a:pt x="977900" y="609683"/>
                                </a:lnTo>
                                <a:lnTo>
                                  <a:pt x="979488" y="613654"/>
                                </a:lnTo>
                                <a:lnTo>
                                  <a:pt x="981472" y="617625"/>
                                </a:lnTo>
                                <a:lnTo>
                                  <a:pt x="983853" y="620801"/>
                                </a:lnTo>
                                <a:lnTo>
                                  <a:pt x="987028" y="623581"/>
                                </a:lnTo>
                                <a:lnTo>
                                  <a:pt x="990600" y="626361"/>
                                </a:lnTo>
                                <a:lnTo>
                                  <a:pt x="1005681" y="631920"/>
                                </a:lnTo>
                                <a:lnTo>
                                  <a:pt x="1020366" y="637479"/>
                                </a:lnTo>
                                <a:lnTo>
                                  <a:pt x="1034653" y="643435"/>
                                </a:lnTo>
                                <a:lnTo>
                                  <a:pt x="1049338" y="649391"/>
                                </a:lnTo>
                                <a:lnTo>
                                  <a:pt x="1063625" y="656141"/>
                                </a:lnTo>
                                <a:lnTo>
                                  <a:pt x="1077516" y="662891"/>
                                </a:lnTo>
                                <a:lnTo>
                                  <a:pt x="1091803" y="670039"/>
                                </a:lnTo>
                                <a:lnTo>
                                  <a:pt x="1105297" y="677583"/>
                                </a:lnTo>
                                <a:lnTo>
                                  <a:pt x="1118791" y="685525"/>
                                </a:lnTo>
                                <a:lnTo>
                                  <a:pt x="1132285" y="693863"/>
                                </a:lnTo>
                                <a:lnTo>
                                  <a:pt x="1144985" y="702599"/>
                                </a:lnTo>
                                <a:lnTo>
                                  <a:pt x="1157685" y="711335"/>
                                </a:lnTo>
                                <a:lnTo>
                                  <a:pt x="1170385" y="720864"/>
                                </a:lnTo>
                                <a:lnTo>
                                  <a:pt x="1183085" y="730394"/>
                                </a:lnTo>
                                <a:lnTo>
                                  <a:pt x="1195388" y="739924"/>
                                </a:lnTo>
                                <a:lnTo>
                                  <a:pt x="1207294" y="749851"/>
                                </a:lnTo>
                                <a:lnTo>
                                  <a:pt x="1211263" y="751836"/>
                                </a:lnTo>
                                <a:lnTo>
                                  <a:pt x="1215231" y="753028"/>
                                </a:lnTo>
                                <a:lnTo>
                                  <a:pt x="1219597" y="753425"/>
                                </a:lnTo>
                                <a:lnTo>
                                  <a:pt x="1224360" y="753425"/>
                                </a:lnTo>
                                <a:lnTo>
                                  <a:pt x="1228328" y="752630"/>
                                </a:lnTo>
                                <a:lnTo>
                                  <a:pt x="1232297" y="751042"/>
                                </a:lnTo>
                                <a:lnTo>
                                  <a:pt x="1236266" y="748660"/>
                                </a:lnTo>
                                <a:lnTo>
                                  <a:pt x="1239441" y="745880"/>
                                </a:lnTo>
                                <a:lnTo>
                                  <a:pt x="1320006" y="681554"/>
                                </a:lnTo>
                                <a:lnTo>
                                  <a:pt x="1321594" y="679966"/>
                                </a:lnTo>
                                <a:lnTo>
                                  <a:pt x="1323181" y="678774"/>
                                </a:lnTo>
                                <a:lnTo>
                                  <a:pt x="1325166" y="677583"/>
                                </a:lnTo>
                                <a:lnTo>
                                  <a:pt x="1327547" y="676789"/>
                                </a:lnTo>
                                <a:lnTo>
                                  <a:pt x="1329531" y="676392"/>
                                </a:lnTo>
                                <a:lnTo>
                                  <a:pt x="1331913" y="675995"/>
                                </a:lnTo>
                                <a:lnTo>
                                  <a:pt x="1336675" y="675995"/>
                                </a:lnTo>
                                <a:lnTo>
                                  <a:pt x="1341835" y="676789"/>
                                </a:lnTo>
                                <a:lnTo>
                                  <a:pt x="1346597" y="678774"/>
                                </a:lnTo>
                                <a:lnTo>
                                  <a:pt x="1351360" y="681554"/>
                                </a:lnTo>
                                <a:lnTo>
                                  <a:pt x="1355725" y="685128"/>
                                </a:lnTo>
                                <a:lnTo>
                                  <a:pt x="1370410" y="700614"/>
                                </a:lnTo>
                                <a:lnTo>
                                  <a:pt x="1384300" y="716497"/>
                                </a:lnTo>
                                <a:lnTo>
                                  <a:pt x="1397794" y="733174"/>
                                </a:lnTo>
                                <a:lnTo>
                                  <a:pt x="1411685" y="749454"/>
                                </a:lnTo>
                                <a:lnTo>
                                  <a:pt x="1424385" y="766925"/>
                                </a:lnTo>
                                <a:lnTo>
                                  <a:pt x="1436688" y="783999"/>
                                </a:lnTo>
                                <a:lnTo>
                                  <a:pt x="1448594" y="801471"/>
                                </a:lnTo>
                                <a:lnTo>
                                  <a:pt x="1460103" y="819736"/>
                                </a:lnTo>
                                <a:lnTo>
                                  <a:pt x="1462485" y="824898"/>
                                </a:lnTo>
                                <a:lnTo>
                                  <a:pt x="1464072" y="830060"/>
                                </a:lnTo>
                                <a:lnTo>
                                  <a:pt x="1464866" y="835619"/>
                                </a:lnTo>
                                <a:lnTo>
                                  <a:pt x="1464469" y="840384"/>
                                </a:lnTo>
                                <a:lnTo>
                                  <a:pt x="1463278" y="845149"/>
                                </a:lnTo>
                                <a:lnTo>
                                  <a:pt x="1462485" y="847134"/>
                                </a:lnTo>
                                <a:lnTo>
                                  <a:pt x="1461294" y="849120"/>
                                </a:lnTo>
                                <a:lnTo>
                                  <a:pt x="1460103" y="851105"/>
                                </a:lnTo>
                                <a:lnTo>
                                  <a:pt x="1458516" y="852693"/>
                                </a:lnTo>
                                <a:lnTo>
                                  <a:pt x="1456532" y="853885"/>
                                </a:lnTo>
                                <a:lnTo>
                                  <a:pt x="1454944" y="855076"/>
                                </a:lnTo>
                                <a:lnTo>
                                  <a:pt x="1434307" y="871356"/>
                                </a:lnTo>
                                <a:lnTo>
                                  <a:pt x="1413669" y="886445"/>
                                </a:lnTo>
                                <a:lnTo>
                                  <a:pt x="1393032" y="901931"/>
                                </a:lnTo>
                                <a:lnTo>
                                  <a:pt x="1372394" y="917020"/>
                                </a:lnTo>
                                <a:lnTo>
                                  <a:pt x="1368822" y="919402"/>
                                </a:lnTo>
                                <a:lnTo>
                                  <a:pt x="1365647" y="922579"/>
                                </a:lnTo>
                                <a:lnTo>
                                  <a:pt x="1362869" y="925755"/>
                                </a:lnTo>
                                <a:lnTo>
                                  <a:pt x="1361281" y="929726"/>
                                </a:lnTo>
                                <a:lnTo>
                                  <a:pt x="1360091" y="933697"/>
                                </a:lnTo>
                                <a:lnTo>
                                  <a:pt x="1359297" y="938065"/>
                                </a:lnTo>
                                <a:lnTo>
                                  <a:pt x="1359694" y="942432"/>
                                </a:lnTo>
                                <a:lnTo>
                                  <a:pt x="1360488" y="946800"/>
                                </a:lnTo>
                                <a:lnTo>
                                  <a:pt x="1366838" y="961492"/>
                                </a:lnTo>
                                <a:lnTo>
                                  <a:pt x="1373188" y="975390"/>
                                </a:lnTo>
                                <a:lnTo>
                                  <a:pt x="1379141" y="989684"/>
                                </a:lnTo>
                                <a:lnTo>
                                  <a:pt x="1384697" y="1004773"/>
                                </a:lnTo>
                                <a:lnTo>
                                  <a:pt x="1390253" y="1019068"/>
                                </a:lnTo>
                                <a:lnTo>
                                  <a:pt x="1395413" y="1033760"/>
                                </a:lnTo>
                                <a:lnTo>
                                  <a:pt x="1400175" y="1048849"/>
                                </a:lnTo>
                                <a:lnTo>
                                  <a:pt x="1404938" y="1063937"/>
                                </a:lnTo>
                                <a:lnTo>
                                  <a:pt x="1408510" y="1079026"/>
                                </a:lnTo>
                                <a:lnTo>
                                  <a:pt x="1412082" y="1094512"/>
                                </a:lnTo>
                                <a:lnTo>
                                  <a:pt x="1415257" y="1109601"/>
                                </a:lnTo>
                                <a:lnTo>
                                  <a:pt x="1418035" y="1125087"/>
                                </a:lnTo>
                                <a:lnTo>
                                  <a:pt x="1420416" y="1140573"/>
                                </a:lnTo>
                                <a:lnTo>
                                  <a:pt x="1422400" y="1156059"/>
                                </a:lnTo>
                                <a:lnTo>
                                  <a:pt x="1424385" y="1171545"/>
                                </a:lnTo>
                                <a:lnTo>
                                  <a:pt x="1425575" y="1187428"/>
                                </a:lnTo>
                                <a:lnTo>
                                  <a:pt x="1427163" y="1191398"/>
                                </a:lnTo>
                                <a:lnTo>
                                  <a:pt x="1429147" y="1195369"/>
                                </a:lnTo>
                                <a:lnTo>
                                  <a:pt x="1431925" y="1198546"/>
                                </a:lnTo>
                                <a:lnTo>
                                  <a:pt x="1435100" y="1201722"/>
                                </a:lnTo>
                                <a:lnTo>
                                  <a:pt x="1438672" y="1204105"/>
                                </a:lnTo>
                                <a:lnTo>
                                  <a:pt x="1442641" y="1205693"/>
                                </a:lnTo>
                                <a:lnTo>
                                  <a:pt x="1446610" y="1206884"/>
                                </a:lnTo>
                                <a:lnTo>
                                  <a:pt x="1451769" y="1206884"/>
                                </a:lnTo>
                                <a:lnTo>
                                  <a:pt x="1476772" y="1209267"/>
                                </a:lnTo>
                                <a:lnTo>
                                  <a:pt x="1502569" y="1212046"/>
                                </a:lnTo>
                                <a:lnTo>
                                  <a:pt x="1527969" y="1214826"/>
                                </a:lnTo>
                                <a:lnTo>
                                  <a:pt x="1553766" y="1218003"/>
                                </a:lnTo>
                                <a:lnTo>
                                  <a:pt x="1555750" y="1218003"/>
                                </a:lnTo>
                                <a:lnTo>
                                  <a:pt x="1558132" y="1218400"/>
                                </a:lnTo>
                                <a:lnTo>
                                  <a:pt x="1560116" y="1219194"/>
                                </a:lnTo>
                                <a:lnTo>
                                  <a:pt x="1562497" y="1219988"/>
                                </a:lnTo>
                                <a:lnTo>
                                  <a:pt x="1564482" y="1221179"/>
                                </a:lnTo>
                                <a:lnTo>
                                  <a:pt x="1566069" y="1222767"/>
                                </a:lnTo>
                                <a:lnTo>
                                  <a:pt x="1569641" y="1226341"/>
                                </a:lnTo>
                                <a:lnTo>
                                  <a:pt x="1572419" y="1230709"/>
                                </a:lnTo>
                                <a:lnTo>
                                  <a:pt x="1574404" y="1235474"/>
                                </a:lnTo>
                                <a:lnTo>
                                  <a:pt x="1575991" y="1240636"/>
                                </a:lnTo>
                                <a:lnTo>
                                  <a:pt x="1576388" y="1246195"/>
                                </a:lnTo>
                                <a:lnTo>
                                  <a:pt x="1575594" y="1267240"/>
                                </a:lnTo>
                                <a:lnTo>
                                  <a:pt x="1574404" y="1289079"/>
                                </a:lnTo>
                                <a:lnTo>
                                  <a:pt x="1572419" y="1310124"/>
                                </a:lnTo>
                                <a:lnTo>
                                  <a:pt x="1570038" y="1331169"/>
                                </a:lnTo>
                                <a:lnTo>
                                  <a:pt x="1567260" y="1352214"/>
                                </a:lnTo>
                                <a:lnTo>
                                  <a:pt x="1563688" y="1373656"/>
                                </a:lnTo>
                                <a:lnTo>
                                  <a:pt x="1559719" y="1394304"/>
                                </a:lnTo>
                                <a:lnTo>
                                  <a:pt x="1555353" y="1415349"/>
                                </a:lnTo>
                                <a:lnTo>
                                  <a:pt x="1553369" y="1420511"/>
                                </a:lnTo>
                                <a:lnTo>
                                  <a:pt x="1550591" y="1425276"/>
                                </a:lnTo>
                                <a:lnTo>
                                  <a:pt x="1547416" y="1429644"/>
                                </a:lnTo>
                                <a:lnTo>
                                  <a:pt x="1543447" y="1432820"/>
                                </a:lnTo>
                                <a:lnTo>
                                  <a:pt x="1539082" y="1435203"/>
                                </a:lnTo>
                                <a:lnTo>
                                  <a:pt x="1536700" y="1435997"/>
                                </a:lnTo>
                                <a:lnTo>
                                  <a:pt x="1534716" y="1436791"/>
                                </a:lnTo>
                                <a:lnTo>
                                  <a:pt x="1532335" y="1437188"/>
                                </a:lnTo>
                                <a:lnTo>
                                  <a:pt x="1530350" y="1437188"/>
                                </a:lnTo>
                                <a:lnTo>
                                  <a:pt x="1527969" y="1436791"/>
                                </a:lnTo>
                                <a:lnTo>
                                  <a:pt x="1525588" y="1436394"/>
                                </a:lnTo>
                                <a:lnTo>
                                  <a:pt x="1474788" y="1429644"/>
                                </a:lnTo>
                                <a:lnTo>
                                  <a:pt x="1448991" y="1425673"/>
                                </a:lnTo>
                                <a:lnTo>
                                  <a:pt x="1423988" y="1421702"/>
                                </a:lnTo>
                                <a:lnTo>
                                  <a:pt x="1419622" y="1420908"/>
                                </a:lnTo>
                                <a:lnTo>
                                  <a:pt x="1415257" y="1420908"/>
                                </a:lnTo>
                                <a:lnTo>
                                  <a:pt x="1410891" y="1421702"/>
                                </a:lnTo>
                                <a:lnTo>
                                  <a:pt x="1406922" y="1422893"/>
                                </a:lnTo>
                                <a:lnTo>
                                  <a:pt x="1402953" y="1424879"/>
                                </a:lnTo>
                                <a:lnTo>
                                  <a:pt x="1399382" y="1427658"/>
                                </a:lnTo>
                                <a:lnTo>
                                  <a:pt x="1396603" y="1430835"/>
                                </a:lnTo>
                                <a:lnTo>
                                  <a:pt x="1394222" y="1434408"/>
                                </a:lnTo>
                                <a:lnTo>
                                  <a:pt x="1388666" y="1449100"/>
                                </a:lnTo>
                                <a:lnTo>
                                  <a:pt x="1383110" y="1464189"/>
                                </a:lnTo>
                                <a:lnTo>
                                  <a:pt x="1377156" y="1478484"/>
                                </a:lnTo>
                                <a:lnTo>
                                  <a:pt x="1371203" y="1492381"/>
                                </a:lnTo>
                                <a:lnTo>
                                  <a:pt x="1364456" y="1507073"/>
                                </a:lnTo>
                                <a:lnTo>
                                  <a:pt x="1357313" y="1520971"/>
                                </a:lnTo>
                                <a:lnTo>
                                  <a:pt x="1350169" y="1534869"/>
                                </a:lnTo>
                                <a:lnTo>
                                  <a:pt x="1343025" y="1548766"/>
                                </a:lnTo>
                                <a:lnTo>
                                  <a:pt x="1335088" y="1561870"/>
                                </a:lnTo>
                                <a:lnTo>
                                  <a:pt x="1326753" y="1574973"/>
                                </a:lnTo>
                                <a:lnTo>
                                  <a:pt x="1318022" y="1588077"/>
                                </a:lnTo>
                                <a:lnTo>
                                  <a:pt x="1308894" y="1601180"/>
                                </a:lnTo>
                                <a:lnTo>
                                  <a:pt x="1299766" y="1613886"/>
                                </a:lnTo>
                                <a:lnTo>
                                  <a:pt x="1290241" y="1626196"/>
                                </a:lnTo>
                                <a:lnTo>
                                  <a:pt x="1280716" y="1638902"/>
                                </a:lnTo>
                                <a:lnTo>
                                  <a:pt x="1270794" y="1650814"/>
                                </a:lnTo>
                                <a:lnTo>
                                  <a:pt x="1268810" y="1654785"/>
                                </a:lnTo>
                                <a:lnTo>
                                  <a:pt x="1267619" y="1658756"/>
                                </a:lnTo>
                                <a:lnTo>
                                  <a:pt x="1266825" y="1663124"/>
                                </a:lnTo>
                                <a:lnTo>
                                  <a:pt x="1267222" y="1667095"/>
                                </a:lnTo>
                                <a:lnTo>
                                  <a:pt x="1268016" y="1671462"/>
                                </a:lnTo>
                                <a:lnTo>
                                  <a:pt x="1269603" y="1675433"/>
                                </a:lnTo>
                                <a:lnTo>
                                  <a:pt x="1271588" y="1679007"/>
                                </a:lnTo>
                                <a:lnTo>
                                  <a:pt x="1274763" y="1682580"/>
                                </a:lnTo>
                                <a:lnTo>
                                  <a:pt x="1339056" y="1762790"/>
                                </a:lnTo>
                                <a:lnTo>
                                  <a:pt x="1340644" y="1764378"/>
                                </a:lnTo>
                                <a:lnTo>
                                  <a:pt x="1341835" y="1766363"/>
                                </a:lnTo>
                                <a:lnTo>
                                  <a:pt x="1343025" y="1768349"/>
                                </a:lnTo>
                                <a:lnTo>
                                  <a:pt x="1343819" y="1770334"/>
                                </a:lnTo>
                                <a:lnTo>
                                  <a:pt x="1344216" y="1772717"/>
                                </a:lnTo>
                                <a:lnTo>
                                  <a:pt x="1344613" y="1774702"/>
                                </a:lnTo>
                                <a:lnTo>
                                  <a:pt x="1344613" y="1779864"/>
                                </a:lnTo>
                                <a:lnTo>
                                  <a:pt x="1343819" y="1785026"/>
                                </a:lnTo>
                                <a:lnTo>
                                  <a:pt x="1341835" y="1789791"/>
                                </a:lnTo>
                                <a:lnTo>
                                  <a:pt x="1339056" y="1794556"/>
                                </a:lnTo>
                                <a:lnTo>
                                  <a:pt x="1335485" y="1798923"/>
                                </a:lnTo>
                                <a:lnTo>
                                  <a:pt x="1320006" y="1813218"/>
                                </a:lnTo>
                                <a:lnTo>
                                  <a:pt x="1303735" y="1827513"/>
                                </a:lnTo>
                                <a:lnTo>
                                  <a:pt x="1287463" y="1841013"/>
                                </a:lnTo>
                                <a:lnTo>
                                  <a:pt x="1271191" y="1854514"/>
                                </a:lnTo>
                                <a:lnTo>
                                  <a:pt x="1253728" y="1867220"/>
                                </a:lnTo>
                                <a:lnTo>
                                  <a:pt x="1236663" y="1879927"/>
                                </a:lnTo>
                                <a:lnTo>
                                  <a:pt x="1218406" y="1891442"/>
                                </a:lnTo>
                                <a:lnTo>
                                  <a:pt x="1200547" y="1902957"/>
                                </a:lnTo>
                                <a:lnTo>
                                  <a:pt x="1195388" y="1905340"/>
                                </a:lnTo>
                                <a:lnTo>
                                  <a:pt x="1190228" y="1906928"/>
                                </a:lnTo>
                                <a:lnTo>
                                  <a:pt x="1185069" y="1907325"/>
                                </a:lnTo>
                                <a:lnTo>
                                  <a:pt x="1179910" y="1906928"/>
                                </a:lnTo>
                                <a:lnTo>
                                  <a:pt x="1175544" y="1906134"/>
                                </a:lnTo>
                                <a:lnTo>
                                  <a:pt x="1172766" y="1904943"/>
                                </a:lnTo>
                                <a:lnTo>
                                  <a:pt x="1170781" y="1903751"/>
                                </a:lnTo>
                                <a:lnTo>
                                  <a:pt x="1169194" y="1902560"/>
                                </a:lnTo>
                                <a:lnTo>
                                  <a:pt x="1167606" y="1900972"/>
                                </a:lnTo>
                                <a:lnTo>
                                  <a:pt x="1166019" y="1899383"/>
                                </a:lnTo>
                                <a:lnTo>
                                  <a:pt x="1164828" y="1897398"/>
                                </a:lnTo>
                                <a:lnTo>
                                  <a:pt x="1149350" y="1877147"/>
                                </a:lnTo>
                                <a:lnTo>
                                  <a:pt x="1133872" y="1856499"/>
                                </a:lnTo>
                                <a:lnTo>
                                  <a:pt x="1103313" y="1815204"/>
                                </a:lnTo>
                                <a:lnTo>
                                  <a:pt x="1100931" y="1811630"/>
                                </a:lnTo>
                                <a:lnTo>
                                  <a:pt x="1097756" y="1808453"/>
                                </a:lnTo>
                                <a:lnTo>
                                  <a:pt x="1094581" y="1806071"/>
                                </a:lnTo>
                                <a:lnTo>
                                  <a:pt x="1090613" y="1804085"/>
                                </a:lnTo>
                                <a:lnTo>
                                  <a:pt x="1086644" y="1802894"/>
                                </a:lnTo>
                                <a:lnTo>
                                  <a:pt x="1081881" y="1802497"/>
                                </a:lnTo>
                                <a:lnTo>
                                  <a:pt x="1077516" y="1802497"/>
                                </a:lnTo>
                                <a:lnTo>
                                  <a:pt x="1073150" y="1803291"/>
                                </a:lnTo>
                                <a:lnTo>
                                  <a:pt x="1058863" y="1810042"/>
                                </a:lnTo>
                                <a:lnTo>
                                  <a:pt x="1044972" y="1815998"/>
                                </a:lnTo>
                                <a:lnTo>
                                  <a:pt x="1029891" y="1821954"/>
                                </a:lnTo>
                                <a:lnTo>
                                  <a:pt x="1015603" y="1828307"/>
                                </a:lnTo>
                                <a:lnTo>
                                  <a:pt x="1000919" y="1833469"/>
                                </a:lnTo>
                                <a:lnTo>
                                  <a:pt x="985838" y="1838631"/>
                                </a:lnTo>
                                <a:lnTo>
                                  <a:pt x="971153" y="1843396"/>
                                </a:lnTo>
                                <a:lnTo>
                                  <a:pt x="956469" y="1847764"/>
                                </a:lnTo>
                                <a:lnTo>
                                  <a:pt x="940991" y="1851337"/>
                                </a:lnTo>
                                <a:lnTo>
                                  <a:pt x="925909" y="1854911"/>
                                </a:lnTo>
                                <a:lnTo>
                                  <a:pt x="910431" y="1857691"/>
                                </a:lnTo>
                                <a:lnTo>
                                  <a:pt x="894953" y="1860470"/>
                                </a:lnTo>
                                <a:lnTo>
                                  <a:pt x="879475" y="1863250"/>
                                </a:lnTo>
                                <a:lnTo>
                                  <a:pt x="863997" y="1865235"/>
                                </a:lnTo>
                                <a:lnTo>
                                  <a:pt x="848122" y="1867220"/>
                                </a:lnTo>
                                <a:lnTo>
                                  <a:pt x="832644" y="1868412"/>
                                </a:lnTo>
                                <a:lnTo>
                                  <a:pt x="828675" y="1870397"/>
                                </a:lnTo>
                                <a:lnTo>
                                  <a:pt x="824706" y="1872382"/>
                                </a:lnTo>
                                <a:lnTo>
                                  <a:pt x="821531" y="1875162"/>
                                </a:lnTo>
                                <a:lnTo>
                                  <a:pt x="818753" y="1878339"/>
                                </a:lnTo>
                                <a:lnTo>
                                  <a:pt x="816372" y="1881912"/>
                                </a:lnTo>
                                <a:lnTo>
                                  <a:pt x="814388" y="1885883"/>
                                </a:lnTo>
                                <a:lnTo>
                                  <a:pt x="813594" y="1889854"/>
                                </a:lnTo>
                                <a:lnTo>
                                  <a:pt x="813197" y="1894222"/>
                                </a:lnTo>
                                <a:lnTo>
                                  <a:pt x="810816" y="1920031"/>
                                </a:lnTo>
                                <a:lnTo>
                                  <a:pt x="808038" y="1945444"/>
                                </a:lnTo>
                                <a:lnTo>
                                  <a:pt x="804863" y="1970857"/>
                                </a:lnTo>
                                <a:lnTo>
                                  <a:pt x="801688" y="1996270"/>
                                </a:lnTo>
                                <a:lnTo>
                                  <a:pt x="801688" y="1998652"/>
                                </a:lnTo>
                                <a:lnTo>
                                  <a:pt x="801291" y="2001035"/>
                                </a:lnTo>
                                <a:lnTo>
                                  <a:pt x="800497" y="2003020"/>
                                </a:lnTo>
                                <a:lnTo>
                                  <a:pt x="799703" y="2005005"/>
                                </a:lnTo>
                                <a:lnTo>
                                  <a:pt x="798513" y="2007388"/>
                                </a:lnTo>
                                <a:lnTo>
                                  <a:pt x="797322" y="2009373"/>
                                </a:lnTo>
                                <a:lnTo>
                                  <a:pt x="793750" y="2012550"/>
                                </a:lnTo>
                                <a:lnTo>
                                  <a:pt x="789384" y="2015329"/>
                                </a:lnTo>
                                <a:lnTo>
                                  <a:pt x="784622" y="2017315"/>
                                </a:lnTo>
                                <a:lnTo>
                                  <a:pt x="779463" y="2018903"/>
                                </a:lnTo>
                                <a:lnTo>
                                  <a:pt x="773906" y="2019300"/>
                                </a:lnTo>
                                <a:lnTo>
                                  <a:pt x="752078" y="2018506"/>
                                </a:lnTo>
                                <a:lnTo>
                                  <a:pt x="731044" y="2017315"/>
                                </a:lnTo>
                                <a:lnTo>
                                  <a:pt x="709613" y="2015727"/>
                                </a:lnTo>
                                <a:lnTo>
                                  <a:pt x="688578" y="2013344"/>
                                </a:lnTo>
                                <a:lnTo>
                                  <a:pt x="667147" y="2010167"/>
                                </a:lnTo>
                                <a:lnTo>
                                  <a:pt x="646509" y="2006197"/>
                                </a:lnTo>
                                <a:lnTo>
                                  <a:pt x="625475" y="2002226"/>
                                </a:lnTo>
                                <a:lnTo>
                                  <a:pt x="604441" y="1997858"/>
                                </a:lnTo>
                                <a:lnTo>
                                  <a:pt x="599281" y="1995873"/>
                                </a:lnTo>
                                <a:lnTo>
                                  <a:pt x="594519" y="1993093"/>
                                </a:lnTo>
                                <a:lnTo>
                                  <a:pt x="590550" y="1989917"/>
                                </a:lnTo>
                                <a:lnTo>
                                  <a:pt x="586978" y="1986343"/>
                                </a:lnTo>
                                <a:lnTo>
                                  <a:pt x="584597" y="1981975"/>
                                </a:lnTo>
                                <a:lnTo>
                                  <a:pt x="583803" y="1979990"/>
                                </a:lnTo>
                                <a:lnTo>
                                  <a:pt x="583009" y="1977607"/>
                                </a:lnTo>
                                <a:lnTo>
                                  <a:pt x="583009" y="1975622"/>
                                </a:lnTo>
                                <a:lnTo>
                                  <a:pt x="582612" y="1973239"/>
                                </a:lnTo>
                                <a:lnTo>
                                  <a:pt x="583009" y="1970857"/>
                                </a:lnTo>
                                <a:lnTo>
                                  <a:pt x="583406" y="1968872"/>
                                </a:lnTo>
                                <a:lnTo>
                                  <a:pt x="586581" y="1943062"/>
                                </a:lnTo>
                                <a:lnTo>
                                  <a:pt x="590153" y="1918046"/>
                                </a:lnTo>
                                <a:lnTo>
                                  <a:pt x="598091" y="1866823"/>
                                </a:lnTo>
                                <a:lnTo>
                                  <a:pt x="598884" y="1862456"/>
                                </a:lnTo>
                                <a:lnTo>
                                  <a:pt x="598884" y="1858088"/>
                                </a:lnTo>
                                <a:lnTo>
                                  <a:pt x="598487" y="1853720"/>
                                </a:lnTo>
                                <a:lnTo>
                                  <a:pt x="596900" y="1849749"/>
                                </a:lnTo>
                                <a:lnTo>
                                  <a:pt x="594916" y="1846175"/>
                                </a:lnTo>
                                <a:lnTo>
                                  <a:pt x="592137" y="1842602"/>
                                </a:lnTo>
                                <a:lnTo>
                                  <a:pt x="588962" y="1839822"/>
                                </a:lnTo>
                                <a:lnTo>
                                  <a:pt x="585391" y="1837440"/>
                                </a:lnTo>
                                <a:lnTo>
                                  <a:pt x="570309" y="1831881"/>
                                </a:lnTo>
                                <a:lnTo>
                                  <a:pt x="556022" y="1826322"/>
                                </a:lnTo>
                                <a:lnTo>
                                  <a:pt x="541734" y="1820366"/>
                                </a:lnTo>
                                <a:lnTo>
                                  <a:pt x="527050" y="1814012"/>
                                </a:lnTo>
                                <a:lnTo>
                                  <a:pt x="512762" y="1807659"/>
                                </a:lnTo>
                                <a:lnTo>
                                  <a:pt x="498872" y="1800909"/>
                                </a:lnTo>
                                <a:lnTo>
                                  <a:pt x="484584" y="1793762"/>
                                </a:lnTo>
                                <a:lnTo>
                                  <a:pt x="471091" y="1786217"/>
                                </a:lnTo>
                                <a:lnTo>
                                  <a:pt x="457597" y="1778276"/>
                                </a:lnTo>
                                <a:lnTo>
                                  <a:pt x="444500" y="1769540"/>
                                </a:lnTo>
                                <a:lnTo>
                                  <a:pt x="431006" y="1760804"/>
                                </a:lnTo>
                                <a:lnTo>
                                  <a:pt x="418306" y="1752069"/>
                                </a:lnTo>
                                <a:lnTo>
                                  <a:pt x="406003" y="1742936"/>
                                </a:lnTo>
                                <a:lnTo>
                                  <a:pt x="392906" y="1733803"/>
                                </a:lnTo>
                                <a:lnTo>
                                  <a:pt x="381000" y="1723479"/>
                                </a:lnTo>
                                <a:lnTo>
                                  <a:pt x="369094" y="1713552"/>
                                </a:lnTo>
                                <a:lnTo>
                                  <a:pt x="365125" y="1711567"/>
                                </a:lnTo>
                                <a:lnTo>
                                  <a:pt x="360759" y="1710376"/>
                                </a:lnTo>
                                <a:lnTo>
                                  <a:pt x="356791" y="1709979"/>
                                </a:lnTo>
                                <a:lnTo>
                                  <a:pt x="352425" y="1709979"/>
                                </a:lnTo>
                                <a:lnTo>
                                  <a:pt x="347662" y="1710773"/>
                                </a:lnTo>
                                <a:lnTo>
                                  <a:pt x="343694" y="1712361"/>
                                </a:lnTo>
                                <a:lnTo>
                                  <a:pt x="340122" y="1714744"/>
                                </a:lnTo>
                                <a:lnTo>
                                  <a:pt x="336947" y="1717523"/>
                                </a:lnTo>
                                <a:lnTo>
                                  <a:pt x="256778" y="1782246"/>
                                </a:lnTo>
                                <a:lnTo>
                                  <a:pt x="254794" y="1783835"/>
                                </a:lnTo>
                                <a:lnTo>
                                  <a:pt x="252809" y="1785026"/>
                                </a:lnTo>
                                <a:lnTo>
                                  <a:pt x="250825" y="1786217"/>
                                </a:lnTo>
                                <a:lnTo>
                                  <a:pt x="248840" y="1787011"/>
                                </a:lnTo>
                                <a:lnTo>
                                  <a:pt x="246459" y="1787805"/>
                                </a:lnTo>
                                <a:lnTo>
                                  <a:pt x="244475" y="1787805"/>
                                </a:lnTo>
                                <a:lnTo>
                                  <a:pt x="239712" y="1788202"/>
                                </a:lnTo>
                                <a:lnTo>
                                  <a:pt x="234553" y="1787011"/>
                                </a:lnTo>
                                <a:lnTo>
                                  <a:pt x="229790" y="1785423"/>
                                </a:lnTo>
                                <a:lnTo>
                                  <a:pt x="225028" y="1782643"/>
                                </a:lnTo>
                                <a:lnTo>
                                  <a:pt x="222647" y="1780658"/>
                                </a:lnTo>
                                <a:lnTo>
                                  <a:pt x="220662" y="1779070"/>
                                </a:lnTo>
                                <a:lnTo>
                                  <a:pt x="205978" y="1762790"/>
                                </a:lnTo>
                                <a:lnTo>
                                  <a:pt x="192087" y="1746907"/>
                                </a:lnTo>
                                <a:lnTo>
                                  <a:pt x="178197" y="1731024"/>
                                </a:lnTo>
                                <a:lnTo>
                                  <a:pt x="165100" y="1713949"/>
                                </a:lnTo>
                                <a:lnTo>
                                  <a:pt x="152003" y="1696875"/>
                                </a:lnTo>
                                <a:lnTo>
                                  <a:pt x="139700" y="1679404"/>
                                </a:lnTo>
                                <a:lnTo>
                                  <a:pt x="127794" y="1661933"/>
                                </a:lnTo>
                                <a:lnTo>
                                  <a:pt x="116284" y="1644064"/>
                                </a:lnTo>
                                <a:lnTo>
                                  <a:pt x="113506" y="1638902"/>
                                </a:lnTo>
                                <a:lnTo>
                                  <a:pt x="112315" y="1633343"/>
                                </a:lnTo>
                                <a:lnTo>
                                  <a:pt x="111522" y="1628181"/>
                                </a:lnTo>
                                <a:lnTo>
                                  <a:pt x="111919" y="1623019"/>
                                </a:lnTo>
                                <a:lnTo>
                                  <a:pt x="113109" y="1618651"/>
                                </a:lnTo>
                                <a:lnTo>
                                  <a:pt x="113903" y="1616269"/>
                                </a:lnTo>
                                <a:lnTo>
                                  <a:pt x="115094" y="1614284"/>
                                </a:lnTo>
                                <a:lnTo>
                                  <a:pt x="116284" y="1612695"/>
                                </a:lnTo>
                                <a:lnTo>
                                  <a:pt x="117872" y="1610710"/>
                                </a:lnTo>
                                <a:lnTo>
                                  <a:pt x="119856" y="1609519"/>
                                </a:lnTo>
                                <a:lnTo>
                                  <a:pt x="121840" y="1608327"/>
                                </a:lnTo>
                                <a:lnTo>
                                  <a:pt x="162322" y="1576958"/>
                                </a:lnTo>
                                <a:lnTo>
                                  <a:pt x="183356" y="1561870"/>
                                </a:lnTo>
                                <a:lnTo>
                                  <a:pt x="203994" y="1546781"/>
                                </a:lnTo>
                                <a:lnTo>
                                  <a:pt x="207565" y="1544001"/>
                                </a:lnTo>
                                <a:lnTo>
                                  <a:pt x="211137" y="1540825"/>
                                </a:lnTo>
                                <a:lnTo>
                                  <a:pt x="213519" y="1537648"/>
                                </a:lnTo>
                                <a:lnTo>
                                  <a:pt x="215503" y="1533677"/>
                                </a:lnTo>
                                <a:lnTo>
                                  <a:pt x="216694" y="1529707"/>
                                </a:lnTo>
                                <a:lnTo>
                                  <a:pt x="217090" y="1525339"/>
                                </a:lnTo>
                                <a:lnTo>
                                  <a:pt x="217090" y="1520971"/>
                                </a:lnTo>
                                <a:lnTo>
                                  <a:pt x="216297" y="1516603"/>
                                </a:lnTo>
                                <a:lnTo>
                                  <a:pt x="209153" y="1502705"/>
                                </a:lnTo>
                                <a:lnTo>
                                  <a:pt x="202803" y="1488014"/>
                                </a:lnTo>
                                <a:lnTo>
                                  <a:pt x="196850" y="1473719"/>
                                </a:lnTo>
                                <a:lnTo>
                                  <a:pt x="191294" y="1459027"/>
                                </a:lnTo>
                                <a:lnTo>
                                  <a:pt x="186134" y="1444335"/>
                                </a:lnTo>
                                <a:lnTo>
                                  <a:pt x="180975" y="1429644"/>
                                </a:lnTo>
                                <a:lnTo>
                                  <a:pt x="176212" y="1414952"/>
                                </a:lnTo>
                                <a:lnTo>
                                  <a:pt x="171847" y="1399466"/>
                                </a:lnTo>
                                <a:lnTo>
                                  <a:pt x="167878" y="1384377"/>
                                </a:lnTo>
                                <a:lnTo>
                                  <a:pt x="164703" y="1369288"/>
                                </a:lnTo>
                                <a:lnTo>
                                  <a:pt x="161131" y="1353802"/>
                                </a:lnTo>
                                <a:lnTo>
                                  <a:pt x="158353" y="1338713"/>
                                </a:lnTo>
                                <a:lnTo>
                                  <a:pt x="155972" y="1323227"/>
                                </a:lnTo>
                                <a:lnTo>
                                  <a:pt x="153987" y="1307344"/>
                                </a:lnTo>
                                <a:lnTo>
                                  <a:pt x="152003" y="1291859"/>
                                </a:lnTo>
                                <a:lnTo>
                                  <a:pt x="150812" y="1276373"/>
                                </a:lnTo>
                                <a:lnTo>
                                  <a:pt x="149225" y="1272402"/>
                                </a:lnTo>
                                <a:lnTo>
                                  <a:pt x="146844" y="1268034"/>
                                </a:lnTo>
                                <a:lnTo>
                                  <a:pt x="144462" y="1264857"/>
                                </a:lnTo>
                                <a:lnTo>
                                  <a:pt x="141287" y="1262078"/>
                                </a:lnTo>
                                <a:lnTo>
                                  <a:pt x="137715" y="1259695"/>
                                </a:lnTo>
                                <a:lnTo>
                                  <a:pt x="133747" y="1257710"/>
                                </a:lnTo>
                                <a:lnTo>
                                  <a:pt x="129778" y="1256916"/>
                                </a:lnTo>
                                <a:lnTo>
                                  <a:pt x="125015" y="1256519"/>
                                </a:lnTo>
                                <a:lnTo>
                                  <a:pt x="99219" y="1254136"/>
                                </a:lnTo>
                                <a:lnTo>
                                  <a:pt x="74215" y="1251357"/>
                                </a:lnTo>
                                <a:lnTo>
                                  <a:pt x="22622" y="1245401"/>
                                </a:lnTo>
                                <a:lnTo>
                                  <a:pt x="20240" y="1245401"/>
                                </a:lnTo>
                                <a:lnTo>
                                  <a:pt x="18256" y="1245004"/>
                                </a:lnTo>
                                <a:lnTo>
                                  <a:pt x="15875" y="1244209"/>
                                </a:lnTo>
                                <a:lnTo>
                                  <a:pt x="13890" y="1243415"/>
                                </a:lnTo>
                                <a:lnTo>
                                  <a:pt x="11906" y="1242224"/>
                                </a:lnTo>
                                <a:lnTo>
                                  <a:pt x="9922" y="1241033"/>
                                </a:lnTo>
                                <a:lnTo>
                                  <a:pt x="6747" y="1237459"/>
                                </a:lnTo>
                                <a:lnTo>
                                  <a:pt x="3969" y="1233488"/>
                                </a:lnTo>
                                <a:lnTo>
                                  <a:pt x="1984" y="1228724"/>
                                </a:lnTo>
                                <a:lnTo>
                                  <a:pt x="397" y="1222767"/>
                                </a:lnTo>
                                <a:lnTo>
                                  <a:pt x="0" y="1219988"/>
                                </a:lnTo>
                                <a:lnTo>
                                  <a:pt x="0" y="1217208"/>
                                </a:lnTo>
                                <a:lnTo>
                                  <a:pt x="794" y="1196163"/>
                                </a:lnTo>
                                <a:lnTo>
                                  <a:pt x="1984" y="1174721"/>
                                </a:lnTo>
                                <a:lnTo>
                                  <a:pt x="3572" y="1153676"/>
                                </a:lnTo>
                                <a:lnTo>
                                  <a:pt x="6350" y="1132631"/>
                                </a:lnTo>
                                <a:lnTo>
                                  <a:pt x="9128" y="1111189"/>
                                </a:lnTo>
                                <a:lnTo>
                                  <a:pt x="12700" y="1090541"/>
                                </a:lnTo>
                                <a:lnTo>
                                  <a:pt x="16669" y="1069099"/>
                                </a:lnTo>
                                <a:lnTo>
                                  <a:pt x="21034" y="1048451"/>
                                </a:lnTo>
                                <a:lnTo>
                                  <a:pt x="23019" y="1043289"/>
                                </a:lnTo>
                                <a:lnTo>
                                  <a:pt x="25797" y="1038127"/>
                                </a:lnTo>
                                <a:lnTo>
                                  <a:pt x="29369" y="1034157"/>
                                </a:lnTo>
                                <a:lnTo>
                                  <a:pt x="32940" y="1030583"/>
                                </a:lnTo>
                                <a:lnTo>
                                  <a:pt x="37306" y="1028201"/>
                                </a:lnTo>
                                <a:lnTo>
                                  <a:pt x="39290" y="1027406"/>
                                </a:lnTo>
                                <a:lnTo>
                                  <a:pt x="41672" y="1026612"/>
                                </a:lnTo>
                                <a:lnTo>
                                  <a:pt x="44053" y="1026612"/>
                                </a:lnTo>
                                <a:lnTo>
                                  <a:pt x="46037" y="1026215"/>
                                </a:lnTo>
                                <a:lnTo>
                                  <a:pt x="48419" y="1026612"/>
                                </a:lnTo>
                                <a:lnTo>
                                  <a:pt x="50800" y="1027009"/>
                                </a:lnTo>
                                <a:lnTo>
                                  <a:pt x="101600" y="1033760"/>
                                </a:lnTo>
                                <a:lnTo>
                                  <a:pt x="127000" y="1037730"/>
                                </a:lnTo>
                                <a:lnTo>
                                  <a:pt x="152400" y="1042098"/>
                                </a:lnTo>
                                <a:lnTo>
                                  <a:pt x="156765" y="1042892"/>
                                </a:lnTo>
                                <a:lnTo>
                                  <a:pt x="161131" y="1042892"/>
                                </a:lnTo>
                                <a:lnTo>
                                  <a:pt x="165497" y="1042495"/>
                                </a:lnTo>
                                <a:lnTo>
                                  <a:pt x="169862" y="1040907"/>
                                </a:lnTo>
                                <a:lnTo>
                                  <a:pt x="173434" y="1038525"/>
                                </a:lnTo>
                                <a:lnTo>
                                  <a:pt x="177006" y="1035745"/>
                                </a:lnTo>
                                <a:lnTo>
                                  <a:pt x="179784" y="1032568"/>
                                </a:lnTo>
                                <a:lnTo>
                                  <a:pt x="182165" y="1028995"/>
                                </a:lnTo>
                                <a:lnTo>
                                  <a:pt x="187325" y="1014303"/>
                                </a:lnTo>
                                <a:lnTo>
                                  <a:pt x="192881" y="1000008"/>
                                </a:lnTo>
                                <a:lnTo>
                                  <a:pt x="198834" y="985316"/>
                                </a:lnTo>
                                <a:lnTo>
                                  <a:pt x="205184" y="971022"/>
                                </a:lnTo>
                                <a:lnTo>
                                  <a:pt x="211931" y="957124"/>
                                </a:lnTo>
                                <a:lnTo>
                                  <a:pt x="218678" y="942432"/>
                                </a:lnTo>
                                <a:lnTo>
                                  <a:pt x="225822" y="928932"/>
                                </a:lnTo>
                                <a:lnTo>
                                  <a:pt x="233362" y="915034"/>
                                </a:lnTo>
                                <a:lnTo>
                                  <a:pt x="241300" y="901931"/>
                                </a:lnTo>
                                <a:lnTo>
                                  <a:pt x="249634" y="888430"/>
                                </a:lnTo>
                                <a:lnTo>
                                  <a:pt x="258762" y="875327"/>
                                </a:lnTo>
                                <a:lnTo>
                                  <a:pt x="267494" y="862620"/>
                                </a:lnTo>
                                <a:lnTo>
                                  <a:pt x="276622" y="849517"/>
                                </a:lnTo>
                                <a:lnTo>
                                  <a:pt x="286147" y="837207"/>
                                </a:lnTo>
                                <a:lnTo>
                                  <a:pt x="295672" y="825295"/>
                                </a:lnTo>
                                <a:lnTo>
                                  <a:pt x="305990" y="812986"/>
                                </a:lnTo>
                                <a:lnTo>
                                  <a:pt x="307975" y="809015"/>
                                </a:lnTo>
                                <a:lnTo>
                                  <a:pt x="309165" y="804647"/>
                                </a:lnTo>
                                <a:lnTo>
                                  <a:pt x="309562" y="800279"/>
                                </a:lnTo>
                                <a:lnTo>
                                  <a:pt x="309562" y="796309"/>
                                </a:lnTo>
                                <a:lnTo>
                                  <a:pt x="308769" y="791941"/>
                                </a:lnTo>
                                <a:lnTo>
                                  <a:pt x="307181" y="787970"/>
                                </a:lnTo>
                                <a:lnTo>
                                  <a:pt x="304800" y="784396"/>
                                </a:lnTo>
                                <a:lnTo>
                                  <a:pt x="301625" y="780823"/>
                                </a:lnTo>
                                <a:lnTo>
                                  <a:pt x="237331" y="700614"/>
                                </a:lnTo>
                                <a:lnTo>
                                  <a:pt x="235744" y="699025"/>
                                </a:lnTo>
                                <a:lnTo>
                                  <a:pt x="234553" y="697437"/>
                                </a:lnTo>
                                <a:lnTo>
                                  <a:pt x="233362" y="695452"/>
                                </a:lnTo>
                                <a:lnTo>
                                  <a:pt x="232569" y="693069"/>
                                </a:lnTo>
                                <a:lnTo>
                                  <a:pt x="231775" y="691084"/>
                                </a:lnTo>
                                <a:lnTo>
                                  <a:pt x="231775" y="688701"/>
                                </a:lnTo>
                                <a:lnTo>
                                  <a:pt x="231775" y="683936"/>
                                </a:lnTo>
                                <a:lnTo>
                                  <a:pt x="232569" y="678774"/>
                                </a:lnTo>
                                <a:lnTo>
                                  <a:pt x="234156" y="674010"/>
                                </a:lnTo>
                                <a:lnTo>
                                  <a:pt x="236934" y="668848"/>
                                </a:lnTo>
                                <a:lnTo>
                                  <a:pt x="240506" y="664480"/>
                                </a:lnTo>
                                <a:lnTo>
                                  <a:pt x="256778" y="650185"/>
                                </a:lnTo>
                                <a:lnTo>
                                  <a:pt x="272653" y="636287"/>
                                </a:lnTo>
                                <a:lnTo>
                                  <a:pt x="288925" y="622390"/>
                                </a:lnTo>
                                <a:lnTo>
                                  <a:pt x="305594" y="609286"/>
                                </a:lnTo>
                                <a:lnTo>
                                  <a:pt x="322659" y="596183"/>
                                </a:lnTo>
                                <a:lnTo>
                                  <a:pt x="339725" y="583874"/>
                                </a:lnTo>
                                <a:lnTo>
                                  <a:pt x="357584" y="571961"/>
                                </a:lnTo>
                                <a:lnTo>
                                  <a:pt x="375841" y="560446"/>
                                </a:lnTo>
                                <a:lnTo>
                                  <a:pt x="381000" y="558064"/>
                                </a:lnTo>
                                <a:lnTo>
                                  <a:pt x="386159" y="556475"/>
                                </a:lnTo>
                                <a:lnTo>
                                  <a:pt x="391319" y="556078"/>
                                </a:lnTo>
                                <a:lnTo>
                                  <a:pt x="396478" y="556475"/>
                                </a:lnTo>
                                <a:lnTo>
                                  <a:pt x="401241" y="557667"/>
                                </a:lnTo>
                                <a:lnTo>
                                  <a:pt x="403225" y="558461"/>
                                </a:lnTo>
                                <a:lnTo>
                                  <a:pt x="405606" y="559652"/>
                                </a:lnTo>
                                <a:lnTo>
                                  <a:pt x="407194" y="560843"/>
                                </a:lnTo>
                                <a:lnTo>
                                  <a:pt x="408781" y="562431"/>
                                </a:lnTo>
                                <a:lnTo>
                                  <a:pt x="410369" y="564020"/>
                                </a:lnTo>
                                <a:lnTo>
                                  <a:pt x="411559" y="566005"/>
                                </a:lnTo>
                                <a:lnTo>
                                  <a:pt x="427037" y="586653"/>
                                </a:lnTo>
                                <a:lnTo>
                                  <a:pt x="442912" y="606904"/>
                                </a:lnTo>
                                <a:lnTo>
                                  <a:pt x="457994" y="627552"/>
                                </a:lnTo>
                                <a:lnTo>
                                  <a:pt x="472678" y="648200"/>
                                </a:lnTo>
                                <a:lnTo>
                                  <a:pt x="475456" y="652170"/>
                                </a:lnTo>
                                <a:lnTo>
                                  <a:pt x="478234" y="654950"/>
                                </a:lnTo>
                                <a:lnTo>
                                  <a:pt x="481806" y="657729"/>
                                </a:lnTo>
                                <a:lnTo>
                                  <a:pt x="486172" y="659318"/>
                                </a:lnTo>
                                <a:lnTo>
                                  <a:pt x="490141" y="660509"/>
                                </a:lnTo>
                                <a:lnTo>
                                  <a:pt x="494506" y="661303"/>
                                </a:lnTo>
                                <a:lnTo>
                                  <a:pt x="498872" y="660906"/>
                                </a:lnTo>
                                <a:lnTo>
                                  <a:pt x="503237" y="660112"/>
                                </a:lnTo>
                                <a:lnTo>
                                  <a:pt x="517128" y="653759"/>
                                </a:lnTo>
                                <a:lnTo>
                                  <a:pt x="531416" y="647406"/>
                                </a:lnTo>
                                <a:lnTo>
                                  <a:pt x="546100" y="641449"/>
                                </a:lnTo>
                                <a:lnTo>
                                  <a:pt x="560387" y="635890"/>
                                </a:lnTo>
                                <a:lnTo>
                                  <a:pt x="575072" y="630331"/>
                                </a:lnTo>
                                <a:lnTo>
                                  <a:pt x="590153" y="625566"/>
                                </a:lnTo>
                                <a:lnTo>
                                  <a:pt x="604837" y="620404"/>
                                </a:lnTo>
                                <a:lnTo>
                                  <a:pt x="619919" y="615640"/>
                                </a:lnTo>
                                <a:lnTo>
                                  <a:pt x="635397" y="612066"/>
                                </a:lnTo>
                                <a:lnTo>
                                  <a:pt x="650478" y="608492"/>
                                </a:lnTo>
                                <a:lnTo>
                                  <a:pt x="665956" y="605713"/>
                                </a:lnTo>
                                <a:lnTo>
                                  <a:pt x="681434" y="602933"/>
                                </a:lnTo>
                                <a:lnTo>
                                  <a:pt x="696913" y="600154"/>
                                </a:lnTo>
                                <a:lnTo>
                                  <a:pt x="711994" y="598168"/>
                                </a:lnTo>
                                <a:lnTo>
                                  <a:pt x="727869" y="596580"/>
                                </a:lnTo>
                                <a:lnTo>
                                  <a:pt x="743347" y="594992"/>
                                </a:lnTo>
                                <a:lnTo>
                                  <a:pt x="747713" y="593403"/>
                                </a:lnTo>
                                <a:lnTo>
                                  <a:pt x="751284" y="591418"/>
                                </a:lnTo>
                                <a:lnTo>
                                  <a:pt x="754856" y="588638"/>
                                </a:lnTo>
                                <a:lnTo>
                                  <a:pt x="757634" y="585462"/>
                                </a:lnTo>
                                <a:lnTo>
                                  <a:pt x="760016" y="582285"/>
                                </a:lnTo>
                                <a:lnTo>
                                  <a:pt x="762397" y="577917"/>
                                </a:lnTo>
                                <a:lnTo>
                                  <a:pt x="763191" y="573550"/>
                                </a:lnTo>
                                <a:lnTo>
                                  <a:pt x="763588" y="569182"/>
                                </a:lnTo>
                                <a:lnTo>
                                  <a:pt x="765969" y="543769"/>
                                </a:lnTo>
                                <a:lnTo>
                                  <a:pt x="768747" y="517959"/>
                                </a:lnTo>
                                <a:lnTo>
                                  <a:pt x="771525" y="492943"/>
                                </a:lnTo>
                                <a:lnTo>
                                  <a:pt x="774700" y="467133"/>
                                </a:lnTo>
                                <a:lnTo>
                                  <a:pt x="774700" y="464751"/>
                                </a:lnTo>
                                <a:lnTo>
                                  <a:pt x="775097" y="462766"/>
                                </a:lnTo>
                                <a:lnTo>
                                  <a:pt x="775891" y="460383"/>
                                </a:lnTo>
                                <a:lnTo>
                                  <a:pt x="776684" y="458398"/>
                                </a:lnTo>
                                <a:lnTo>
                                  <a:pt x="777875" y="456412"/>
                                </a:lnTo>
                                <a:lnTo>
                                  <a:pt x="779066" y="454824"/>
                                </a:lnTo>
                                <a:lnTo>
                                  <a:pt x="782638" y="451250"/>
                                </a:lnTo>
                                <a:lnTo>
                                  <a:pt x="786606" y="448471"/>
                                </a:lnTo>
                                <a:lnTo>
                                  <a:pt x="791369" y="446486"/>
                                </a:lnTo>
                                <a:lnTo>
                                  <a:pt x="796925" y="444897"/>
                                </a:lnTo>
                                <a:lnTo>
                                  <a:pt x="802481" y="444500"/>
                                </a:lnTo>
                                <a:close/>
                                <a:moveTo>
                                  <a:pt x="1780579" y="266729"/>
                                </a:moveTo>
                                <a:lnTo>
                                  <a:pt x="1770667" y="267126"/>
                                </a:lnTo>
                                <a:lnTo>
                                  <a:pt x="1761944" y="267921"/>
                                </a:lnTo>
                                <a:lnTo>
                                  <a:pt x="1752824" y="269113"/>
                                </a:lnTo>
                                <a:lnTo>
                                  <a:pt x="1744101" y="270304"/>
                                </a:lnTo>
                                <a:lnTo>
                                  <a:pt x="1735378" y="272688"/>
                                </a:lnTo>
                                <a:lnTo>
                                  <a:pt x="1727052" y="275071"/>
                                </a:lnTo>
                                <a:lnTo>
                                  <a:pt x="1718329" y="277852"/>
                                </a:lnTo>
                                <a:lnTo>
                                  <a:pt x="1710399" y="281030"/>
                                </a:lnTo>
                                <a:lnTo>
                                  <a:pt x="1702469" y="284605"/>
                                </a:lnTo>
                                <a:lnTo>
                                  <a:pt x="1694539" y="288578"/>
                                </a:lnTo>
                                <a:lnTo>
                                  <a:pt x="1687005" y="292550"/>
                                </a:lnTo>
                                <a:lnTo>
                                  <a:pt x="1679472" y="297317"/>
                                </a:lnTo>
                                <a:lnTo>
                                  <a:pt x="1672731" y="302482"/>
                                </a:lnTo>
                                <a:lnTo>
                                  <a:pt x="1665991" y="308043"/>
                                </a:lnTo>
                                <a:lnTo>
                                  <a:pt x="1659250" y="313605"/>
                                </a:lnTo>
                                <a:lnTo>
                                  <a:pt x="1653303" y="319563"/>
                                </a:lnTo>
                                <a:lnTo>
                                  <a:pt x="1647355" y="325919"/>
                                </a:lnTo>
                                <a:lnTo>
                                  <a:pt x="1641804" y="332275"/>
                                </a:lnTo>
                                <a:lnTo>
                                  <a:pt x="1636253" y="339029"/>
                                </a:lnTo>
                                <a:lnTo>
                                  <a:pt x="1631098" y="346179"/>
                                </a:lnTo>
                                <a:lnTo>
                                  <a:pt x="1626340" y="353727"/>
                                </a:lnTo>
                                <a:lnTo>
                                  <a:pt x="1621979" y="361275"/>
                                </a:lnTo>
                                <a:lnTo>
                                  <a:pt x="1618014" y="368822"/>
                                </a:lnTo>
                                <a:lnTo>
                                  <a:pt x="1614445" y="376767"/>
                                </a:lnTo>
                                <a:lnTo>
                                  <a:pt x="1611273" y="384712"/>
                                </a:lnTo>
                                <a:lnTo>
                                  <a:pt x="1608498" y="393055"/>
                                </a:lnTo>
                                <a:lnTo>
                                  <a:pt x="1606119" y="401794"/>
                                </a:lnTo>
                                <a:lnTo>
                                  <a:pt x="1604136" y="410534"/>
                                </a:lnTo>
                                <a:lnTo>
                                  <a:pt x="1602550" y="419273"/>
                                </a:lnTo>
                                <a:lnTo>
                                  <a:pt x="1601361" y="428410"/>
                                </a:lnTo>
                                <a:lnTo>
                                  <a:pt x="1600568" y="437547"/>
                                </a:lnTo>
                                <a:lnTo>
                                  <a:pt x="1600171" y="447081"/>
                                </a:lnTo>
                                <a:lnTo>
                                  <a:pt x="1600568" y="456218"/>
                                </a:lnTo>
                                <a:lnTo>
                                  <a:pt x="1601361" y="465354"/>
                                </a:lnTo>
                                <a:lnTo>
                                  <a:pt x="1602550" y="474094"/>
                                </a:lnTo>
                                <a:lnTo>
                                  <a:pt x="1604136" y="482833"/>
                                </a:lnTo>
                                <a:lnTo>
                                  <a:pt x="1606119" y="491970"/>
                                </a:lnTo>
                                <a:lnTo>
                                  <a:pt x="1608498" y="500312"/>
                                </a:lnTo>
                                <a:lnTo>
                                  <a:pt x="1611273" y="508655"/>
                                </a:lnTo>
                                <a:lnTo>
                                  <a:pt x="1614445" y="516997"/>
                                </a:lnTo>
                                <a:lnTo>
                                  <a:pt x="1618014" y="524545"/>
                                </a:lnTo>
                                <a:lnTo>
                                  <a:pt x="1621979" y="532490"/>
                                </a:lnTo>
                                <a:lnTo>
                                  <a:pt x="1626340" y="540435"/>
                                </a:lnTo>
                                <a:lnTo>
                                  <a:pt x="1631098" y="547585"/>
                                </a:lnTo>
                                <a:lnTo>
                                  <a:pt x="1636253" y="554338"/>
                                </a:lnTo>
                                <a:lnTo>
                                  <a:pt x="1641804" y="561092"/>
                                </a:lnTo>
                                <a:lnTo>
                                  <a:pt x="1647355" y="567845"/>
                                </a:lnTo>
                                <a:lnTo>
                                  <a:pt x="1653303" y="573804"/>
                                </a:lnTo>
                                <a:lnTo>
                                  <a:pt x="1659250" y="580160"/>
                                </a:lnTo>
                                <a:lnTo>
                                  <a:pt x="1665991" y="585721"/>
                                </a:lnTo>
                                <a:lnTo>
                                  <a:pt x="1672731" y="591283"/>
                                </a:lnTo>
                                <a:lnTo>
                                  <a:pt x="1679472" y="596050"/>
                                </a:lnTo>
                                <a:lnTo>
                                  <a:pt x="1687005" y="600817"/>
                                </a:lnTo>
                                <a:lnTo>
                                  <a:pt x="1694539" y="605186"/>
                                </a:lnTo>
                                <a:lnTo>
                                  <a:pt x="1702469" y="609159"/>
                                </a:lnTo>
                                <a:lnTo>
                                  <a:pt x="1710399" y="612734"/>
                                </a:lnTo>
                                <a:lnTo>
                                  <a:pt x="1718329" y="615912"/>
                                </a:lnTo>
                                <a:lnTo>
                                  <a:pt x="1727052" y="618693"/>
                                </a:lnTo>
                                <a:lnTo>
                                  <a:pt x="1735378" y="621076"/>
                                </a:lnTo>
                                <a:lnTo>
                                  <a:pt x="1744101" y="623063"/>
                                </a:lnTo>
                                <a:lnTo>
                                  <a:pt x="1752824" y="624652"/>
                                </a:lnTo>
                                <a:lnTo>
                                  <a:pt x="1761944" y="626241"/>
                                </a:lnTo>
                                <a:lnTo>
                                  <a:pt x="1770667" y="626638"/>
                                </a:lnTo>
                                <a:lnTo>
                                  <a:pt x="1780579" y="627035"/>
                                </a:lnTo>
                                <a:lnTo>
                                  <a:pt x="1789699" y="626638"/>
                                </a:lnTo>
                                <a:lnTo>
                                  <a:pt x="1798819" y="626241"/>
                                </a:lnTo>
                                <a:lnTo>
                                  <a:pt x="1807542" y="624652"/>
                                </a:lnTo>
                                <a:lnTo>
                                  <a:pt x="1816265" y="623063"/>
                                </a:lnTo>
                                <a:lnTo>
                                  <a:pt x="1825384" y="621076"/>
                                </a:lnTo>
                                <a:lnTo>
                                  <a:pt x="1833711" y="618693"/>
                                </a:lnTo>
                                <a:lnTo>
                                  <a:pt x="1842037" y="615912"/>
                                </a:lnTo>
                                <a:lnTo>
                                  <a:pt x="1850364" y="612734"/>
                                </a:lnTo>
                                <a:lnTo>
                                  <a:pt x="1858294" y="609159"/>
                                </a:lnTo>
                                <a:lnTo>
                                  <a:pt x="1866224" y="605186"/>
                                </a:lnTo>
                                <a:lnTo>
                                  <a:pt x="1873757" y="600817"/>
                                </a:lnTo>
                                <a:lnTo>
                                  <a:pt x="1880894" y="596050"/>
                                </a:lnTo>
                                <a:lnTo>
                                  <a:pt x="1888031" y="591283"/>
                                </a:lnTo>
                                <a:lnTo>
                                  <a:pt x="1894772" y="585721"/>
                                </a:lnTo>
                                <a:lnTo>
                                  <a:pt x="1901116" y="580160"/>
                                </a:lnTo>
                                <a:lnTo>
                                  <a:pt x="1907460" y="573804"/>
                                </a:lnTo>
                                <a:lnTo>
                                  <a:pt x="1913804" y="567845"/>
                                </a:lnTo>
                                <a:lnTo>
                                  <a:pt x="1919355" y="561092"/>
                                </a:lnTo>
                                <a:lnTo>
                                  <a:pt x="1924509" y="554338"/>
                                </a:lnTo>
                                <a:lnTo>
                                  <a:pt x="1929664" y="547585"/>
                                </a:lnTo>
                                <a:lnTo>
                                  <a:pt x="1934026" y="540435"/>
                                </a:lnTo>
                                <a:lnTo>
                                  <a:pt x="1938387" y="532490"/>
                                </a:lnTo>
                                <a:lnTo>
                                  <a:pt x="1942352" y="524545"/>
                                </a:lnTo>
                                <a:lnTo>
                                  <a:pt x="1945921" y="516997"/>
                                </a:lnTo>
                                <a:lnTo>
                                  <a:pt x="1949093" y="508655"/>
                                </a:lnTo>
                                <a:lnTo>
                                  <a:pt x="1951868" y="500312"/>
                                </a:lnTo>
                                <a:lnTo>
                                  <a:pt x="1954247" y="491970"/>
                                </a:lnTo>
                                <a:lnTo>
                                  <a:pt x="1957023" y="482833"/>
                                </a:lnTo>
                                <a:lnTo>
                                  <a:pt x="1958212" y="474094"/>
                                </a:lnTo>
                                <a:lnTo>
                                  <a:pt x="1959402" y="465354"/>
                                </a:lnTo>
                                <a:lnTo>
                                  <a:pt x="1960195" y="456218"/>
                                </a:lnTo>
                                <a:lnTo>
                                  <a:pt x="1960591" y="447081"/>
                                </a:lnTo>
                                <a:lnTo>
                                  <a:pt x="1960195" y="437547"/>
                                </a:lnTo>
                                <a:lnTo>
                                  <a:pt x="1959402" y="428410"/>
                                </a:lnTo>
                                <a:lnTo>
                                  <a:pt x="1958212" y="419273"/>
                                </a:lnTo>
                                <a:lnTo>
                                  <a:pt x="1957023" y="410534"/>
                                </a:lnTo>
                                <a:lnTo>
                                  <a:pt x="1954247" y="401794"/>
                                </a:lnTo>
                                <a:lnTo>
                                  <a:pt x="1951868" y="393055"/>
                                </a:lnTo>
                                <a:lnTo>
                                  <a:pt x="1949093" y="384712"/>
                                </a:lnTo>
                                <a:lnTo>
                                  <a:pt x="1945921" y="376767"/>
                                </a:lnTo>
                                <a:lnTo>
                                  <a:pt x="1942352" y="368822"/>
                                </a:lnTo>
                                <a:lnTo>
                                  <a:pt x="1938387" y="361275"/>
                                </a:lnTo>
                                <a:lnTo>
                                  <a:pt x="1934026" y="353727"/>
                                </a:lnTo>
                                <a:lnTo>
                                  <a:pt x="1929664" y="346179"/>
                                </a:lnTo>
                                <a:lnTo>
                                  <a:pt x="1924509" y="339029"/>
                                </a:lnTo>
                                <a:lnTo>
                                  <a:pt x="1919355" y="332275"/>
                                </a:lnTo>
                                <a:lnTo>
                                  <a:pt x="1913804" y="325919"/>
                                </a:lnTo>
                                <a:lnTo>
                                  <a:pt x="1907460" y="319563"/>
                                </a:lnTo>
                                <a:lnTo>
                                  <a:pt x="1901116" y="313605"/>
                                </a:lnTo>
                                <a:lnTo>
                                  <a:pt x="1894772" y="308043"/>
                                </a:lnTo>
                                <a:lnTo>
                                  <a:pt x="1888031" y="302482"/>
                                </a:lnTo>
                                <a:lnTo>
                                  <a:pt x="1880894" y="297317"/>
                                </a:lnTo>
                                <a:lnTo>
                                  <a:pt x="1873757" y="292550"/>
                                </a:lnTo>
                                <a:lnTo>
                                  <a:pt x="1866224" y="288578"/>
                                </a:lnTo>
                                <a:lnTo>
                                  <a:pt x="1858294" y="284605"/>
                                </a:lnTo>
                                <a:lnTo>
                                  <a:pt x="1850364" y="281030"/>
                                </a:lnTo>
                                <a:lnTo>
                                  <a:pt x="1842037" y="277852"/>
                                </a:lnTo>
                                <a:lnTo>
                                  <a:pt x="1833711" y="275071"/>
                                </a:lnTo>
                                <a:lnTo>
                                  <a:pt x="1825384" y="272688"/>
                                </a:lnTo>
                                <a:lnTo>
                                  <a:pt x="1816265" y="270304"/>
                                </a:lnTo>
                                <a:lnTo>
                                  <a:pt x="1807542" y="269113"/>
                                </a:lnTo>
                                <a:lnTo>
                                  <a:pt x="1798819" y="267921"/>
                                </a:lnTo>
                                <a:lnTo>
                                  <a:pt x="1789699" y="267126"/>
                                </a:lnTo>
                                <a:lnTo>
                                  <a:pt x="1780579" y="266729"/>
                                </a:lnTo>
                                <a:close/>
                                <a:moveTo>
                                  <a:pt x="1769477" y="236538"/>
                                </a:moveTo>
                                <a:lnTo>
                                  <a:pt x="1780579" y="236538"/>
                                </a:lnTo>
                                <a:lnTo>
                                  <a:pt x="1791285" y="236538"/>
                                </a:lnTo>
                                <a:lnTo>
                                  <a:pt x="1801594" y="237333"/>
                                </a:lnTo>
                                <a:lnTo>
                                  <a:pt x="1812300" y="238922"/>
                                </a:lnTo>
                                <a:lnTo>
                                  <a:pt x="1823005" y="240511"/>
                                </a:lnTo>
                                <a:lnTo>
                                  <a:pt x="1832918" y="242894"/>
                                </a:lnTo>
                                <a:lnTo>
                                  <a:pt x="1842830" y="245675"/>
                                </a:lnTo>
                                <a:lnTo>
                                  <a:pt x="1852346" y="248853"/>
                                </a:lnTo>
                                <a:lnTo>
                                  <a:pt x="1861862" y="252825"/>
                                </a:lnTo>
                                <a:lnTo>
                                  <a:pt x="1871775" y="256798"/>
                                </a:lnTo>
                                <a:lnTo>
                                  <a:pt x="1880498" y="261962"/>
                                </a:lnTo>
                                <a:lnTo>
                                  <a:pt x="1889221" y="267126"/>
                                </a:lnTo>
                                <a:lnTo>
                                  <a:pt x="1897944" y="272291"/>
                                </a:lnTo>
                                <a:lnTo>
                                  <a:pt x="1905874" y="278249"/>
                                </a:lnTo>
                                <a:lnTo>
                                  <a:pt x="1914200" y="284208"/>
                                </a:lnTo>
                                <a:lnTo>
                                  <a:pt x="1921734" y="290961"/>
                                </a:lnTo>
                                <a:lnTo>
                                  <a:pt x="1929268" y="297715"/>
                                </a:lnTo>
                                <a:lnTo>
                                  <a:pt x="1936008" y="305660"/>
                                </a:lnTo>
                                <a:lnTo>
                                  <a:pt x="1942352" y="313207"/>
                                </a:lnTo>
                                <a:lnTo>
                                  <a:pt x="1948696" y="320755"/>
                                </a:lnTo>
                                <a:lnTo>
                                  <a:pt x="1954644" y="329097"/>
                                </a:lnTo>
                                <a:lnTo>
                                  <a:pt x="1960195" y="337440"/>
                                </a:lnTo>
                                <a:lnTo>
                                  <a:pt x="1965349" y="346179"/>
                                </a:lnTo>
                                <a:lnTo>
                                  <a:pt x="1970107" y="355713"/>
                                </a:lnTo>
                                <a:lnTo>
                                  <a:pt x="1974072" y="364850"/>
                                </a:lnTo>
                                <a:lnTo>
                                  <a:pt x="1978037" y="374384"/>
                                </a:lnTo>
                                <a:lnTo>
                                  <a:pt x="1981209" y="384315"/>
                                </a:lnTo>
                                <a:lnTo>
                                  <a:pt x="1983985" y="393849"/>
                                </a:lnTo>
                                <a:lnTo>
                                  <a:pt x="1986364" y="404575"/>
                                </a:lnTo>
                                <a:lnTo>
                                  <a:pt x="1988346" y="414903"/>
                                </a:lnTo>
                                <a:lnTo>
                                  <a:pt x="1989536" y="425232"/>
                                </a:lnTo>
                                <a:lnTo>
                                  <a:pt x="1990329" y="435958"/>
                                </a:lnTo>
                                <a:lnTo>
                                  <a:pt x="1990725" y="447081"/>
                                </a:lnTo>
                                <a:lnTo>
                                  <a:pt x="1990329" y="457807"/>
                                </a:lnTo>
                                <a:lnTo>
                                  <a:pt x="1989536" y="468135"/>
                                </a:lnTo>
                                <a:lnTo>
                                  <a:pt x="1988346" y="478861"/>
                                </a:lnTo>
                                <a:lnTo>
                                  <a:pt x="1986364" y="489587"/>
                                </a:lnTo>
                                <a:lnTo>
                                  <a:pt x="1983985" y="499518"/>
                                </a:lnTo>
                                <a:lnTo>
                                  <a:pt x="1981209" y="509449"/>
                                </a:lnTo>
                                <a:lnTo>
                                  <a:pt x="1978037" y="518983"/>
                                </a:lnTo>
                                <a:lnTo>
                                  <a:pt x="1974072" y="528517"/>
                                </a:lnTo>
                                <a:lnTo>
                                  <a:pt x="1970107" y="538051"/>
                                </a:lnTo>
                                <a:lnTo>
                                  <a:pt x="1965349" y="547188"/>
                                </a:lnTo>
                                <a:lnTo>
                                  <a:pt x="1960195" y="555927"/>
                                </a:lnTo>
                                <a:lnTo>
                                  <a:pt x="1954644" y="564270"/>
                                </a:lnTo>
                                <a:lnTo>
                                  <a:pt x="1948696" y="572612"/>
                                </a:lnTo>
                                <a:lnTo>
                                  <a:pt x="1942352" y="580954"/>
                                </a:lnTo>
                                <a:lnTo>
                                  <a:pt x="1936008" y="588502"/>
                                </a:lnTo>
                                <a:lnTo>
                                  <a:pt x="1929268" y="595652"/>
                                </a:lnTo>
                                <a:lnTo>
                                  <a:pt x="1921734" y="602406"/>
                                </a:lnTo>
                                <a:lnTo>
                                  <a:pt x="1914200" y="609159"/>
                                </a:lnTo>
                                <a:lnTo>
                                  <a:pt x="1905874" y="615118"/>
                                </a:lnTo>
                                <a:lnTo>
                                  <a:pt x="1897944" y="621076"/>
                                </a:lnTo>
                                <a:lnTo>
                                  <a:pt x="1889221" y="627035"/>
                                </a:lnTo>
                                <a:lnTo>
                                  <a:pt x="1880498" y="631802"/>
                                </a:lnTo>
                                <a:lnTo>
                                  <a:pt x="1871775" y="636569"/>
                                </a:lnTo>
                                <a:lnTo>
                                  <a:pt x="1861862" y="640542"/>
                                </a:lnTo>
                                <a:lnTo>
                                  <a:pt x="1852346" y="644514"/>
                                </a:lnTo>
                                <a:lnTo>
                                  <a:pt x="1842830" y="647692"/>
                                </a:lnTo>
                                <a:lnTo>
                                  <a:pt x="1832918" y="650473"/>
                                </a:lnTo>
                                <a:lnTo>
                                  <a:pt x="1823005" y="652856"/>
                                </a:lnTo>
                                <a:lnTo>
                                  <a:pt x="1812300" y="654843"/>
                                </a:lnTo>
                                <a:lnTo>
                                  <a:pt x="1801594" y="656034"/>
                                </a:lnTo>
                                <a:lnTo>
                                  <a:pt x="1791285" y="656829"/>
                                </a:lnTo>
                                <a:lnTo>
                                  <a:pt x="1780579" y="657226"/>
                                </a:lnTo>
                                <a:lnTo>
                                  <a:pt x="1769477" y="656829"/>
                                </a:lnTo>
                                <a:lnTo>
                                  <a:pt x="1758772" y="656034"/>
                                </a:lnTo>
                                <a:lnTo>
                                  <a:pt x="1748463" y="654843"/>
                                </a:lnTo>
                                <a:lnTo>
                                  <a:pt x="1738154" y="652856"/>
                                </a:lnTo>
                                <a:lnTo>
                                  <a:pt x="1727845" y="650473"/>
                                </a:lnTo>
                                <a:lnTo>
                                  <a:pt x="1717536" y="647692"/>
                                </a:lnTo>
                                <a:lnTo>
                                  <a:pt x="1708020" y="644514"/>
                                </a:lnTo>
                                <a:lnTo>
                                  <a:pt x="1698504" y="640542"/>
                                </a:lnTo>
                                <a:lnTo>
                                  <a:pt x="1689384" y="636569"/>
                                </a:lnTo>
                                <a:lnTo>
                                  <a:pt x="1680265" y="631802"/>
                                </a:lnTo>
                                <a:lnTo>
                                  <a:pt x="1671145" y="627035"/>
                                </a:lnTo>
                                <a:lnTo>
                                  <a:pt x="1662819" y="621076"/>
                                </a:lnTo>
                                <a:lnTo>
                                  <a:pt x="1654492" y="615118"/>
                                </a:lnTo>
                                <a:lnTo>
                                  <a:pt x="1646562" y="609159"/>
                                </a:lnTo>
                                <a:lnTo>
                                  <a:pt x="1639028" y="602406"/>
                                </a:lnTo>
                                <a:lnTo>
                                  <a:pt x="1631495" y="595652"/>
                                </a:lnTo>
                                <a:lnTo>
                                  <a:pt x="1624358" y="588502"/>
                                </a:lnTo>
                                <a:lnTo>
                                  <a:pt x="1618014" y="580954"/>
                                </a:lnTo>
                                <a:lnTo>
                                  <a:pt x="1611670" y="572612"/>
                                </a:lnTo>
                                <a:lnTo>
                                  <a:pt x="1606119" y="564270"/>
                                </a:lnTo>
                                <a:lnTo>
                                  <a:pt x="1600568" y="555927"/>
                                </a:lnTo>
                                <a:lnTo>
                                  <a:pt x="1595413" y="547188"/>
                                </a:lnTo>
                                <a:lnTo>
                                  <a:pt x="1591052" y="538051"/>
                                </a:lnTo>
                                <a:lnTo>
                                  <a:pt x="1586294" y="528517"/>
                                </a:lnTo>
                                <a:lnTo>
                                  <a:pt x="1582725" y="518983"/>
                                </a:lnTo>
                                <a:lnTo>
                                  <a:pt x="1579553" y="509449"/>
                                </a:lnTo>
                                <a:lnTo>
                                  <a:pt x="1576381" y="499518"/>
                                </a:lnTo>
                                <a:lnTo>
                                  <a:pt x="1574399" y="489587"/>
                                </a:lnTo>
                                <a:lnTo>
                                  <a:pt x="1572416" y="478861"/>
                                </a:lnTo>
                                <a:lnTo>
                                  <a:pt x="1571227" y="468135"/>
                                </a:lnTo>
                                <a:lnTo>
                                  <a:pt x="1570434" y="457807"/>
                                </a:lnTo>
                                <a:lnTo>
                                  <a:pt x="1570037" y="447081"/>
                                </a:lnTo>
                                <a:lnTo>
                                  <a:pt x="1570434" y="435958"/>
                                </a:lnTo>
                                <a:lnTo>
                                  <a:pt x="1571227" y="425232"/>
                                </a:lnTo>
                                <a:lnTo>
                                  <a:pt x="1572416" y="414903"/>
                                </a:lnTo>
                                <a:lnTo>
                                  <a:pt x="1574399" y="404575"/>
                                </a:lnTo>
                                <a:lnTo>
                                  <a:pt x="1576381" y="393849"/>
                                </a:lnTo>
                                <a:lnTo>
                                  <a:pt x="1579553" y="384315"/>
                                </a:lnTo>
                                <a:lnTo>
                                  <a:pt x="1582725" y="374384"/>
                                </a:lnTo>
                                <a:lnTo>
                                  <a:pt x="1586294" y="364850"/>
                                </a:lnTo>
                                <a:lnTo>
                                  <a:pt x="1591052" y="355713"/>
                                </a:lnTo>
                                <a:lnTo>
                                  <a:pt x="1595413" y="346179"/>
                                </a:lnTo>
                                <a:lnTo>
                                  <a:pt x="1600568" y="337440"/>
                                </a:lnTo>
                                <a:lnTo>
                                  <a:pt x="1606119" y="329097"/>
                                </a:lnTo>
                                <a:lnTo>
                                  <a:pt x="1611670" y="320755"/>
                                </a:lnTo>
                                <a:lnTo>
                                  <a:pt x="1618014" y="313207"/>
                                </a:lnTo>
                                <a:lnTo>
                                  <a:pt x="1624358" y="305660"/>
                                </a:lnTo>
                                <a:lnTo>
                                  <a:pt x="1631495" y="297715"/>
                                </a:lnTo>
                                <a:lnTo>
                                  <a:pt x="1639028" y="290961"/>
                                </a:lnTo>
                                <a:lnTo>
                                  <a:pt x="1646562" y="284208"/>
                                </a:lnTo>
                                <a:lnTo>
                                  <a:pt x="1654492" y="278249"/>
                                </a:lnTo>
                                <a:lnTo>
                                  <a:pt x="1662819" y="272291"/>
                                </a:lnTo>
                                <a:lnTo>
                                  <a:pt x="1671145" y="267126"/>
                                </a:lnTo>
                                <a:lnTo>
                                  <a:pt x="1680265" y="261962"/>
                                </a:lnTo>
                                <a:lnTo>
                                  <a:pt x="1689384" y="256798"/>
                                </a:lnTo>
                                <a:lnTo>
                                  <a:pt x="1698504" y="252825"/>
                                </a:lnTo>
                                <a:lnTo>
                                  <a:pt x="1708020" y="248853"/>
                                </a:lnTo>
                                <a:lnTo>
                                  <a:pt x="1717536" y="245675"/>
                                </a:lnTo>
                                <a:lnTo>
                                  <a:pt x="1727845" y="242894"/>
                                </a:lnTo>
                                <a:lnTo>
                                  <a:pt x="1738154" y="240511"/>
                                </a:lnTo>
                                <a:lnTo>
                                  <a:pt x="1748463" y="238922"/>
                                </a:lnTo>
                                <a:lnTo>
                                  <a:pt x="1758772" y="237333"/>
                                </a:lnTo>
                                <a:lnTo>
                                  <a:pt x="1769477" y="236538"/>
                                </a:lnTo>
                                <a:close/>
                                <a:moveTo>
                                  <a:pt x="1775815" y="217488"/>
                                </a:moveTo>
                                <a:lnTo>
                                  <a:pt x="1764301" y="218281"/>
                                </a:lnTo>
                                <a:lnTo>
                                  <a:pt x="1752786" y="219472"/>
                                </a:lnTo>
                                <a:lnTo>
                                  <a:pt x="1741669" y="221059"/>
                                </a:lnTo>
                                <a:lnTo>
                                  <a:pt x="1730154" y="223441"/>
                                </a:lnTo>
                                <a:lnTo>
                                  <a:pt x="1718243" y="226219"/>
                                </a:lnTo>
                                <a:lnTo>
                                  <a:pt x="1707125" y="229791"/>
                                </a:lnTo>
                                <a:lnTo>
                                  <a:pt x="1696405" y="233759"/>
                                </a:lnTo>
                                <a:lnTo>
                                  <a:pt x="1685684" y="238125"/>
                                </a:lnTo>
                                <a:lnTo>
                                  <a:pt x="1674964" y="243285"/>
                                </a:lnTo>
                                <a:lnTo>
                                  <a:pt x="1665038" y="248841"/>
                                </a:lnTo>
                                <a:lnTo>
                                  <a:pt x="1655509" y="254794"/>
                                </a:lnTo>
                                <a:lnTo>
                                  <a:pt x="1646376" y="261541"/>
                                </a:lnTo>
                                <a:lnTo>
                                  <a:pt x="1637641" y="268288"/>
                                </a:lnTo>
                                <a:lnTo>
                                  <a:pt x="1628906" y="275035"/>
                                </a:lnTo>
                                <a:lnTo>
                                  <a:pt x="1620568" y="282575"/>
                                </a:lnTo>
                                <a:lnTo>
                                  <a:pt x="1613024" y="290513"/>
                                </a:lnTo>
                                <a:lnTo>
                                  <a:pt x="1605877" y="298847"/>
                                </a:lnTo>
                                <a:lnTo>
                                  <a:pt x="1598730" y="307578"/>
                                </a:lnTo>
                                <a:lnTo>
                                  <a:pt x="1592377" y="316707"/>
                                </a:lnTo>
                                <a:lnTo>
                                  <a:pt x="1586025" y="325835"/>
                                </a:lnTo>
                                <a:lnTo>
                                  <a:pt x="1580466" y="334963"/>
                                </a:lnTo>
                                <a:lnTo>
                                  <a:pt x="1575304" y="344885"/>
                                </a:lnTo>
                                <a:lnTo>
                                  <a:pt x="1570937" y="355203"/>
                                </a:lnTo>
                                <a:lnTo>
                                  <a:pt x="1566569" y="365125"/>
                                </a:lnTo>
                                <a:lnTo>
                                  <a:pt x="1562995" y="375444"/>
                                </a:lnTo>
                                <a:lnTo>
                                  <a:pt x="1559819" y="385763"/>
                                </a:lnTo>
                                <a:lnTo>
                                  <a:pt x="1557039" y="396875"/>
                                </a:lnTo>
                                <a:lnTo>
                                  <a:pt x="1555054" y="407988"/>
                                </a:lnTo>
                                <a:lnTo>
                                  <a:pt x="1553466" y="418703"/>
                                </a:lnTo>
                                <a:lnTo>
                                  <a:pt x="1552275" y="429816"/>
                                </a:lnTo>
                                <a:lnTo>
                                  <a:pt x="1551481" y="440929"/>
                                </a:lnTo>
                                <a:lnTo>
                                  <a:pt x="1551481" y="452438"/>
                                </a:lnTo>
                                <a:lnTo>
                                  <a:pt x="1552275" y="463947"/>
                                </a:lnTo>
                                <a:lnTo>
                                  <a:pt x="1553466" y="475060"/>
                                </a:lnTo>
                                <a:lnTo>
                                  <a:pt x="1555054" y="486569"/>
                                </a:lnTo>
                                <a:lnTo>
                                  <a:pt x="1557437" y="498079"/>
                                </a:lnTo>
                                <a:lnTo>
                                  <a:pt x="1560216" y="509588"/>
                                </a:lnTo>
                                <a:lnTo>
                                  <a:pt x="1563789" y="520700"/>
                                </a:lnTo>
                                <a:lnTo>
                                  <a:pt x="1567760" y="531416"/>
                                </a:lnTo>
                                <a:lnTo>
                                  <a:pt x="1572525" y="542529"/>
                                </a:lnTo>
                                <a:lnTo>
                                  <a:pt x="1577290" y="552847"/>
                                </a:lnTo>
                                <a:lnTo>
                                  <a:pt x="1582848" y="562769"/>
                                </a:lnTo>
                                <a:lnTo>
                                  <a:pt x="1589201" y="572294"/>
                                </a:lnTo>
                                <a:lnTo>
                                  <a:pt x="1595554" y="581819"/>
                                </a:lnTo>
                                <a:lnTo>
                                  <a:pt x="1602304" y="590550"/>
                                </a:lnTo>
                                <a:lnTo>
                                  <a:pt x="1609451" y="598885"/>
                                </a:lnTo>
                                <a:lnTo>
                                  <a:pt x="1616995" y="607219"/>
                                </a:lnTo>
                                <a:lnTo>
                                  <a:pt x="1624936" y="614760"/>
                                </a:lnTo>
                                <a:lnTo>
                                  <a:pt x="1632877" y="621904"/>
                                </a:lnTo>
                                <a:lnTo>
                                  <a:pt x="1642009" y="629047"/>
                                </a:lnTo>
                                <a:lnTo>
                                  <a:pt x="1650744" y="635794"/>
                                </a:lnTo>
                                <a:lnTo>
                                  <a:pt x="1659876" y="641747"/>
                                </a:lnTo>
                                <a:lnTo>
                                  <a:pt x="1669405" y="647304"/>
                                </a:lnTo>
                                <a:lnTo>
                                  <a:pt x="1678935" y="652066"/>
                                </a:lnTo>
                                <a:lnTo>
                                  <a:pt x="1689258" y="656829"/>
                                </a:lnTo>
                                <a:lnTo>
                                  <a:pt x="1699581" y="661194"/>
                                </a:lnTo>
                                <a:lnTo>
                                  <a:pt x="1709905" y="664766"/>
                                </a:lnTo>
                                <a:lnTo>
                                  <a:pt x="1720228" y="667941"/>
                                </a:lnTo>
                                <a:lnTo>
                                  <a:pt x="1731345" y="670719"/>
                                </a:lnTo>
                                <a:lnTo>
                                  <a:pt x="1742066" y="673101"/>
                                </a:lnTo>
                                <a:lnTo>
                                  <a:pt x="1753183" y="674688"/>
                                </a:lnTo>
                                <a:lnTo>
                                  <a:pt x="1764301" y="675879"/>
                                </a:lnTo>
                                <a:lnTo>
                                  <a:pt x="1775815" y="676276"/>
                                </a:lnTo>
                                <a:lnTo>
                                  <a:pt x="1786932" y="676276"/>
                                </a:lnTo>
                                <a:lnTo>
                                  <a:pt x="1798447" y="675879"/>
                                </a:lnTo>
                                <a:lnTo>
                                  <a:pt x="1809564" y="674688"/>
                                </a:lnTo>
                                <a:lnTo>
                                  <a:pt x="1821476" y="673101"/>
                                </a:lnTo>
                                <a:lnTo>
                                  <a:pt x="1832593" y="670322"/>
                                </a:lnTo>
                                <a:lnTo>
                                  <a:pt x="1844108" y="667544"/>
                                </a:lnTo>
                                <a:lnTo>
                                  <a:pt x="1855225" y="663972"/>
                                </a:lnTo>
                                <a:lnTo>
                                  <a:pt x="1866740" y="660004"/>
                                </a:lnTo>
                                <a:lnTo>
                                  <a:pt x="1877063" y="655241"/>
                                </a:lnTo>
                                <a:lnTo>
                                  <a:pt x="1887386" y="650479"/>
                                </a:lnTo>
                                <a:lnTo>
                                  <a:pt x="1897313" y="644922"/>
                                </a:lnTo>
                                <a:lnTo>
                                  <a:pt x="1906842" y="638969"/>
                                </a:lnTo>
                                <a:lnTo>
                                  <a:pt x="1916371" y="632619"/>
                                </a:lnTo>
                                <a:lnTo>
                                  <a:pt x="1925503" y="625872"/>
                                </a:lnTo>
                                <a:lnTo>
                                  <a:pt x="1933841" y="618332"/>
                                </a:lnTo>
                                <a:lnTo>
                                  <a:pt x="1941782" y="610791"/>
                                </a:lnTo>
                                <a:lnTo>
                                  <a:pt x="1949723" y="603250"/>
                                </a:lnTo>
                                <a:lnTo>
                                  <a:pt x="1957267" y="594916"/>
                                </a:lnTo>
                                <a:lnTo>
                                  <a:pt x="1964017" y="586185"/>
                                </a:lnTo>
                                <a:lnTo>
                                  <a:pt x="1970370" y="577057"/>
                                </a:lnTo>
                                <a:lnTo>
                                  <a:pt x="1976326" y="567929"/>
                                </a:lnTo>
                                <a:lnTo>
                                  <a:pt x="1981884" y="558404"/>
                                </a:lnTo>
                                <a:lnTo>
                                  <a:pt x="1987046" y="548879"/>
                                </a:lnTo>
                                <a:lnTo>
                                  <a:pt x="1991811" y="538957"/>
                                </a:lnTo>
                                <a:lnTo>
                                  <a:pt x="1995781" y="528638"/>
                                </a:lnTo>
                                <a:lnTo>
                                  <a:pt x="1999752" y="518319"/>
                                </a:lnTo>
                                <a:lnTo>
                                  <a:pt x="2003325" y="507604"/>
                                </a:lnTo>
                                <a:lnTo>
                                  <a:pt x="2005708" y="496888"/>
                                </a:lnTo>
                                <a:lnTo>
                                  <a:pt x="2008090" y="485775"/>
                                </a:lnTo>
                                <a:lnTo>
                                  <a:pt x="2009678" y="475060"/>
                                </a:lnTo>
                                <a:lnTo>
                                  <a:pt x="2010869" y="463947"/>
                                </a:lnTo>
                                <a:lnTo>
                                  <a:pt x="2011266" y="452835"/>
                                </a:lnTo>
                                <a:lnTo>
                                  <a:pt x="2011266" y="441325"/>
                                </a:lnTo>
                                <a:lnTo>
                                  <a:pt x="2010869" y="429816"/>
                                </a:lnTo>
                                <a:lnTo>
                                  <a:pt x="2009678" y="418703"/>
                                </a:lnTo>
                                <a:lnTo>
                                  <a:pt x="2007693" y="407194"/>
                                </a:lnTo>
                                <a:lnTo>
                                  <a:pt x="2005311" y="395288"/>
                                </a:lnTo>
                                <a:lnTo>
                                  <a:pt x="2002531" y="384175"/>
                                </a:lnTo>
                                <a:lnTo>
                                  <a:pt x="1998561" y="373063"/>
                                </a:lnTo>
                                <a:lnTo>
                                  <a:pt x="1994590" y="361950"/>
                                </a:lnTo>
                                <a:lnTo>
                                  <a:pt x="1990223" y="351632"/>
                                </a:lnTo>
                                <a:lnTo>
                                  <a:pt x="1985061" y="340916"/>
                                </a:lnTo>
                                <a:lnTo>
                                  <a:pt x="1979899" y="330994"/>
                                </a:lnTo>
                                <a:lnTo>
                                  <a:pt x="1973943" y="321469"/>
                                </a:lnTo>
                                <a:lnTo>
                                  <a:pt x="1967591" y="312341"/>
                                </a:lnTo>
                                <a:lnTo>
                                  <a:pt x="1960841" y="303213"/>
                                </a:lnTo>
                                <a:lnTo>
                                  <a:pt x="1953297" y="294482"/>
                                </a:lnTo>
                                <a:lnTo>
                                  <a:pt x="1945753" y="286544"/>
                                </a:lnTo>
                                <a:lnTo>
                                  <a:pt x="1937812" y="279003"/>
                                </a:lnTo>
                                <a:lnTo>
                                  <a:pt x="1929474" y="271860"/>
                                </a:lnTo>
                                <a:lnTo>
                                  <a:pt x="1921136" y="264716"/>
                                </a:lnTo>
                                <a:lnTo>
                                  <a:pt x="1912004" y="258366"/>
                                </a:lnTo>
                                <a:lnTo>
                                  <a:pt x="1902474" y="252016"/>
                                </a:lnTo>
                                <a:lnTo>
                                  <a:pt x="1893342" y="246460"/>
                                </a:lnTo>
                                <a:lnTo>
                                  <a:pt x="1883416" y="241300"/>
                                </a:lnTo>
                                <a:lnTo>
                                  <a:pt x="1873490" y="236935"/>
                                </a:lnTo>
                                <a:lnTo>
                                  <a:pt x="1863166" y="232569"/>
                                </a:lnTo>
                                <a:lnTo>
                                  <a:pt x="1852843" y="228997"/>
                                </a:lnTo>
                                <a:lnTo>
                                  <a:pt x="1842123" y="225822"/>
                                </a:lnTo>
                                <a:lnTo>
                                  <a:pt x="1831402" y="223044"/>
                                </a:lnTo>
                                <a:lnTo>
                                  <a:pt x="1820682" y="221059"/>
                                </a:lnTo>
                                <a:lnTo>
                                  <a:pt x="1809564" y="219472"/>
                                </a:lnTo>
                                <a:lnTo>
                                  <a:pt x="1798447" y="218281"/>
                                </a:lnTo>
                                <a:lnTo>
                                  <a:pt x="1787330" y="217488"/>
                                </a:lnTo>
                                <a:lnTo>
                                  <a:pt x="1775815" y="217488"/>
                                </a:lnTo>
                                <a:close/>
                                <a:moveTo>
                                  <a:pt x="1712287" y="0"/>
                                </a:moveTo>
                                <a:lnTo>
                                  <a:pt x="1715860" y="0"/>
                                </a:lnTo>
                                <a:lnTo>
                                  <a:pt x="1718640" y="397"/>
                                </a:lnTo>
                                <a:lnTo>
                                  <a:pt x="1721816" y="1191"/>
                                </a:lnTo>
                                <a:lnTo>
                                  <a:pt x="1724198" y="2778"/>
                                </a:lnTo>
                                <a:lnTo>
                                  <a:pt x="1726978" y="4366"/>
                                </a:lnTo>
                                <a:lnTo>
                                  <a:pt x="1728566" y="6350"/>
                                </a:lnTo>
                                <a:lnTo>
                                  <a:pt x="1729757" y="8731"/>
                                </a:lnTo>
                                <a:lnTo>
                                  <a:pt x="1730551" y="11112"/>
                                </a:lnTo>
                                <a:lnTo>
                                  <a:pt x="1737698" y="39687"/>
                                </a:lnTo>
                                <a:lnTo>
                                  <a:pt x="1744448" y="68262"/>
                                </a:lnTo>
                                <a:lnTo>
                                  <a:pt x="1744845" y="70644"/>
                                </a:lnTo>
                                <a:lnTo>
                                  <a:pt x="1746036" y="73025"/>
                                </a:lnTo>
                                <a:lnTo>
                                  <a:pt x="1747227" y="75406"/>
                                </a:lnTo>
                                <a:lnTo>
                                  <a:pt x="1748816" y="77391"/>
                                </a:lnTo>
                                <a:lnTo>
                                  <a:pt x="1750801" y="78978"/>
                                </a:lnTo>
                                <a:lnTo>
                                  <a:pt x="1752786" y="80169"/>
                                </a:lnTo>
                                <a:lnTo>
                                  <a:pt x="1755168" y="80962"/>
                                </a:lnTo>
                                <a:lnTo>
                                  <a:pt x="1757551" y="81756"/>
                                </a:lnTo>
                                <a:lnTo>
                                  <a:pt x="1775815" y="80962"/>
                                </a:lnTo>
                                <a:lnTo>
                                  <a:pt x="1793682" y="81359"/>
                                </a:lnTo>
                                <a:lnTo>
                                  <a:pt x="1811550" y="82153"/>
                                </a:lnTo>
                                <a:lnTo>
                                  <a:pt x="1829814" y="84137"/>
                                </a:lnTo>
                                <a:lnTo>
                                  <a:pt x="1847284" y="86916"/>
                                </a:lnTo>
                                <a:lnTo>
                                  <a:pt x="1865152" y="90487"/>
                                </a:lnTo>
                                <a:lnTo>
                                  <a:pt x="1882225" y="94853"/>
                                </a:lnTo>
                                <a:lnTo>
                                  <a:pt x="1899298" y="100012"/>
                                </a:lnTo>
                                <a:lnTo>
                                  <a:pt x="1902077" y="100409"/>
                                </a:lnTo>
                                <a:lnTo>
                                  <a:pt x="1904460" y="100012"/>
                                </a:lnTo>
                                <a:lnTo>
                                  <a:pt x="1906842" y="99616"/>
                                </a:lnTo>
                                <a:lnTo>
                                  <a:pt x="1908827" y="98425"/>
                                </a:lnTo>
                                <a:lnTo>
                                  <a:pt x="1911606" y="97234"/>
                                </a:lnTo>
                                <a:lnTo>
                                  <a:pt x="1913195" y="95250"/>
                                </a:lnTo>
                                <a:lnTo>
                                  <a:pt x="1914783" y="93266"/>
                                </a:lnTo>
                                <a:lnTo>
                                  <a:pt x="1915974" y="91281"/>
                                </a:lnTo>
                                <a:lnTo>
                                  <a:pt x="1944165" y="39687"/>
                                </a:lnTo>
                                <a:lnTo>
                                  <a:pt x="1945356" y="37306"/>
                                </a:lnTo>
                                <a:lnTo>
                                  <a:pt x="1947341" y="35322"/>
                                </a:lnTo>
                                <a:lnTo>
                                  <a:pt x="1949326" y="34131"/>
                                </a:lnTo>
                                <a:lnTo>
                                  <a:pt x="1952106" y="32941"/>
                                </a:lnTo>
                                <a:lnTo>
                                  <a:pt x="1954885" y="32147"/>
                                </a:lnTo>
                                <a:lnTo>
                                  <a:pt x="1958061" y="32147"/>
                                </a:lnTo>
                                <a:lnTo>
                                  <a:pt x="1961238" y="32544"/>
                                </a:lnTo>
                                <a:lnTo>
                                  <a:pt x="1964414" y="33734"/>
                                </a:lnTo>
                                <a:lnTo>
                                  <a:pt x="1975532" y="38894"/>
                                </a:lnTo>
                                <a:lnTo>
                                  <a:pt x="1986252" y="44053"/>
                                </a:lnTo>
                                <a:lnTo>
                                  <a:pt x="1996972" y="50006"/>
                                </a:lnTo>
                                <a:lnTo>
                                  <a:pt x="2008090" y="55959"/>
                                </a:lnTo>
                                <a:lnTo>
                                  <a:pt x="2018413" y="61912"/>
                                </a:lnTo>
                                <a:lnTo>
                                  <a:pt x="2028737" y="68659"/>
                                </a:lnTo>
                                <a:lnTo>
                                  <a:pt x="2039060" y="75803"/>
                                </a:lnTo>
                                <a:lnTo>
                                  <a:pt x="2049383" y="82550"/>
                                </a:lnTo>
                                <a:lnTo>
                                  <a:pt x="2051765" y="84931"/>
                                </a:lnTo>
                                <a:lnTo>
                                  <a:pt x="2053751" y="87312"/>
                                </a:lnTo>
                                <a:lnTo>
                                  <a:pt x="2054942" y="90091"/>
                                </a:lnTo>
                                <a:lnTo>
                                  <a:pt x="2055736" y="92472"/>
                                </a:lnTo>
                                <a:lnTo>
                                  <a:pt x="2056133" y="95250"/>
                                </a:lnTo>
                                <a:lnTo>
                                  <a:pt x="2056133" y="98028"/>
                                </a:lnTo>
                                <a:lnTo>
                                  <a:pt x="2055339" y="100409"/>
                                </a:lnTo>
                                <a:lnTo>
                                  <a:pt x="2054148" y="102791"/>
                                </a:lnTo>
                                <a:lnTo>
                                  <a:pt x="2038663" y="128191"/>
                                </a:lnTo>
                                <a:lnTo>
                                  <a:pt x="2023575" y="153194"/>
                                </a:lnTo>
                                <a:lnTo>
                                  <a:pt x="2021987" y="155178"/>
                                </a:lnTo>
                                <a:lnTo>
                                  <a:pt x="2021193" y="157559"/>
                                </a:lnTo>
                                <a:lnTo>
                                  <a:pt x="2020398" y="159941"/>
                                </a:lnTo>
                                <a:lnTo>
                                  <a:pt x="2020398" y="162322"/>
                                </a:lnTo>
                                <a:lnTo>
                                  <a:pt x="2020398" y="164703"/>
                                </a:lnTo>
                                <a:lnTo>
                                  <a:pt x="2021193" y="167481"/>
                                </a:lnTo>
                                <a:lnTo>
                                  <a:pt x="2022384" y="169863"/>
                                </a:lnTo>
                                <a:lnTo>
                                  <a:pt x="2023575" y="171847"/>
                                </a:lnTo>
                                <a:lnTo>
                                  <a:pt x="2036678" y="184150"/>
                                </a:lnTo>
                                <a:lnTo>
                                  <a:pt x="2049383" y="196850"/>
                                </a:lnTo>
                                <a:lnTo>
                                  <a:pt x="2061295" y="210344"/>
                                </a:lnTo>
                                <a:lnTo>
                                  <a:pt x="2072809" y="224234"/>
                                </a:lnTo>
                                <a:lnTo>
                                  <a:pt x="2083133" y="238919"/>
                                </a:lnTo>
                                <a:lnTo>
                                  <a:pt x="2092662" y="253603"/>
                                </a:lnTo>
                                <a:lnTo>
                                  <a:pt x="2102191" y="269478"/>
                                </a:lnTo>
                                <a:lnTo>
                                  <a:pt x="2110529" y="284956"/>
                                </a:lnTo>
                                <a:lnTo>
                                  <a:pt x="2112514" y="286941"/>
                                </a:lnTo>
                                <a:lnTo>
                                  <a:pt x="2114102" y="288528"/>
                                </a:lnTo>
                                <a:lnTo>
                                  <a:pt x="2116485" y="289719"/>
                                </a:lnTo>
                                <a:lnTo>
                                  <a:pt x="2118867" y="290513"/>
                                </a:lnTo>
                                <a:lnTo>
                                  <a:pt x="2121249" y="290910"/>
                                </a:lnTo>
                                <a:lnTo>
                                  <a:pt x="2123632" y="291307"/>
                                </a:lnTo>
                                <a:lnTo>
                                  <a:pt x="2126014" y="290910"/>
                                </a:lnTo>
                                <a:lnTo>
                                  <a:pt x="2128396" y="290116"/>
                                </a:lnTo>
                                <a:lnTo>
                                  <a:pt x="2156984" y="281781"/>
                                </a:lnTo>
                                <a:lnTo>
                                  <a:pt x="2185572" y="273844"/>
                                </a:lnTo>
                                <a:lnTo>
                                  <a:pt x="2187954" y="273447"/>
                                </a:lnTo>
                                <a:lnTo>
                                  <a:pt x="2190733" y="273050"/>
                                </a:lnTo>
                                <a:lnTo>
                                  <a:pt x="2193116" y="273844"/>
                                </a:lnTo>
                                <a:lnTo>
                                  <a:pt x="2195498" y="274638"/>
                                </a:lnTo>
                                <a:lnTo>
                                  <a:pt x="2197880" y="276225"/>
                                </a:lnTo>
                                <a:lnTo>
                                  <a:pt x="2200263" y="278210"/>
                                </a:lnTo>
                                <a:lnTo>
                                  <a:pt x="2202248" y="280988"/>
                                </a:lnTo>
                                <a:lnTo>
                                  <a:pt x="2203439" y="283766"/>
                                </a:lnTo>
                                <a:lnTo>
                                  <a:pt x="2207807" y="295275"/>
                                </a:lnTo>
                                <a:lnTo>
                                  <a:pt x="2211777" y="307182"/>
                                </a:lnTo>
                                <a:lnTo>
                                  <a:pt x="2215350" y="318691"/>
                                </a:lnTo>
                                <a:lnTo>
                                  <a:pt x="2218527" y="330200"/>
                                </a:lnTo>
                                <a:lnTo>
                                  <a:pt x="2221703" y="342107"/>
                                </a:lnTo>
                                <a:lnTo>
                                  <a:pt x="2224086" y="354410"/>
                                </a:lnTo>
                                <a:lnTo>
                                  <a:pt x="2226468" y="366316"/>
                                </a:lnTo>
                                <a:lnTo>
                                  <a:pt x="2228850" y="378222"/>
                                </a:lnTo>
                                <a:lnTo>
                                  <a:pt x="2228850" y="381397"/>
                                </a:lnTo>
                                <a:lnTo>
                                  <a:pt x="2228453" y="384572"/>
                                </a:lnTo>
                                <a:lnTo>
                                  <a:pt x="2227659" y="387350"/>
                                </a:lnTo>
                                <a:lnTo>
                                  <a:pt x="2226468" y="390128"/>
                                </a:lnTo>
                                <a:lnTo>
                                  <a:pt x="2224880" y="392113"/>
                                </a:lnTo>
                                <a:lnTo>
                                  <a:pt x="2222894" y="393700"/>
                                </a:lnTo>
                                <a:lnTo>
                                  <a:pt x="2220512" y="394891"/>
                                </a:lnTo>
                                <a:lnTo>
                                  <a:pt x="2217733" y="396082"/>
                                </a:lnTo>
                                <a:lnTo>
                                  <a:pt x="2189542" y="403225"/>
                                </a:lnTo>
                                <a:lnTo>
                                  <a:pt x="2160557" y="409972"/>
                                </a:lnTo>
                                <a:lnTo>
                                  <a:pt x="2158175" y="410766"/>
                                </a:lnTo>
                                <a:lnTo>
                                  <a:pt x="2155793" y="411560"/>
                                </a:lnTo>
                                <a:lnTo>
                                  <a:pt x="2153808" y="412750"/>
                                </a:lnTo>
                                <a:lnTo>
                                  <a:pt x="2151822" y="414338"/>
                                </a:lnTo>
                                <a:lnTo>
                                  <a:pt x="2150234" y="416322"/>
                                </a:lnTo>
                                <a:lnTo>
                                  <a:pt x="2149043" y="418307"/>
                                </a:lnTo>
                                <a:lnTo>
                                  <a:pt x="2148249" y="420688"/>
                                </a:lnTo>
                                <a:lnTo>
                                  <a:pt x="2147852" y="423069"/>
                                </a:lnTo>
                                <a:lnTo>
                                  <a:pt x="2148249" y="440929"/>
                                </a:lnTo>
                                <a:lnTo>
                                  <a:pt x="2147852" y="459185"/>
                                </a:lnTo>
                                <a:lnTo>
                                  <a:pt x="2147058" y="477044"/>
                                </a:lnTo>
                                <a:lnTo>
                                  <a:pt x="2145072" y="494904"/>
                                </a:lnTo>
                                <a:lnTo>
                                  <a:pt x="2142293" y="512763"/>
                                </a:lnTo>
                                <a:lnTo>
                                  <a:pt x="2138323" y="530225"/>
                                </a:lnTo>
                                <a:lnTo>
                                  <a:pt x="2133955" y="547688"/>
                                </a:lnTo>
                                <a:lnTo>
                                  <a:pt x="2128793" y="564754"/>
                                </a:lnTo>
                                <a:lnTo>
                                  <a:pt x="2128396" y="567135"/>
                                </a:lnTo>
                                <a:lnTo>
                                  <a:pt x="2128793" y="569913"/>
                                </a:lnTo>
                                <a:lnTo>
                                  <a:pt x="2129190" y="572294"/>
                                </a:lnTo>
                                <a:lnTo>
                                  <a:pt x="2130382" y="574279"/>
                                </a:lnTo>
                                <a:lnTo>
                                  <a:pt x="2131573" y="576263"/>
                                </a:lnTo>
                                <a:lnTo>
                                  <a:pt x="2133558" y="578247"/>
                                </a:lnTo>
                                <a:lnTo>
                                  <a:pt x="2135543" y="580232"/>
                                </a:lnTo>
                                <a:lnTo>
                                  <a:pt x="2137926" y="581025"/>
                                </a:lnTo>
                                <a:lnTo>
                                  <a:pt x="2189542" y="609600"/>
                                </a:lnTo>
                                <a:lnTo>
                                  <a:pt x="2191924" y="610791"/>
                                </a:lnTo>
                                <a:lnTo>
                                  <a:pt x="2193910" y="612379"/>
                                </a:lnTo>
                                <a:lnTo>
                                  <a:pt x="2195498" y="614760"/>
                                </a:lnTo>
                                <a:lnTo>
                                  <a:pt x="2196292" y="617141"/>
                                </a:lnTo>
                                <a:lnTo>
                                  <a:pt x="2197086" y="619919"/>
                                </a:lnTo>
                                <a:lnTo>
                                  <a:pt x="2197086" y="623094"/>
                                </a:lnTo>
                                <a:lnTo>
                                  <a:pt x="2196689" y="626666"/>
                                </a:lnTo>
                                <a:lnTo>
                                  <a:pt x="2195498" y="629841"/>
                                </a:lnTo>
                                <a:lnTo>
                                  <a:pt x="2190336" y="640557"/>
                                </a:lnTo>
                                <a:lnTo>
                                  <a:pt x="2184778" y="651669"/>
                                </a:lnTo>
                                <a:lnTo>
                                  <a:pt x="2178822" y="662385"/>
                                </a:lnTo>
                                <a:lnTo>
                                  <a:pt x="2173263" y="673101"/>
                                </a:lnTo>
                                <a:lnTo>
                                  <a:pt x="2166910" y="683816"/>
                                </a:lnTo>
                                <a:lnTo>
                                  <a:pt x="2160557" y="693738"/>
                                </a:lnTo>
                                <a:lnTo>
                                  <a:pt x="2153808" y="704057"/>
                                </a:lnTo>
                                <a:lnTo>
                                  <a:pt x="2146661" y="713979"/>
                                </a:lnTo>
                                <a:lnTo>
                                  <a:pt x="2144278" y="716360"/>
                                </a:lnTo>
                                <a:lnTo>
                                  <a:pt x="2141896" y="718741"/>
                                </a:lnTo>
                                <a:lnTo>
                                  <a:pt x="2138720" y="719932"/>
                                </a:lnTo>
                                <a:lnTo>
                                  <a:pt x="2136337" y="721122"/>
                                </a:lnTo>
                                <a:lnTo>
                                  <a:pt x="2133558" y="721519"/>
                                </a:lnTo>
                                <a:lnTo>
                                  <a:pt x="2130779" y="721122"/>
                                </a:lnTo>
                                <a:lnTo>
                                  <a:pt x="2128396" y="720329"/>
                                </a:lnTo>
                                <a:lnTo>
                                  <a:pt x="2126014" y="719138"/>
                                </a:lnTo>
                                <a:lnTo>
                                  <a:pt x="2101000" y="703660"/>
                                </a:lnTo>
                                <a:lnTo>
                                  <a:pt x="2075589" y="688579"/>
                                </a:lnTo>
                                <a:lnTo>
                                  <a:pt x="2073603" y="686991"/>
                                </a:lnTo>
                                <a:lnTo>
                                  <a:pt x="2071221" y="686197"/>
                                </a:lnTo>
                                <a:lnTo>
                                  <a:pt x="2068839" y="685801"/>
                                </a:lnTo>
                                <a:lnTo>
                                  <a:pt x="2066456" y="685404"/>
                                </a:lnTo>
                                <a:lnTo>
                                  <a:pt x="2064074" y="685801"/>
                                </a:lnTo>
                                <a:lnTo>
                                  <a:pt x="2061692" y="686197"/>
                                </a:lnTo>
                                <a:lnTo>
                                  <a:pt x="2059309" y="687388"/>
                                </a:lnTo>
                                <a:lnTo>
                                  <a:pt x="2057324" y="688579"/>
                                </a:lnTo>
                                <a:lnTo>
                                  <a:pt x="2044619" y="701676"/>
                                </a:lnTo>
                                <a:lnTo>
                                  <a:pt x="2031913" y="713979"/>
                                </a:lnTo>
                                <a:lnTo>
                                  <a:pt x="2018413" y="726282"/>
                                </a:lnTo>
                                <a:lnTo>
                                  <a:pt x="2004913" y="737791"/>
                                </a:lnTo>
                                <a:lnTo>
                                  <a:pt x="1989826" y="748110"/>
                                </a:lnTo>
                                <a:lnTo>
                                  <a:pt x="1974738" y="757635"/>
                                </a:lnTo>
                                <a:lnTo>
                                  <a:pt x="1959650" y="767160"/>
                                </a:lnTo>
                                <a:lnTo>
                                  <a:pt x="1943371" y="775494"/>
                                </a:lnTo>
                                <a:lnTo>
                                  <a:pt x="1941385" y="777082"/>
                                </a:lnTo>
                                <a:lnTo>
                                  <a:pt x="1939797" y="779066"/>
                                </a:lnTo>
                                <a:lnTo>
                                  <a:pt x="1938606" y="781447"/>
                                </a:lnTo>
                                <a:lnTo>
                                  <a:pt x="1937812" y="783432"/>
                                </a:lnTo>
                                <a:lnTo>
                                  <a:pt x="1937415" y="785813"/>
                                </a:lnTo>
                                <a:lnTo>
                                  <a:pt x="1937018" y="788591"/>
                                </a:lnTo>
                                <a:lnTo>
                                  <a:pt x="1937415" y="790972"/>
                                </a:lnTo>
                                <a:lnTo>
                                  <a:pt x="1938209" y="793354"/>
                                </a:lnTo>
                                <a:lnTo>
                                  <a:pt x="1946547" y="821532"/>
                                </a:lnTo>
                                <a:lnTo>
                                  <a:pt x="1954488" y="849710"/>
                                </a:lnTo>
                                <a:lnTo>
                                  <a:pt x="1955282" y="852488"/>
                                </a:lnTo>
                                <a:lnTo>
                                  <a:pt x="1955282" y="854869"/>
                                </a:lnTo>
                                <a:lnTo>
                                  <a:pt x="1954885" y="858044"/>
                                </a:lnTo>
                                <a:lnTo>
                                  <a:pt x="1953694" y="860426"/>
                                </a:lnTo>
                                <a:lnTo>
                                  <a:pt x="1952106" y="862807"/>
                                </a:lnTo>
                                <a:lnTo>
                                  <a:pt x="1950120" y="864791"/>
                                </a:lnTo>
                                <a:lnTo>
                                  <a:pt x="1947341" y="866776"/>
                                </a:lnTo>
                                <a:lnTo>
                                  <a:pt x="1944562" y="868363"/>
                                </a:lnTo>
                                <a:lnTo>
                                  <a:pt x="1933047" y="872332"/>
                                </a:lnTo>
                                <a:lnTo>
                                  <a:pt x="1921533" y="876301"/>
                                </a:lnTo>
                                <a:lnTo>
                                  <a:pt x="1910018" y="879873"/>
                                </a:lnTo>
                                <a:lnTo>
                                  <a:pt x="1898107" y="883444"/>
                                </a:lnTo>
                                <a:lnTo>
                                  <a:pt x="1886195" y="886223"/>
                                </a:lnTo>
                                <a:lnTo>
                                  <a:pt x="1874284" y="889001"/>
                                </a:lnTo>
                                <a:lnTo>
                                  <a:pt x="1861975" y="891382"/>
                                </a:lnTo>
                                <a:lnTo>
                                  <a:pt x="1850064" y="893366"/>
                                </a:lnTo>
                                <a:lnTo>
                                  <a:pt x="1846887" y="893763"/>
                                </a:lnTo>
                                <a:lnTo>
                                  <a:pt x="1843711" y="893366"/>
                                </a:lnTo>
                                <a:lnTo>
                                  <a:pt x="1840931" y="892176"/>
                                </a:lnTo>
                                <a:lnTo>
                                  <a:pt x="1838152" y="890985"/>
                                </a:lnTo>
                                <a:lnTo>
                                  <a:pt x="1836167" y="889398"/>
                                </a:lnTo>
                                <a:lnTo>
                                  <a:pt x="1834182" y="887413"/>
                                </a:lnTo>
                                <a:lnTo>
                                  <a:pt x="1832990" y="885032"/>
                                </a:lnTo>
                                <a:lnTo>
                                  <a:pt x="1832593" y="882651"/>
                                </a:lnTo>
                                <a:lnTo>
                                  <a:pt x="1825049" y="853679"/>
                                </a:lnTo>
                                <a:lnTo>
                                  <a:pt x="1818300" y="825501"/>
                                </a:lnTo>
                                <a:lnTo>
                                  <a:pt x="1817902" y="823119"/>
                                </a:lnTo>
                                <a:lnTo>
                                  <a:pt x="1816711" y="820738"/>
                                </a:lnTo>
                                <a:lnTo>
                                  <a:pt x="1815520" y="818357"/>
                                </a:lnTo>
                                <a:lnTo>
                                  <a:pt x="1813535" y="816769"/>
                                </a:lnTo>
                                <a:lnTo>
                                  <a:pt x="1811947" y="815182"/>
                                </a:lnTo>
                                <a:lnTo>
                                  <a:pt x="1809564" y="813991"/>
                                </a:lnTo>
                                <a:lnTo>
                                  <a:pt x="1807182" y="812801"/>
                                </a:lnTo>
                                <a:lnTo>
                                  <a:pt x="1804800" y="812404"/>
                                </a:lnTo>
                                <a:lnTo>
                                  <a:pt x="1786932" y="813197"/>
                                </a:lnTo>
                                <a:lnTo>
                                  <a:pt x="1769065" y="812801"/>
                                </a:lnTo>
                                <a:lnTo>
                                  <a:pt x="1751198" y="812007"/>
                                </a:lnTo>
                                <a:lnTo>
                                  <a:pt x="1733331" y="810022"/>
                                </a:lnTo>
                                <a:lnTo>
                                  <a:pt x="1715463" y="806847"/>
                                </a:lnTo>
                                <a:lnTo>
                                  <a:pt x="1697993" y="803276"/>
                                </a:lnTo>
                                <a:lnTo>
                                  <a:pt x="1680523" y="798513"/>
                                </a:lnTo>
                                <a:lnTo>
                                  <a:pt x="1663053" y="793354"/>
                                </a:lnTo>
                                <a:lnTo>
                                  <a:pt x="1660670" y="793354"/>
                                </a:lnTo>
                                <a:lnTo>
                                  <a:pt x="1658288" y="793751"/>
                                </a:lnTo>
                                <a:lnTo>
                                  <a:pt x="1655906" y="794147"/>
                                </a:lnTo>
                                <a:lnTo>
                                  <a:pt x="1653523" y="795338"/>
                                </a:lnTo>
                                <a:lnTo>
                                  <a:pt x="1651538" y="796529"/>
                                </a:lnTo>
                                <a:lnTo>
                                  <a:pt x="1649553" y="798116"/>
                                </a:lnTo>
                                <a:lnTo>
                                  <a:pt x="1648362" y="800101"/>
                                </a:lnTo>
                                <a:lnTo>
                                  <a:pt x="1647171" y="802482"/>
                                </a:lnTo>
                                <a:lnTo>
                                  <a:pt x="1618186" y="854076"/>
                                </a:lnTo>
                                <a:lnTo>
                                  <a:pt x="1616995" y="856854"/>
                                </a:lnTo>
                                <a:lnTo>
                                  <a:pt x="1615406" y="858838"/>
                                </a:lnTo>
                                <a:lnTo>
                                  <a:pt x="1613024" y="860029"/>
                                </a:lnTo>
                                <a:lnTo>
                                  <a:pt x="1610642" y="861219"/>
                                </a:lnTo>
                                <a:lnTo>
                                  <a:pt x="1607862" y="861616"/>
                                </a:lnTo>
                                <a:lnTo>
                                  <a:pt x="1604686" y="861616"/>
                                </a:lnTo>
                                <a:lnTo>
                                  <a:pt x="1601510" y="861219"/>
                                </a:lnTo>
                                <a:lnTo>
                                  <a:pt x="1598333" y="860426"/>
                                </a:lnTo>
                                <a:lnTo>
                                  <a:pt x="1587216" y="854869"/>
                                </a:lnTo>
                                <a:lnTo>
                                  <a:pt x="1576098" y="849313"/>
                                </a:lnTo>
                                <a:lnTo>
                                  <a:pt x="1565378" y="843757"/>
                                </a:lnTo>
                                <a:lnTo>
                                  <a:pt x="1555054" y="837804"/>
                                </a:lnTo>
                                <a:lnTo>
                                  <a:pt x="1544334" y="831454"/>
                                </a:lnTo>
                                <a:lnTo>
                                  <a:pt x="1533613" y="825104"/>
                                </a:lnTo>
                                <a:lnTo>
                                  <a:pt x="1523687" y="818357"/>
                                </a:lnTo>
                                <a:lnTo>
                                  <a:pt x="1513761" y="811213"/>
                                </a:lnTo>
                                <a:lnTo>
                                  <a:pt x="1511379" y="808832"/>
                                </a:lnTo>
                                <a:lnTo>
                                  <a:pt x="1509393" y="806451"/>
                                </a:lnTo>
                                <a:lnTo>
                                  <a:pt x="1507805" y="803672"/>
                                </a:lnTo>
                                <a:lnTo>
                                  <a:pt x="1507011" y="800894"/>
                                </a:lnTo>
                                <a:lnTo>
                                  <a:pt x="1506614" y="798116"/>
                                </a:lnTo>
                                <a:lnTo>
                                  <a:pt x="1507011" y="795735"/>
                                </a:lnTo>
                                <a:lnTo>
                                  <a:pt x="1507408" y="793354"/>
                                </a:lnTo>
                                <a:lnTo>
                                  <a:pt x="1508996" y="790972"/>
                                </a:lnTo>
                                <a:lnTo>
                                  <a:pt x="1523687" y="765969"/>
                                </a:lnTo>
                                <a:lnTo>
                                  <a:pt x="1539172" y="740569"/>
                                </a:lnTo>
                                <a:lnTo>
                                  <a:pt x="1540363" y="738585"/>
                                </a:lnTo>
                                <a:lnTo>
                                  <a:pt x="1541554" y="736204"/>
                                </a:lnTo>
                                <a:lnTo>
                                  <a:pt x="1542349" y="733822"/>
                                </a:lnTo>
                                <a:lnTo>
                                  <a:pt x="1542746" y="731441"/>
                                </a:lnTo>
                                <a:lnTo>
                                  <a:pt x="1542349" y="729060"/>
                                </a:lnTo>
                                <a:lnTo>
                                  <a:pt x="1541554" y="726679"/>
                                </a:lnTo>
                                <a:lnTo>
                                  <a:pt x="1540363" y="724297"/>
                                </a:lnTo>
                                <a:lnTo>
                                  <a:pt x="1539172" y="722313"/>
                                </a:lnTo>
                                <a:lnTo>
                                  <a:pt x="1526069" y="709613"/>
                                </a:lnTo>
                                <a:lnTo>
                                  <a:pt x="1513364" y="696913"/>
                                </a:lnTo>
                                <a:lnTo>
                                  <a:pt x="1501849" y="683419"/>
                                </a:lnTo>
                                <a:lnTo>
                                  <a:pt x="1489938" y="669529"/>
                                </a:lnTo>
                                <a:lnTo>
                                  <a:pt x="1479615" y="654844"/>
                                </a:lnTo>
                                <a:lnTo>
                                  <a:pt x="1470085" y="640160"/>
                                </a:lnTo>
                                <a:lnTo>
                                  <a:pt x="1460953" y="624285"/>
                                </a:lnTo>
                                <a:lnTo>
                                  <a:pt x="1452218" y="608410"/>
                                </a:lnTo>
                                <a:lnTo>
                                  <a:pt x="1450630" y="606822"/>
                                </a:lnTo>
                                <a:lnTo>
                                  <a:pt x="1448247" y="605235"/>
                                </a:lnTo>
                                <a:lnTo>
                                  <a:pt x="1446262" y="604044"/>
                                </a:lnTo>
                                <a:lnTo>
                                  <a:pt x="1443880" y="602854"/>
                                </a:lnTo>
                                <a:lnTo>
                                  <a:pt x="1441498" y="602457"/>
                                </a:lnTo>
                                <a:lnTo>
                                  <a:pt x="1439115" y="602457"/>
                                </a:lnTo>
                                <a:lnTo>
                                  <a:pt x="1436733" y="602854"/>
                                </a:lnTo>
                                <a:lnTo>
                                  <a:pt x="1433954" y="603647"/>
                                </a:lnTo>
                                <a:lnTo>
                                  <a:pt x="1406160" y="611982"/>
                                </a:lnTo>
                                <a:lnTo>
                                  <a:pt x="1377572" y="619522"/>
                                </a:lnTo>
                                <a:lnTo>
                                  <a:pt x="1375190" y="620316"/>
                                </a:lnTo>
                                <a:lnTo>
                                  <a:pt x="1372411" y="620713"/>
                                </a:lnTo>
                                <a:lnTo>
                                  <a:pt x="1369631" y="619919"/>
                                </a:lnTo>
                                <a:lnTo>
                                  <a:pt x="1367249" y="619126"/>
                                </a:lnTo>
                                <a:lnTo>
                                  <a:pt x="1364867" y="617538"/>
                                </a:lnTo>
                                <a:lnTo>
                                  <a:pt x="1362882" y="615157"/>
                                </a:lnTo>
                                <a:lnTo>
                                  <a:pt x="1360896" y="612775"/>
                                </a:lnTo>
                                <a:lnTo>
                                  <a:pt x="1359308" y="609600"/>
                                </a:lnTo>
                                <a:lnTo>
                                  <a:pt x="1354941" y="598488"/>
                                </a:lnTo>
                                <a:lnTo>
                                  <a:pt x="1350970" y="586979"/>
                                </a:lnTo>
                                <a:lnTo>
                                  <a:pt x="1347397" y="575072"/>
                                </a:lnTo>
                                <a:lnTo>
                                  <a:pt x="1343823" y="563166"/>
                                </a:lnTo>
                                <a:lnTo>
                                  <a:pt x="1341044" y="551657"/>
                                </a:lnTo>
                                <a:lnTo>
                                  <a:pt x="1338264" y="539750"/>
                                </a:lnTo>
                                <a:lnTo>
                                  <a:pt x="1335882" y="527447"/>
                                </a:lnTo>
                                <a:lnTo>
                                  <a:pt x="1333897" y="515541"/>
                                </a:lnTo>
                                <a:lnTo>
                                  <a:pt x="1333500" y="512366"/>
                                </a:lnTo>
                                <a:lnTo>
                                  <a:pt x="1333897" y="509191"/>
                                </a:lnTo>
                                <a:lnTo>
                                  <a:pt x="1335088" y="506413"/>
                                </a:lnTo>
                                <a:lnTo>
                                  <a:pt x="1336279" y="503635"/>
                                </a:lnTo>
                                <a:lnTo>
                                  <a:pt x="1337867" y="501650"/>
                                </a:lnTo>
                                <a:lnTo>
                                  <a:pt x="1339853" y="499666"/>
                                </a:lnTo>
                                <a:lnTo>
                                  <a:pt x="1342235" y="498475"/>
                                </a:lnTo>
                                <a:lnTo>
                                  <a:pt x="1345014" y="498079"/>
                                </a:lnTo>
                                <a:lnTo>
                                  <a:pt x="1373602" y="490538"/>
                                </a:lnTo>
                                <a:lnTo>
                                  <a:pt x="1401793" y="483394"/>
                                </a:lnTo>
                                <a:lnTo>
                                  <a:pt x="1404969" y="482997"/>
                                </a:lnTo>
                                <a:lnTo>
                                  <a:pt x="1407351" y="482204"/>
                                </a:lnTo>
                                <a:lnTo>
                                  <a:pt x="1409336" y="481013"/>
                                </a:lnTo>
                                <a:lnTo>
                                  <a:pt x="1411322" y="479029"/>
                                </a:lnTo>
                                <a:lnTo>
                                  <a:pt x="1412513" y="477441"/>
                                </a:lnTo>
                                <a:lnTo>
                                  <a:pt x="1414101" y="475060"/>
                                </a:lnTo>
                                <a:lnTo>
                                  <a:pt x="1414895" y="473075"/>
                                </a:lnTo>
                                <a:lnTo>
                                  <a:pt x="1415292" y="470297"/>
                                </a:lnTo>
                                <a:lnTo>
                                  <a:pt x="1414895" y="452835"/>
                                </a:lnTo>
                                <a:lnTo>
                                  <a:pt x="1414895" y="434579"/>
                                </a:lnTo>
                                <a:lnTo>
                                  <a:pt x="1416086" y="416719"/>
                                </a:lnTo>
                                <a:lnTo>
                                  <a:pt x="1417675" y="398860"/>
                                </a:lnTo>
                                <a:lnTo>
                                  <a:pt x="1420454" y="381000"/>
                                </a:lnTo>
                                <a:lnTo>
                                  <a:pt x="1424424" y="363538"/>
                                </a:lnTo>
                                <a:lnTo>
                                  <a:pt x="1428792" y="346075"/>
                                </a:lnTo>
                                <a:lnTo>
                                  <a:pt x="1433954" y="329010"/>
                                </a:lnTo>
                                <a:lnTo>
                                  <a:pt x="1434351" y="326232"/>
                                </a:lnTo>
                                <a:lnTo>
                                  <a:pt x="1433954" y="323850"/>
                                </a:lnTo>
                                <a:lnTo>
                                  <a:pt x="1433160" y="321469"/>
                                </a:lnTo>
                                <a:lnTo>
                                  <a:pt x="1432365" y="319485"/>
                                </a:lnTo>
                                <a:lnTo>
                                  <a:pt x="1430777" y="317103"/>
                                </a:lnTo>
                                <a:lnTo>
                                  <a:pt x="1429189" y="315516"/>
                                </a:lnTo>
                                <a:lnTo>
                                  <a:pt x="1427204" y="313928"/>
                                </a:lnTo>
                                <a:lnTo>
                                  <a:pt x="1424821" y="312738"/>
                                </a:lnTo>
                                <a:lnTo>
                                  <a:pt x="1373205" y="284163"/>
                                </a:lnTo>
                                <a:lnTo>
                                  <a:pt x="1370823" y="282972"/>
                                </a:lnTo>
                                <a:lnTo>
                                  <a:pt x="1369234" y="280988"/>
                                </a:lnTo>
                                <a:lnTo>
                                  <a:pt x="1367646" y="279003"/>
                                </a:lnTo>
                                <a:lnTo>
                                  <a:pt x="1366455" y="276225"/>
                                </a:lnTo>
                                <a:lnTo>
                                  <a:pt x="1366058" y="273447"/>
                                </a:lnTo>
                                <a:lnTo>
                                  <a:pt x="1366058" y="270669"/>
                                </a:lnTo>
                                <a:lnTo>
                                  <a:pt x="1366455" y="267494"/>
                                </a:lnTo>
                                <a:lnTo>
                                  <a:pt x="1367249" y="264319"/>
                                </a:lnTo>
                                <a:lnTo>
                                  <a:pt x="1372411" y="252810"/>
                                </a:lnTo>
                                <a:lnTo>
                                  <a:pt x="1377969" y="242094"/>
                                </a:lnTo>
                                <a:lnTo>
                                  <a:pt x="1383528" y="231378"/>
                                </a:lnTo>
                                <a:lnTo>
                                  <a:pt x="1389484" y="220663"/>
                                </a:lnTo>
                                <a:lnTo>
                                  <a:pt x="1395837" y="209947"/>
                                </a:lnTo>
                                <a:lnTo>
                                  <a:pt x="1402190" y="199628"/>
                                </a:lnTo>
                                <a:lnTo>
                                  <a:pt x="1409336" y="189706"/>
                                </a:lnTo>
                                <a:lnTo>
                                  <a:pt x="1416483" y="179784"/>
                                </a:lnTo>
                                <a:lnTo>
                                  <a:pt x="1418469" y="177403"/>
                                </a:lnTo>
                                <a:lnTo>
                                  <a:pt x="1421248" y="175419"/>
                                </a:lnTo>
                                <a:lnTo>
                                  <a:pt x="1423630" y="173831"/>
                                </a:lnTo>
                                <a:lnTo>
                                  <a:pt x="1426410" y="173038"/>
                                </a:lnTo>
                                <a:lnTo>
                                  <a:pt x="1429189" y="172641"/>
                                </a:lnTo>
                                <a:lnTo>
                                  <a:pt x="1431571" y="173038"/>
                                </a:lnTo>
                                <a:lnTo>
                                  <a:pt x="1434351" y="173831"/>
                                </a:lnTo>
                                <a:lnTo>
                                  <a:pt x="1436336" y="175022"/>
                                </a:lnTo>
                                <a:lnTo>
                                  <a:pt x="1462144" y="189706"/>
                                </a:lnTo>
                                <a:lnTo>
                                  <a:pt x="1486761" y="205184"/>
                                </a:lnTo>
                                <a:lnTo>
                                  <a:pt x="1489144" y="206375"/>
                                </a:lnTo>
                                <a:lnTo>
                                  <a:pt x="1491526" y="207566"/>
                                </a:lnTo>
                                <a:lnTo>
                                  <a:pt x="1493908" y="207963"/>
                                </a:lnTo>
                                <a:lnTo>
                                  <a:pt x="1496688" y="208359"/>
                                </a:lnTo>
                                <a:lnTo>
                                  <a:pt x="1499070" y="207963"/>
                                </a:lnTo>
                                <a:lnTo>
                                  <a:pt x="1501452" y="207169"/>
                                </a:lnTo>
                                <a:lnTo>
                                  <a:pt x="1503835" y="206375"/>
                                </a:lnTo>
                                <a:lnTo>
                                  <a:pt x="1505820" y="205184"/>
                                </a:lnTo>
                                <a:lnTo>
                                  <a:pt x="1518128" y="192088"/>
                                </a:lnTo>
                                <a:lnTo>
                                  <a:pt x="1530834" y="179784"/>
                                </a:lnTo>
                                <a:lnTo>
                                  <a:pt x="1544731" y="167878"/>
                                </a:lnTo>
                                <a:lnTo>
                                  <a:pt x="1558231" y="155972"/>
                                </a:lnTo>
                                <a:lnTo>
                                  <a:pt x="1572922" y="145653"/>
                                </a:lnTo>
                                <a:lnTo>
                                  <a:pt x="1587613" y="136128"/>
                                </a:lnTo>
                                <a:lnTo>
                                  <a:pt x="1603495" y="127000"/>
                                </a:lnTo>
                                <a:lnTo>
                                  <a:pt x="1619377" y="118269"/>
                                </a:lnTo>
                                <a:lnTo>
                                  <a:pt x="1620965" y="116284"/>
                                </a:lnTo>
                                <a:lnTo>
                                  <a:pt x="1622553" y="114300"/>
                                </a:lnTo>
                                <a:lnTo>
                                  <a:pt x="1623745" y="112316"/>
                                </a:lnTo>
                                <a:lnTo>
                                  <a:pt x="1624936" y="109934"/>
                                </a:lnTo>
                                <a:lnTo>
                                  <a:pt x="1625333" y="107553"/>
                                </a:lnTo>
                                <a:lnTo>
                                  <a:pt x="1625333" y="105172"/>
                                </a:lnTo>
                                <a:lnTo>
                                  <a:pt x="1624936" y="102791"/>
                                </a:lnTo>
                                <a:lnTo>
                                  <a:pt x="1624142" y="100409"/>
                                </a:lnTo>
                                <a:lnTo>
                                  <a:pt x="1615803" y="71834"/>
                                </a:lnTo>
                                <a:lnTo>
                                  <a:pt x="1608260" y="44053"/>
                                </a:lnTo>
                                <a:lnTo>
                                  <a:pt x="1607465" y="41275"/>
                                </a:lnTo>
                                <a:lnTo>
                                  <a:pt x="1607465" y="38894"/>
                                </a:lnTo>
                                <a:lnTo>
                                  <a:pt x="1607862" y="36116"/>
                                </a:lnTo>
                                <a:lnTo>
                                  <a:pt x="1609054" y="33734"/>
                                </a:lnTo>
                                <a:lnTo>
                                  <a:pt x="1610245" y="31353"/>
                                </a:lnTo>
                                <a:lnTo>
                                  <a:pt x="1612627" y="28972"/>
                                </a:lnTo>
                                <a:lnTo>
                                  <a:pt x="1615009" y="26987"/>
                                </a:lnTo>
                                <a:lnTo>
                                  <a:pt x="1617789" y="25400"/>
                                </a:lnTo>
                                <a:lnTo>
                                  <a:pt x="1629303" y="21034"/>
                                </a:lnTo>
                                <a:lnTo>
                                  <a:pt x="1641215" y="17066"/>
                                </a:lnTo>
                                <a:lnTo>
                                  <a:pt x="1652729" y="13494"/>
                                </a:lnTo>
                                <a:lnTo>
                                  <a:pt x="1664641" y="10319"/>
                                </a:lnTo>
                                <a:lnTo>
                                  <a:pt x="1676155" y="7541"/>
                                </a:lnTo>
                                <a:lnTo>
                                  <a:pt x="1688464" y="4762"/>
                                </a:lnTo>
                                <a:lnTo>
                                  <a:pt x="1700375" y="2381"/>
                                </a:lnTo>
                                <a:lnTo>
                                  <a:pt x="1712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-53.75pt;margin-top:4.45pt;height:19.5pt;width:19.5pt;z-index:251668480;mso-width-relative:page;mso-height-relative:page;" coordorigin="0,724535" coordsize="247650,247650" o:gfxdata="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">
                <o:lock v:ext="edit" aspectratio="f"/>
                <v:roundrect id="椭圆 108" o:spid="_x0000_s1026" o:spt="2" style="position:absolute;left:0;top:724535;height:247650;width:247650;v-text-anchor:middle;" fillcolor="#0C78C1" filled="t" stroked="t" coordsize="21600,21600" arcsize="0.166666666666667" o:gfxdata="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33F5i5AAAA2wAA&#10;AA8AAAAAAAAAAQAgAAAAIgAAAGRycy9kb3ducmV2LnhtbFBLAQIUABQAAAAIAIdO4kAzLwWeOwAA&#10;ADkAAAAQAAAAAAAAAAEAIAAAAAgBAABkcnMvc2hhcGV4bWwueG1sUEsFBgAAAAAGAAYAWwEAALID&#10;AAAAAA==&#10;">
                  <v:fill on="t" focussize="0,0"/>
                  <v:stroke weight="3pt" color="#0C78C1" miterlimit="8" joinstyle="miter"/>
                  <v:imagedata o:title=""/>
                  <o:lock v:ext="edit" aspectratio="f"/>
                </v:roundrect>
                <v:shape id="KSO_Shape" o:spid="_x0000_s1026" o:spt="100" style="position:absolute;left:25400;top:762635;height:174625;width:192405;v-text-anchor:middle;" fillcolor="#FFFFFF" filled="t" stroked="f" coordsize="2228850,2019300" o:gfxdata="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jS9LsAAADb&#10;AAAADwAAAAAAAAABACAAAAAiAAAAZHJzL2Rvd25yZXYueG1sUEsBAhQAFAAAAAgAh07iQDMvBZ47&#10;AAAAOQAAABAAAAAAAAAAAQAgAAAACgEAAGRycy9zaGFwZXhtbC54bWxQSwUGAAAAAAYABgBbAQAA&#10;tAMAAAAA&#10;" path="m788194,927497l772732,927894,756875,929085,741810,931069,726745,933847,711680,937022,697408,940991,683136,945753,669260,951706,655781,957660,642698,964406,630012,971947,617326,979488,605432,988219,593936,997347,583232,1006872,572131,1016794,562220,1027510,552705,1038622,543587,1050132,535262,1062038,526936,1074341,519800,1087438,513061,1100535,507114,1114028,501564,1127522,496806,1142207,492842,1156494,489274,1171178,486499,1186260,484517,1201341,483327,1216819,482931,1232694,483327,1248172,484517,1263650,486499,1279129,489274,1294210,492842,1308894,496806,1323579,501564,1337469,507114,1351360,513061,1365250,519800,1377950,526936,1390650,535262,1402954,543587,1415257,552705,1426766,562220,1437879,572131,1448197,583232,1458516,593936,1468041,605432,1477169,617326,1485504,630012,1493441,642698,1500585,655781,1507729,669260,1513682,683136,1519238,697408,1524001,711680,1527969,726745,1531541,741810,1534319,756875,1536304,772732,1537494,788194,1537891,803655,1537494,819513,1536304,834578,1534319,849643,1531541,864708,1527969,878980,1524001,892855,1519238,907127,1513682,920606,1507729,933689,1500585,946772,1493441,958665,1485504,970559,1477169,982056,1468041,993552,1458516,1003860,1448197,1014168,1437879,1023682,1426766,1032404,1415257,1041522,1402954,1049055,1390650,1056587,1377950,1063327,1365250,1069273,1351360,1074824,1337469,1079581,1323579,1083942,1308894,1087510,1294210,1089889,1279129,1091871,1263650,1093060,1248172,1093457,1232694,1093060,1216819,1091871,1201341,1089889,1186260,1087510,1171178,1083942,1156494,1079581,1142207,1074824,1127522,1069273,1114028,1063327,1100535,1056587,1087438,1049055,1074341,1041522,1062038,1032404,1050132,1023682,1038622,1014168,1027510,1003860,1016794,993552,1006872,982056,997347,970559,988219,958665,979488,946772,971947,933689,964406,920606,957660,907127,951706,892855,945753,878980,940991,864708,937022,849643,933847,834578,931069,819513,929085,803655,927894,788194,927497xm788194,866775l806827,867569,825460,868760,843696,871141,861933,874316,879773,878285,896820,883444,913867,889000,930518,895350,947168,903288,962630,911225,977695,919956,992760,929481,1007032,939403,1020907,950516,1033990,962025,1047073,973931,1058966,986631,1070463,1000125,1081167,1014016,1091871,1027906,1100989,1042988,1109711,1058466,1118036,1073944,1125172,1090613,1131912,1106885,1137859,1123950,1142616,1141413,1146580,1158875,1149752,1176735,1152131,1195388,1153716,1213644,1154113,1232694,1153716,1251347,1152131,1270000,1149752,1288257,1146580,1306116,1142616,1324372,1137859,1341438,1131912,1358107,1125172,1375172,1118036,1391047,1109711,1406922,1100989,1422401,1091871,1437085,1081167,1451372,1070463,1465660,1058966,1478757,1047073,1491060,1033990,1503760,1020907,1514872,1007032,1525588,992760,1535907,977695,1545432,962630,1554560,947168,1562498,930518,1569641,913867,1576388,896820,1581944,879773,1586707,861933,1590676,843696,1594248,825460,1596629,806827,1598216,788194,1598613,769561,1598216,750531,1596629,732295,1594248,714058,1590676,696615,1586707,679568,1581944,662124,1576388,645870,1569641,629616,1562498,613758,1554560,598296,1545432,583628,1535907,568960,1525588,555480,1514872,542398,1503760,529315,1491060,517025,1478757,505925,1465660,494824,1451372,484517,1437085,475002,1422401,466280,1406922,458351,1391047,451215,1375172,444476,1358107,438529,1341438,433375,1324372,429411,1306116,426239,1288257,423861,1270000,422671,1251347,422275,1232694,422671,1213644,423861,1195388,426239,1176735,429411,1158875,433375,1141413,438529,1123950,444476,1106885,451215,1090613,458351,1073944,466280,1058466,475002,1042988,484517,1027906,494824,1014016,505925,1000125,517025,986631,529315,973931,542398,962025,555480,950516,568960,939403,583628,929481,598296,919956,613758,911225,629616,903288,645870,895350,662124,889000,679568,883444,696615,878285,714058,874316,732295,871141,750531,868760,769561,867569,788194,866775xm781447,832045l771525,832443,761603,832840,751284,833634,741363,834428,731838,836016,721916,837207,711994,839193,702469,841178,692944,843164,683419,845546,674291,848326,655637,854282,637381,861429,619522,868973,602456,877709,585787,886842,569119,896769,553641,908284,538162,919799,523478,931711,509587,944815,496094,958712,482997,973007,470694,987699,459581,1003582,448866,1019465,438547,1036142,434181,1045275,429816,1053613,425450,1062349,421481,1071482,417512,1080217,413941,1089747,410766,1098880,407591,1108410,404416,1117940,402034,1127469,399256,1137396,397272,1147323,395287,1157250,392906,1167177,391319,1177104,390128,1187825,389334,1197752,388541,1208076,388144,1218003,387747,1228724,387747,1238650,388144,1248577,388541,1258504,389334,1268431,390525,1278755,391716,1288285,393303,1297815,395287,1307742,397272,1317668,399653,1326801,402034,1336331,404416,1345464,410369,1364523,417512,1382392,425053,1399863,433387,1417334,443309,1434011,453231,1450291,463947,1466174,475456,1481660,488156,1495955,501253,1510250,514747,1523750,529034,1536457,544116,1548766,559594,1560281,575469,1571002,592534,1580532,601266,1585297,609600,1589665,618331,1594430,627856,1598401,636587,1601974,645716,1605548,655241,1609122,664369,1612298,674291,1615078,683816,1617857,693738,1620240,703263,1622622,713184,1624607,723503,1626196,733822,1627784,743744,1628975,754063,1630167,764778,1630961,774700,1631358,784622,1631755,794941,1631755,804863,1631358,815181,1630564,825103,1630167,834628,1628975,844550,1627784,854472,1626196,864394,1624607,873919,1622622,883444,1620240,892572,1617857,902494,1615078,920750,1609122,938609,1602371,956469,1594827,973931,1586091,990600,1576561,1006872,1566635,1022747,1555914,1038225,1544001,1052910,1531692,1066800,1518588,1080294,1505088,1093391,1490396,1105297,1475704,1116806,1460218,1127125,1443938,1137444,1427261,1142206,1418923,1146572,1410187,1150938,1401054,1154906,1392319,1158478,1383186,1162050,1374053,1165622,1364920,1168797,1354993,1171575,1345861,1174353,1335934,1177131,1326404,1179513,1316874,1181497,1306550,1183085,1296623,1184672,1286299,1185863,1276373,1187053,1265652,1187847,1255328,1188244,1245401,1188641,1235474,1188641,1225150,1188244,1214826,1187847,1204899,1187053,1194972,1185863,1185442,1184672,1175118,1183085,1165589,1181497,1156059,1179513,1146529,1177131,1136999,1174353,1127072,1171575,1117940,1165622,1099674,1158875,1081012,1151335,1063540,1143000,1046466,1133475,1029392,1123156,1013112,1112441,997626,1100931,982140,1088628,967448,1075135,953550,1061641,939653,1047353,926946,1032272,915034,1016794,903519,1000522,892798,983456,882871,975122,878106,966391,873738,957659,869371,948928,865400,939403,861826,930275,858252,921147,854282,911622,851105,902494,848326,892175,845546,882650,843164,872728,840781,863203,838796,852488,837207,842566,835619,832247,834428,822325,833237,812006,832840,801688,832045,791369,832045,781447,832045xm802481,444500l823913,445294,844947,446486,866775,448471,887413,450853,908844,453633,929878,457207,950913,461177,971550,465545,977106,467530,981869,470310,985838,473487,989013,477060,991791,481428,992981,483413,993378,485796,993775,488575,993775,490561,993775,492943,993378,495326,989409,520341,985838,546151,978297,596580,977503,600948,977106,605316,977900,609683,979488,613654,981472,617625,983853,620801,987028,623581,990600,626361,1005681,631920,1020366,637479,1034653,643435,1049338,649391,1063625,656141,1077516,662891,1091803,670039,1105297,677583,1118791,685525,1132285,693863,1144985,702599,1157685,711335,1170385,720864,1183085,730394,1195388,739924,1207294,749851,1211263,751836,1215231,753028,1219597,753425,1224360,753425,1228328,752630,1232297,751042,1236266,748660,1239441,745880,1320006,681554,1321594,679966,1323181,678774,1325166,677583,1327547,676789,1329531,676392,1331913,675995,1336675,675995,1341835,676789,1346597,678774,1351360,681554,1355725,685128,1370410,700614,1384300,716497,1397794,733174,1411685,749454,1424385,766925,1436688,783999,1448594,801471,1460103,819736,1462485,824898,1464072,830060,1464866,835619,1464469,840384,1463278,845149,1462485,847134,1461294,849120,1460103,851105,1458516,852693,1456532,853885,1454944,855076,1434307,871356,1413669,886445,1393032,901931,1372394,917020,1368822,919402,1365647,922579,1362869,925755,1361281,929726,1360091,933697,1359297,938065,1359694,942432,1360488,946800,1366838,961492,1373188,975390,1379141,989684,1384697,1004773,1390253,1019068,1395413,1033760,1400175,1048849,1404938,1063937,1408510,1079026,1412082,1094512,1415257,1109601,1418035,1125087,1420416,1140573,1422400,1156059,1424385,1171545,1425575,1187428,1427163,1191398,1429147,1195369,1431925,1198546,1435100,1201722,1438672,1204105,1442641,1205693,1446610,1206884,1451769,1206884,1476772,1209267,1502569,1212046,1527969,1214826,1553766,1218003,1555750,1218003,1558132,1218400,1560116,1219194,1562497,1219988,1564482,1221179,1566069,1222767,1569641,1226341,1572419,1230709,1574404,1235474,1575991,1240636,1576388,1246195,1575594,1267240,1574404,1289079,1572419,1310124,1570038,1331169,1567260,1352214,1563688,1373656,1559719,1394304,1555353,1415349,1553369,1420511,1550591,1425276,1547416,1429644,1543447,1432820,1539082,1435203,1536700,1435997,1534716,1436791,1532335,1437188,1530350,1437188,1527969,1436791,1525588,1436394,1474788,1429644,1448991,1425673,1423988,1421702,1419622,1420908,1415257,1420908,1410891,1421702,1406922,1422893,1402953,1424879,1399382,1427658,1396603,1430835,1394222,1434408,1388666,1449100,1383110,1464189,1377156,1478484,1371203,1492381,1364456,1507073,1357313,1520971,1350169,1534869,1343025,1548766,1335088,1561870,1326753,1574973,1318022,1588077,1308894,1601180,1299766,1613886,1290241,1626196,1280716,1638902,1270794,1650814,1268810,1654785,1267619,1658756,1266825,1663124,1267222,1667095,1268016,1671462,1269603,1675433,1271588,1679007,1274763,1682580,1339056,1762790,1340644,1764378,1341835,1766363,1343025,1768349,1343819,1770334,1344216,1772717,1344613,1774702,1344613,1779864,1343819,1785026,1341835,1789791,1339056,1794556,1335485,1798923,1320006,1813218,1303735,1827513,1287463,1841013,1271191,1854514,1253728,1867220,1236663,1879927,1218406,1891442,1200547,1902957,1195388,1905340,1190228,1906928,1185069,1907325,1179910,1906928,1175544,1906134,1172766,1904943,1170781,1903751,1169194,1902560,1167606,1900972,1166019,1899383,1164828,1897398,1149350,1877147,1133872,1856499,1103313,1815204,1100931,1811630,1097756,1808453,1094581,1806071,1090613,1804085,1086644,1802894,1081881,1802497,1077516,1802497,1073150,1803291,1058863,1810042,1044972,1815998,1029891,1821954,1015603,1828307,1000919,1833469,985838,1838631,971153,1843396,956469,1847764,940991,1851337,925909,1854911,910431,1857691,894953,1860470,879475,1863250,863997,1865235,848122,1867220,832644,1868412,828675,1870397,824706,1872382,821531,1875162,818753,1878339,816372,1881912,814388,1885883,813594,1889854,813197,1894222,810816,1920031,808038,1945444,804863,1970857,801688,1996270,801688,1998652,801291,2001035,800497,2003020,799703,2005005,798513,2007388,797322,2009373,793750,2012550,789384,2015329,784622,2017315,779463,2018903,773906,2019300,752078,2018506,731044,2017315,709613,2015727,688578,2013344,667147,2010167,646509,2006197,625475,2002226,604441,1997858,599281,1995873,594519,1993093,590550,1989917,586978,1986343,584597,1981975,583803,1979990,583009,1977607,583009,1975622,582612,1973239,583009,1970857,583406,1968872,586581,1943062,590153,1918046,598091,1866823,598884,1862456,598884,1858088,598487,1853720,596900,1849749,594916,1846175,592137,1842602,588962,1839822,585391,1837440,570309,1831881,556022,1826322,541734,1820366,527050,1814012,512762,1807659,498872,1800909,484584,1793762,471091,1786217,457597,1778276,444500,1769540,431006,1760804,418306,1752069,406003,1742936,392906,1733803,381000,1723479,369094,1713552,365125,1711567,360759,1710376,356791,1709979,352425,1709979,347662,1710773,343694,1712361,340122,1714744,336947,1717523,256778,1782246,254794,1783835,252809,1785026,250825,1786217,248840,1787011,246459,1787805,244475,1787805,239712,1788202,234553,1787011,229790,1785423,225028,1782643,222647,1780658,220662,1779070,205978,1762790,192087,1746907,178197,1731024,165100,1713949,152003,1696875,139700,1679404,127794,1661933,116284,1644064,113506,1638902,112315,1633343,111522,1628181,111919,1623019,113109,1618651,113903,1616269,115094,1614284,116284,1612695,117872,1610710,119856,1609519,121840,1608327,162322,1576958,183356,1561870,203994,1546781,207565,1544001,211137,1540825,213519,1537648,215503,1533677,216694,1529707,217090,1525339,217090,1520971,216297,1516603,209153,1502705,202803,1488014,196850,1473719,191294,1459027,186134,1444335,180975,1429644,176212,1414952,171847,1399466,167878,1384377,164703,1369288,161131,1353802,158353,1338713,155972,1323227,153987,1307344,152003,1291859,150812,1276373,149225,1272402,146844,1268034,144462,1264857,141287,1262078,137715,1259695,133747,1257710,129778,1256916,125015,1256519,99219,1254136,74215,1251357,22622,1245401,20240,1245401,18256,1245004,15875,1244209,13890,1243415,11906,1242224,9922,1241033,6747,1237459,3969,1233488,1984,1228724,397,1222767,0,1219988,0,1217208,794,1196163,1984,1174721,3572,1153676,6350,1132631,9128,1111189,12700,1090541,16669,1069099,21034,1048451,23019,1043289,25797,1038127,29369,1034157,32940,1030583,37306,1028201,39290,1027406,41672,1026612,44053,1026612,46037,1026215,48419,1026612,50800,1027009,101600,1033760,127000,1037730,152400,1042098,156765,1042892,161131,1042892,165497,1042495,169862,1040907,173434,1038525,177006,1035745,179784,1032568,182165,1028995,187325,1014303,192881,1000008,198834,985316,205184,971022,211931,957124,218678,942432,225822,928932,233362,915034,241300,901931,249634,888430,258762,875327,267494,862620,276622,849517,286147,837207,295672,825295,305990,812986,307975,809015,309165,804647,309562,800279,309562,796309,308769,791941,307181,787970,304800,784396,301625,780823,237331,700614,235744,699025,234553,697437,233362,695452,232569,693069,231775,691084,231775,688701,231775,683936,232569,678774,234156,674010,236934,668848,240506,664480,256778,650185,272653,636287,288925,622390,305594,609286,322659,596183,339725,583874,357584,571961,375841,560446,381000,558064,386159,556475,391319,556078,396478,556475,401241,557667,403225,558461,405606,559652,407194,560843,408781,562431,410369,564020,411559,566005,427037,586653,442912,606904,457994,627552,472678,648200,475456,652170,478234,654950,481806,657729,486172,659318,490141,660509,494506,661303,498872,660906,503237,660112,517128,653759,531416,647406,546100,641449,560387,635890,575072,630331,590153,625566,604837,620404,619919,615640,635397,612066,650478,608492,665956,605713,681434,602933,696913,600154,711994,598168,727869,596580,743347,594992,747713,593403,751284,591418,754856,588638,757634,585462,760016,582285,762397,577917,763191,573550,763588,569182,765969,543769,768747,517959,771525,492943,774700,467133,774700,464751,775097,462766,775891,460383,776684,458398,777875,456412,779066,454824,782638,451250,786606,448471,791369,446486,796925,444897,802481,444500xm1780579,266729l1770667,267126,1761944,267921,1752824,269113,1744101,270304,1735378,272688,1727052,275071,1718329,277852,1710399,281030,1702469,284605,1694539,288578,1687005,292550,1679472,297317,1672731,302482,1665991,308043,1659250,313605,1653303,319563,1647355,325919,1641804,332275,1636253,339029,1631098,346179,1626340,353727,1621979,361275,1618014,368822,1614445,376767,1611273,384712,1608498,393055,1606119,401794,1604136,410534,1602550,419273,1601361,428410,1600568,437547,1600171,447081,1600568,456218,1601361,465354,1602550,474094,1604136,482833,1606119,491970,1608498,500312,1611273,508655,1614445,516997,1618014,524545,1621979,532490,1626340,540435,1631098,547585,1636253,554338,1641804,561092,1647355,567845,1653303,573804,1659250,580160,1665991,585721,1672731,591283,1679472,596050,1687005,600817,1694539,605186,1702469,609159,1710399,612734,1718329,615912,1727052,618693,1735378,621076,1744101,623063,1752824,624652,1761944,626241,1770667,626638,1780579,627035,1789699,626638,1798819,626241,1807542,624652,1816265,623063,1825384,621076,1833711,618693,1842037,615912,1850364,612734,1858294,609159,1866224,605186,1873757,600817,1880894,596050,1888031,591283,1894772,585721,1901116,580160,1907460,573804,1913804,567845,1919355,561092,1924509,554338,1929664,547585,1934026,540435,1938387,532490,1942352,524545,1945921,516997,1949093,508655,1951868,500312,1954247,491970,1957023,482833,1958212,474094,1959402,465354,1960195,456218,1960591,447081,1960195,437547,1959402,428410,1958212,419273,1957023,410534,1954247,401794,1951868,393055,1949093,384712,1945921,376767,1942352,368822,1938387,361275,1934026,353727,1929664,346179,1924509,339029,1919355,332275,1913804,325919,1907460,319563,1901116,313605,1894772,308043,1888031,302482,1880894,297317,1873757,292550,1866224,288578,1858294,284605,1850364,281030,1842037,277852,1833711,275071,1825384,272688,1816265,270304,1807542,269113,1798819,267921,1789699,267126,1780579,266729xm1769477,236538l1780579,236538,1791285,236538,1801594,237333,1812300,238922,1823005,240511,1832918,242894,1842830,245675,1852346,248853,1861862,252825,1871775,256798,1880498,261962,1889221,267126,1897944,272291,1905874,278249,1914200,284208,1921734,290961,1929268,297715,1936008,305660,1942352,313207,1948696,320755,1954644,329097,1960195,337440,1965349,346179,1970107,355713,1974072,364850,1978037,374384,1981209,384315,1983985,393849,1986364,404575,1988346,414903,1989536,425232,1990329,435958,1990725,447081,1990329,457807,1989536,468135,1988346,478861,1986364,489587,1983985,499518,1981209,509449,1978037,518983,1974072,528517,1970107,538051,1965349,547188,1960195,555927,1954644,564270,1948696,572612,1942352,580954,1936008,588502,1929268,595652,1921734,602406,1914200,609159,1905874,615118,1897944,621076,1889221,627035,1880498,631802,1871775,636569,1861862,640542,1852346,644514,1842830,647692,1832918,650473,1823005,652856,1812300,654843,1801594,656034,1791285,656829,1780579,657226,1769477,656829,1758772,656034,1748463,654843,1738154,652856,1727845,650473,1717536,647692,1708020,644514,1698504,640542,1689384,636569,1680265,631802,1671145,627035,1662819,621076,1654492,615118,1646562,609159,1639028,602406,1631495,595652,1624358,588502,1618014,580954,1611670,572612,1606119,564270,1600568,555927,1595413,547188,1591052,538051,1586294,528517,1582725,518983,1579553,509449,1576381,499518,1574399,489587,1572416,478861,1571227,468135,1570434,457807,1570037,447081,1570434,435958,1571227,425232,1572416,414903,1574399,404575,1576381,393849,1579553,384315,1582725,374384,1586294,364850,1591052,355713,1595413,346179,1600568,337440,1606119,329097,1611670,320755,1618014,313207,1624358,305660,1631495,297715,1639028,290961,1646562,284208,1654492,278249,1662819,272291,1671145,267126,1680265,261962,1689384,256798,1698504,252825,1708020,248853,1717536,245675,1727845,242894,1738154,240511,1748463,238922,1758772,237333,1769477,236538xm1775815,217488l1764301,218281,1752786,219472,1741669,221059,1730154,223441,1718243,226219,1707125,229791,1696405,233759,1685684,238125,1674964,243285,1665038,248841,1655509,254794,1646376,261541,1637641,268288,1628906,275035,1620568,282575,1613024,290513,1605877,298847,1598730,307578,1592377,316707,1586025,325835,1580466,334963,1575304,344885,1570937,355203,1566569,365125,1562995,375444,1559819,385763,1557039,396875,1555054,407988,1553466,418703,1552275,429816,1551481,440929,1551481,452438,1552275,463947,1553466,475060,1555054,486569,1557437,498079,1560216,509588,1563789,520700,1567760,531416,1572525,542529,1577290,552847,1582848,562769,1589201,572294,1595554,581819,1602304,590550,1609451,598885,1616995,607219,1624936,614760,1632877,621904,1642009,629047,1650744,635794,1659876,641747,1669405,647304,1678935,652066,1689258,656829,1699581,661194,1709905,664766,1720228,667941,1731345,670719,1742066,673101,1753183,674688,1764301,675879,1775815,676276,1786932,676276,1798447,675879,1809564,674688,1821476,673101,1832593,670322,1844108,667544,1855225,663972,1866740,660004,1877063,655241,1887386,650479,1897313,644922,1906842,638969,1916371,632619,1925503,625872,1933841,618332,1941782,610791,1949723,603250,1957267,594916,1964017,586185,1970370,577057,1976326,567929,1981884,558404,1987046,548879,1991811,538957,1995781,528638,1999752,518319,2003325,507604,2005708,496888,2008090,485775,2009678,475060,2010869,463947,2011266,452835,2011266,441325,2010869,429816,2009678,418703,2007693,407194,2005311,395288,2002531,384175,1998561,373063,1994590,361950,1990223,351632,1985061,340916,1979899,330994,1973943,321469,1967591,312341,1960841,303213,1953297,294482,1945753,286544,1937812,279003,1929474,271860,1921136,264716,1912004,258366,1902474,252016,1893342,246460,1883416,241300,1873490,236935,1863166,232569,1852843,228997,1842123,225822,1831402,223044,1820682,221059,1809564,219472,1798447,218281,1787330,217488,1775815,217488xm1712287,0l1715860,0,1718640,397,1721816,1191,1724198,2778,1726978,4366,1728566,6350,1729757,8731,1730551,11112,1737698,39687,1744448,68262,1744845,70644,1746036,73025,1747227,75406,1748816,77391,1750801,78978,1752786,80169,1755168,80962,1757551,81756,1775815,80962,1793682,81359,1811550,82153,1829814,84137,1847284,86916,1865152,90487,1882225,94853,1899298,100012,1902077,100409,1904460,100012,1906842,99616,1908827,98425,1911606,97234,1913195,95250,1914783,93266,1915974,91281,1944165,39687,1945356,37306,1947341,35322,1949326,34131,1952106,32941,1954885,32147,1958061,32147,1961238,32544,1964414,33734,1975532,38894,1986252,44053,1996972,50006,2008090,55959,2018413,61912,2028737,68659,2039060,75803,2049383,82550,2051765,84931,2053751,87312,2054942,90091,2055736,92472,2056133,95250,2056133,98028,2055339,100409,2054148,102791,2038663,128191,2023575,153194,2021987,155178,2021193,157559,2020398,159941,2020398,162322,2020398,164703,2021193,167481,2022384,169863,2023575,171847,2036678,184150,2049383,196850,2061295,210344,2072809,224234,2083133,238919,2092662,253603,2102191,269478,2110529,284956,2112514,286941,2114102,288528,2116485,289719,2118867,290513,2121249,290910,2123632,291307,2126014,290910,2128396,290116,2156984,281781,2185572,273844,2187954,273447,2190733,273050,2193116,273844,2195498,274638,2197880,276225,2200263,278210,2202248,280988,2203439,283766,2207807,295275,2211777,307182,2215350,318691,2218527,330200,2221703,342107,2224086,354410,2226468,366316,2228850,378222,2228850,381397,2228453,384572,2227659,387350,2226468,390128,2224880,392113,2222894,393700,2220512,394891,2217733,396082,2189542,403225,2160557,409972,2158175,410766,2155793,411560,2153808,412750,2151822,414338,2150234,416322,2149043,418307,2148249,420688,2147852,423069,2148249,440929,2147852,459185,2147058,477044,2145072,494904,2142293,512763,2138323,530225,2133955,547688,2128793,564754,2128396,567135,2128793,569913,2129190,572294,2130382,574279,2131573,576263,2133558,578247,2135543,580232,2137926,581025,2189542,609600,2191924,610791,2193910,612379,2195498,614760,2196292,617141,2197086,619919,2197086,623094,2196689,626666,2195498,629841,2190336,640557,2184778,651669,2178822,662385,2173263,673101,2166910,683816,2160557,693738,2153808,704057,2146661,713979,2144278,716360,2141896,718741,2138720,719932,2136337,721122,2133558,721519,2130779,721122,2128396,720329,2126014,719138,2101000,703660,2075589,688579,2073603,686991,2071221,686197,2068839,685801,2066456,685404,2064074,685801,2061692,686197,2059309,687388,2057324,688579,2044619,701676,2031913,713979,2018413,726282,2004913,737791,1989826,748110,1974738,757635,1959650,767160,1943371,775494,1941385,777082,1939797,779066,1938606,781447,1937812,783432,1937415,785813,1937018,788591,1937415,790972,1938209,793354,1946547,821532,1954488,849710,1955282,852488,1955282,854869,1954885,858044,1953694,860426,1952106,862807,1950120,864791,1947341,866776,1944562,868363,1933047,872332,1921533,876301,1910018,879873,1898107,883444,1886195,886223,1874284,889001,1861975,891382,1850064,893366,1846887,893763,1843711,893366,1840931,892176,1838152,890985,1836167,889398,1834182,887413,1832990,885032,1832593,882651,1825049,853679,1818300,825501,1817902,823119,1816711,820738,1815520,818357,1813535,816769,1811947,815182,1809564,813991,1807182,812801,1804800,812404,1786932,813197,1769065,812801,1751198,812007,1733331,810022,1715463,806847,1697993,803276,1680523,798513,1663053,793354,1660670,793354,1658288,793751,1655906,794147,1653523,795338,1651538,796529,1649553,798116,1648362,800101,1647171,802482,1618186,854076,1616995,856854,1615406,858838,1613024,860029,1610642,861219,1607862,861616,1604686,861616,1601510,861219,1598333,860426,1587216,854869,1576098,849313,1565378,843757,1555054,837804,1544334,831454,1533613,825104,1523687,818357,1513761,811213,1511379,808832,1509393,806451,1507805,803672,1507011,800894,1506614,798116,1507011,795735,1507408,793354,1508996,790972,1523687,765969,1539172,740569,1540363,738585,1541554,736204,1542349,733822,1542746,731441,1542349,729060,1541554,726679,1540363,724297,1539172,722313,1526069,709613,1513364,696913,1501849,683419,1489938,669529,1479615,654844,1470085,640160,1460953,624285,1452218,608410,1450630,606822,1448247,605235,1446262,604044,1443880,602854,1441498,602457,1439115,602457,1436733,602854,1433954,603647,1406160,611982,1377572,619522,1375190,620316,1372411,620713,1369631,619919,1367249,619126,1364867,617538,1362882,615157,1360896,612775,1359308,609600,1354941,598488,1350970,586979,1347397,575072,1343823,563166,1341044,551657,1338264,539750,1335882,527447,1333897,515541,1333500,512366,1333897,509191,1335088,506413,1336279,503635,1337867,501650,1339853,499666,1342235,498475,1345014,498079,1373602,490538,1401793,483394,1404969,482997,1407351,482204,1409336,481013,1411322,479029,1412513,477441,1414101,475060,1414895,473075,1415292,470297,1414895,452835,1414895,434579,1416086,416719,1417675,398860,1420454,381000,1424424,363538,1428792,346075,1433954,329010,1434351,326232,1433954,323850,1433160,321469,1432365,319485,1430777,317103,1429189,315516,1427204,313928,1424821,312738,1373205,284163,1370823,282972,1369234,280988,1367646,279003,1366455,276225,1366058,273447,1366058,270669,1366455,267494,1367249,264319,1372411,252810,1377969,242094,1383528,231378,1389484,220663,1395837,209947,1402190,199628,1409336,189706,1416483,179784,1418469,177403,1421248,175419,1423630,173831,1426410,173038,1429189,172641,1431571,173038,1434351,173831,1436336,175022,1462144,189706,1486761,205184,1489144,206375,1491526,207566,1493908,207963,1496688,208359,1499070,207963,1501452,207169,1503835,206375,1505820,205184,1518128,192088,1530834,179784,1544731,167878,1558231,155972,1572922,145653,1587613,136128,1603495,127000,1619377,118269,1620965,116284,1622553,114300,1623745,112316,1624936,109934,1625333,107553,1625333,105172,1624936,102791,1624142,100409,1615803,71834,1608260,44053,1607465,41275,1607465,38894,1607862,36116,1609054,33734,1610245,31353,1612627,28972,1615009,26987,1617789,25400,1629303,21034,1641215,17066,1652729,13494,1664641,10319,1676155,7541,1688464,4762,1700375,2381,1712287,0xe">
                  <v:path o:connectlocs="42236,101281;58971,131380;91209,119162;83783,85459;89258,83193;94255,124276;54351,135121;37855,97196;65745,72022;36384,92659;35425,118001;62456,140630;93256,130156;102472,103338;81093,74528;85376,41255;98840,60759;121863,64811;118540,84349;134676,105433;125083,123289;109392,144167;101478,164838;77256,160889;63107,174453;49231,158417;21275,154605;17609,133762;11888,108935;2535,89431;21549,76829;24941,53823;44640,56535;66910,40019;141249,29318;142721,49621;162983,51132;167330,31242;158226,21004;171746,40483;154632,56801;135909,42338;147444,21520;135987,29824;142500,54982;168309,52167;169269,26221;150006,3432;168275,2951;174479,14483;190588,25534;185172,42798;185310,61743;167349,67577;158335,76741;139689,73858;133142,63459;117650,53197;122140,39160;120495,18155;139792,10227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7EFAD62E">
      <w:pPr>
        <w:rPr>
          <w:rFonts w:hint="eastAsia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-322580</wp:posOffset>
                </wp:positionH>
                <wp:positionV relativeFrom="paragraph">
                  <wp:posOffset>82550</wp:posOffset>
                </wp:positionV>
                <wp:extent cx="6224270" cy="306705"/>
                <wp:effectExtent l="0" t="0" r="0" b="0"/>
                <wp:wrapNone/>
                <wp:docPr id="3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27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DDA06E"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  <w:rPr>
                                <w:rFonts w:hint="eastAsia" w:eastAsia="微软雅黑"/>
                                <w:color w:val="0C78C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福建乐基科技有限公司            研发部/软件开发工程师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0C78C1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06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202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hint="eastAsia" w:ascii="Times New Roman" w:hAnsi="Times New Roman" w:eastAsia="微软雅黑" w:cs="Times New Roman"/>
                                <w:b/>
                                <w:bCs/>
                                <w:color w:val="808080" w:themeColor="background1" w:themeShade="8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08</w:t>
                            </w:r>
                          </w:p>
                          <w:p w14:paraId="248BBD62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55FE7691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71EE60C6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3F48D040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286F6B3C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0BE68B1C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  <w:p w14:paraId="044D5A5D">
                            <w:pPr>
                              <w:pStyle w:val="11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25.4pt;margin-top:6.5pt;height:24.15pt;width:490.1pt;mso-position-horizontal-relative:margin;z-index:251669504;mso-width-relative:page;mso-height-relative:page;" filled="f" stroked="f" coordsize="21600,21600" o:gfxdata="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EzTHmPaAAAACQEAAA8AAAAAAAAAAQAgAAAAIgAA&#10;AGRycy9kb3ducmV2LnhtbFBLAQIUABQAAAAIAIdO4kBBJMOczQEAAJ8DAAAOAAAAAAAAAAEAIAAA&#10;ACkBAABkcnMvZTJvRG9jLnhtbFBLBQYAAAAABgAGAFkBAAB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1DDA06E"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  <w:rPr>
                          <w:rFonts w:hint="eastAsia" w:eastAsia="微软雅黑"/>
                          <w:color w:val="0C78C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福建乐基科技有限公司            研发部/软件开发工程师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0C78C1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06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202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hint="eastAsia" w:ascii="Times New Roman" w:hAnsi="Times New Roman" w:eastAsia="微软雅黑" w:cs="Times New Roman"/>
                          <w:b/>
                          <w:bCs/>
                          <w:color w:val="808080" w:themeColor="background1" w:themeShade="8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08</w:t>
                      </w:r>
                    </w:p>
                    <w:p w14:paraId="248BBD62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55FE7691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71EE60C6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3F48D040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286F6B3C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0BE68B1C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  <w:p w14:paraId="044D5A5D">
                      <w:pPr>
                        <w:pStyle w:val="11"/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333333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-550545</wp:posOffset>
                </wp:positionH>
                <wp:positionV relativeFrom="paragraph">
                  <wp:posOffset>180340</wp:posOffset>
                </wp:positionV>
                <wp:extent cx="6350" cy="846455"/>
                <wp:effectExtent l="13970" t="0" r="17780" b="1079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4645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C78C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3.35pt;margin-top:14.2pt;height:66.65pt;width:0.5pt;z-index:251673600;mso-width-relative:page;mso-height-relative:page;" filled="f" stroked="t" coordsize="21600,21600" o:gfxdata="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EDWeXbAAAACgEAAA8AAAAAAAAAAQAgAAAAIgAAAGRycy9kb3ducmV2LnhtbFBLAQIU&#10;ABQAAAAIAIdO4kCh8qvc8AEAAMQDAAAOAAAAAAAAAAEAIAAAACoBAABkcnMvZTJvRG9jLnhtbFBL&#10;BQYAAAAABgAGAFkBAACMBQAAAAA=&#10;">
                <v:fill on="f" focussize="0,0"/>
                <v:stroke weight="2.25pt" color="#0C78C1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EDCC1C9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188595</wp:posOffset>
                </wp:positionV>
                <wp:extent cx="6238875" cy="727710"/>
                <wp:effectExtent l="0" t="0" r="9525" b="1524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1055" y="9708515"/>
                          <a:ext cx="6238875" cy="727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4040E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color w:val="333333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 w:cstheme="minorBidi"/>
                                <w:b w:val="0"/>
                                <w:bCs w:val="0"/>
                                <w:color w:val="333333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电子香炉项目：担任嵌入式软件开发负责人，独立完成温控算法、电源管理、物联网通信等核心模块开发</w:t>
                            </w:r>
                          </w:p>
                          <w:p w14:paraId="5A723F50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 w:val="0"/>
                              <w:snapToGrid w:val="0"/>
                              <w:ind w:left="420" w:leftChars="0" w:hanging="420" w:firstLineChars="0"/>
                              <w:textAlignment w:val="auto"/>
                              <w:rPr>
                                <w:rFonts w:hint="eastAsia" w:ascii="Times New Roman" w:hAnsi="Times New Roman" w:eastAsia="微软雅黑"/>
                                <w:color w:val="333333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color w:val="333333"/>
                                <w:sz w:val="20"/>
                                <w:szCs w:val="18"/>
                              </w:rPr>
                              <w:t>AI动作检测项目：负责多路摄像头数据采集模块开发，实现视频同步采集和网络传输，为算法提供接口</w:t>
                            </w:r>
                          </w:p>
                          <w:p w14:paraId="5E35C14E">
                            <w:pPr>
                              <w:rPr>
                                <w:rFonts w:ascii="Times New Roman" w:hAnsi="Times New Roman" w:eastAsia="微软雅黑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8pt;margin-top:14.85pt;height:57.3pt;width:491.25pt;z-index:251685888;mso-width-relative:page;mso-height-relative:page;" fillcolor="#FFFFFF [3201]" filled="t" stroked="f" coordsize="21600,21600" o:gfxdata="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v&#10;fgSV1gAAAAoBAAAPAAAAAAAAAAEAIAAAACIAAABkcnMvZG93bnJldi54bWxQSwECFAAUAAAACACH&#10;TuJADRjANV8CAACcBAAADgAAAAAAAAABACAAAAAl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424040E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color w:val="333333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Times New Roman" w:hAnsi="Times New Roman" w:eastAsia="微软雅黑" w:cstheme="minorBidi"/>
                          <w:b w:val="0"/>
                          <w:bCs w:val="0"/>
                          <w:color w:val="333333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电子香炉项目：担任嵌入式软件开发负责人，独立完成温控算法、电源管理、物联网通信等核心模块开发</w:t>
                      </w:r>
                    </w:p>
                    <w:p w14:paraId="5A723F50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 w:val="0"/>
                        <w:snapToGrid w:val="0"/>
                        <w:ind w:left="420" w:leftChars="0" w:hanging="420" w:firstLineChars="0"/>
                        <w:textAlignment w:val="auto"/>
                        <w:rPr>
                          <w:rFonts w:hint="eastAsia" w:ascii="Times New Roman" w:hAnsi="Times New Roman" w:eastAsia="微软雅黑"/>
                          <w:color w:val="333333"/>
                          <w:sz w:val="20"/>
                          <w:szCs w:val="18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color w:val="333333"/>
                          <w:sz w:val="20"/>
                          <w:szCs w:val="18"/>
                        </w:rPr>
                        <w:t>AI动作检测项目：负责多路摄像头数据采集模块开发，实现视频同步采集和网络传输，为算法提供接口</w:t>
                      </w:r>
                    </w:p>
                    <w:p w14:paraId="5E35C14E">
                      <w:pPr>
                        <w:rPr>
                          <w:rFonts w:ascii="Times New Roman" w:hAnsi="Times New Roman" w:eastAsia="微软雅黑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31750</wp:posOffset>
                </wp:positionV>
                <wp:extent cx="68580" cy="68580"/>
                <wp:effectExtent l="0" t="0" r="7620" b="7620"/>
                <wp:wrapNone/>
                <wp:docPr id="40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80" cy="68580"/>
                        </a:xfrm>
                        <a:prstGeom prst="roundRect">
                          <a:avLst/>
                        </a:prstGeom>
                        <a:solidFill>
                          <a:srgbClr val="0C78C1"/>
                        </a:solidFill>
                        <a:ln w="190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椭圆 88" o:spid="_x0000_s1026" o:spt="2" style="position:absolute;left:0pt;flip:y;margin-left:-45.95pt;margin-top:2.5pt;height:5.4pt;width:5.4pt;z-index:251684864;v-text-anchor:middle;mso-width-relative:page;mso-height-relative:page;" fillcolor="#0C78C1" filled="t" stroked="f" coordsize="21600,21600" arcsize="0.166666666666667" o:gfxdata="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yG3i91wAAAAgBAAAPAAAAAAAAAAEAIAAAACIAAABkcnMvZG93bnJldi54bWxQ&#10;SwECFAAUAAAACACHTuJAYcWeq/gBAADiAwAADgAAAAAAAAABACAAAAAmAQAAZHJzL2Uyb0RvYy54&#10;bWxQSwUGAAAAAAYABgBZAQAAkAUAAAAA&#10;">
                <v:fill on="t" focussize="0,0"/>
                <v:stroke on="f" weight="1.5pt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7F56D"/>
    <w:multiLevelType w:val="multilevel"/>
    <w:tmpl w:val="8D37F56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0859538"/>
    <w:multiLevelType w:val="multilevel"/>
    <w:tmpl w:val="208595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A645282"/>
    <w:multiLevelType w:val="multilevel"/>
    <w:tmpl w:val="3A64528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B4A79EE"/>
    <w:multiLevelType w:val="singleLevel"/>
    <w:tmpl w:val="4B4A79EE"/>
    <w:lvl w:ilvl="0" w:tentative="0">
      <w:start w:val="1"/>
      <w:numFmt w:val="bullet"/>
      <w:suff w:val="space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C262A6"/>
    <w:multiLevelType w:val="multilevel"/>
    <w:tmpl w:val="59C262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767E8B4F"/>
    <w:multiLevelType w:val="multilevel"/>
    <w:tmpl w:val="767E8B4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41FF1"/>
    <w:rsid w:val="00025DC6"/>
    <w:rsid w:val="000A1E8F"/>
    <w:rsid w:val="000B0DB1"/>
    <w:rsid w:val="000B2920"/>
    <w:rsid w:val="00155A3C"/>
    <w:rsid w:val="00284EDB"/>
    <w:rsid w:val="00410AB3"/>
    <w:rsid w:val="004859E9"/>
    <w:rsid w:val="004A1E52"/>
    <w:rsid w:val="004C799D"/>
    <w:rsid w:val="004E34F4"/>
    <w:rsid w:val="0054200A"/>
    <w:rsid w:val="00684F7E"/>
    <w:rsid w:val="006D4929"/>
    <w:rsid w:val="006F20F7"/>
    <w:rsid w:val="00734B55"/>
    <w:rsid w:val="007473CF"/>
    <w:rsid w:val="007E0389"/>
    <w:rsid w:val="008F155F"/>
    <w:rsid w:val="00913606"/>
    <w:rsid w:val="00915477"/>
    <w:rsid w:val="00A074E2"/>
    <w:rsid w:val="00A11BAC"/>
    <w:rsid w:val="00AE09CB"/>
    <w:rsid w:val="00B9779B"/>
    <w:rsid w:val="00CB1ED9"/>
    <w:rsid w:val="00D9487F"/>
    <w:rsid w:val="00EC4895"/>
    <w:rsid w:val="00F54CC2"/>
    <w:rsid w:val="01396E1E"/>
    <w:rsid w:val="01453B5E"/>
    <w:rsid w:val="069301ED"/>
    <w:rsid w:val="06CA4617"/>
    <w:rsid w:val="06E93B39"/>
    <w:rsid w:val="07440871"/>
    <w:rsid w:val="07875B38"/>
    <w:rsid w:val="089A04B5"/>
    <w:rsid w:val="098A6AD5"/>
    <w:rsid w:val="09C14B01"/>
    <w:rsid w:val="0A94222B"/>
    <w:rsid w:val="0AF45FD3"/>
    <w:rsid w:val="0B341FF1"/>
    <w:rsid w:val="0C692CAD"/>
    <w:rsid w:val="0CC86220"/>
    <w:rsid w:val="0EC6415F"/>
    <w:rsid w:val="0F040335"/>
    <w:rsid w:val="0F414685"/>
    <w:rsid w:val="0FCA3D4D"/>
    <w:rsid w:val="1055216D"/>
    <w:rsid w:val="114D0D8A"/>
    <w:rsid w:val="134131B1"/>
    <w:rsid w:val="13C24814"/>
    <w:rsid w:val="14B40996"/>
    <w:rsid w:val="156E5B6B"/>
    <w:rsid w:val="161F618A"/>
    <w:rsid w:val="16B57B3E"/>
    <w:rsid w:val="174A0F06"/>
    <w:rsid w:val="17DB1C36"/>
    <w:rsid w:val="18580FEE"/>
    <w:rsid w:val="19234752"/>
    <w:rsid w:val="192B4E46"/>
    <w:rsid w:val="195E16BF"/>
    <w:rsid w:val="19E746A4"/>
    <w:rsid w:val="1A1813F5"/>
    <w:rsid w:val="1A2828EF"/>
    <w:rsid w:val="1AC47300"/>
    <w:rsid w:val="1CA643DD"/>
    <w:rsid w:val="1CAB69CA"/>
    <w:rsid w:val="1CAF5FF0"/>
    <w:rsid w:val="1D6D1ED1"/>
    <w:rsid w:val="1DFC2811"/>
    <w:rsid w:val="1E1B447E"/>
    <w:rsid w:val="1E1D4311"/>
    <w:rsid w:val="1E62755C"/>
    <w:rsid w:val="1EDD0C7B"/>
    <w:rsid w:val="1F674631"/>
    <w:rsid w:val="1FFC026D"/>
    <w:rsid w:val="20C31E08"/>
    <w:rsid w:val="20FA1AB6"/>
    <w:rsid w:val="2251489F"/>
    <w:rsid w:val="227F6E96"/>
    <w:rsid w:val="2310568C"/>
    <w:rsid w:val="23D20CE0"/>
    <w:rsid w:val="23DE37D3"/>
    <w:rsid w:val="2434745F"/>
    <w:rsid w:val="25A0096A"/>
    <w:rsid w:val="26B92158"/>
    <w:rsid w:val="26ED1D6E"/>
    <w:rsid w:val="274243CE"/>
    <w:rsid w:val="28416434"/>
    <w:rsid w:val="28A6273B"/>
    <w:rsid w:val="28CC73E6"/>
    <w:rsid w:val="28DC4149"/>
    <w:rsid w:val="29286D0F"/>
    <w:rsid w:val="295B79C2"/>
    <w:rsid w:val="29F64FFC"/>
    <w:rsid w:val="2AFF4289"/>
    <w:rsid w:val="2BEB59AF"/>
    <w:rsid w:val="2C9E27C0"/>
    <w:rsid w:val="2CA41EAC"/>
    <w:rsid w:val="2CE64ED7"/>
    <w:rsid w:val="2D54170C"/>
    <w:rsid w:val="2E7C01C6"/>
    <w:rsid w:val="2F013548"/>
    <w:rsid w:val="31772EC7"/>
    <w:rsid w:val="318848D5"/>
    <w:rsid w:val="31E316CE"/>
    <w:rsid w:val="3220530C"/>
    <w:rsid w:val="32977BB3"/>
    <w:rsid w:val="32ED1692"/>
    <w:rsid w:val="32F02F31"/>
    <w:rsid w:val="340F57D1"/>
    <w:rsid w:val="34CD7224"/>
    <w:rsid w:val="34E97C37"/>
    <w:rsid w:val="352C2F8D"/>
    <w:rsid w:val="358E2A76"/>
    <w:rsid w:val="35A26038"/>
    <w:rsid w:val="35F66AB0"/>
    <w:rsid w:val="36497C24"/>
    <w:rsid w:val="368F2A60"/>
    <w:rsid w:val="369B3F1D"/>
    <w:rsid w:val="380743BB"/>
    <w:rsid w:val="39C649EB"/>
    <w:rsid w:val="3B55139D"/>
    <w:rsid w:val="3CBD666B"/>
    <w:rsid w:val="3CD7041E"/>
    <w:rsid w:val="3D0A727E"/>
    <w:rsid w:val="3D793B23"/>
    <w:rsid w:val="3F8C2709"/>
    <w:rsid w:val="3FA625C0"/>
    <w:rsid w:val="400F64D2"/>
    <w:rsid w:val="401149EF"/>
    <w:rsid w:val="407C4056"/>
    <w:rsid w:val="41A734D5"/>
    <w:rsid w:val="41E13206"/>
    <w:rsid w:val="4211424A"/>
    <w:rsid w:val="431C742A"/>
    <w:rsid w:val="44353F89"/>
    <w:rsid w:val="443F1724"/>
    <w:rsid w:val="44E61455"/>
    <w:rsid w:val="45104108"/>
    <w:rsid w:val="45350C77"/>
    <w:rsid w:val="45647936"/>
    <w:rsid w:val="45FF4EC4"/>
    <w:rsid w:val="471E7B93"/>
    <w:rsid w:val="47655843"/>
    <w:rsid w:val="478C26EF"/>
    <w:rsid w:val="48BB3039"/>
    <w:rsid w:val="492C59DD"/>
    <w:rsid w:val="4A232DE6"/>
    <w:rsid w:val="4BCB534C"/>
    <w:rsid w:val="4CD34FFD"/>
    <w:rsid w:val="4CD46FC7"/>
    <w:rsid w:val="4D932428"/>
    <w:rsid w:val="4DC572DA"/>
    <w:rsid w:val="4E6D29CC"/>
    <w:rsid w:val="4EDF3CE1"/>
    <w:rsid w:val="4F5F210D"/>
    <w:rsid w:val="4F7728C5"/>
    <w:rsid w:val="4FD269A5"/>
    <w:rsid w:val="50804ABF"/>
    <w:rsid w:val="50BD0717"/>
    <w:rsid w:val="5247237B"/>
    <w:rsid w:val="530004CC"/>
    <w:rsid w:val="53373E0C"/>
    <w:rsid w:val="5357665A"/>
    <w:rsid w:val="536744ED"/>
    <w:rsid w:val="53CE0BF4"/>
    <w:rsid w:val="541E376E"/>
    <w:rsid w:val="548925D6"/>
    <w:rsid w:val="548F72AB"/>
    <w:rsid w:val="54E3423D"/>
    <w:rsid w:val="551663CF"/>
    <w:rsid w:val="55CC2F32"/>
    <w:rsid w:val="55E262B1"/>
    <w:rsid w:val="569B0CB4"/>
    <w:rsid w:val="5853246C"/>
    <w:rsid w:val="58694A68"/>
    <w:rsid w:val="587A7627"/>
    <w:rsid w:val="58CF592A"/>
    <w:rsid w:val="59AA358A"/>
    <w:rsid w:val="5C6C34D2"/>
    <w:rsid w:val="5CA3732E"/>
    <w:rsid w:val="5CC44A4A"/>
    <w:rsid w:val="5D423B96"/>
    <w:rsid w:val="5E174F66"/>
    <w:rsid w:val="5EE74938"/>
    <w:rsid w:val="5F1C6CD8"/>
    <w:rsid w:val="5FF25559"/>
    <w:rsid w:val="605129B1"/>
    <w:rsid w:val="60807736"/>
    <w:rsid w:val="6121573C"/>
    <w:rsid w:val="61254CAF"/>
    <w:rsid w:val="617D312A"/>
    <w:rsid w:val="618741B1"/>
    <w:rsid w:val="620A5B07"/>
    <w:rsid w:val="62326A29"/>
    <w:rsid w:val="623E3BCD"/>
    <w:rsid w:val="638E1350"/>
    <w:rsid w:val="64A92350"/>
    <w:rsid w:val="64D616D7"/>
    <w:rsid w:val="65406A71"/>
    <w:rsid w:val="678F5BC5"/>
    <w:rsid w:val="67CD7D17"/>
    <w:rsid w:val="686359DE"/>
    <w:rsid w:val="68716534"/>
    <w:rsid w:val="68DD35CF"/>
    <w:rsid w:val="69054339"/>
    <w:rsid w:val="69070B04"/>
    <w:rsid w:val="6922138F"/>
    <w:rsid w:val="69E228CC"/>
    <w:rsid w:val="6A417D14"/>
    <w:rsid w:val="6AA92C8E"/>
    <w:rsid w:val="6AB141EE"/>
    <w:rsid w:val="6B5E5F82"/>
    <w:rsid w:val="6BD546A8"/>
    <w:rsid w:val="6BDC72C4"/>
    <w:rsid w:val="6C6B6BD0"/>
    <w:rsid w:val="6C8639E2"/>
    <w:rsid w:val="6DCC70DF"/>
    <w:rsid w:val="6EBD6E77"/>
    <w:rsid w:val="6F803765"/>
    <w:rsid w:val="70090BB2"/>
    <w:rsid w:val="70B02C2F"/>
    <w:rsid w:val="70D67471"/>
    <w:rsid w:val="719C694F"/>
    <w:rsid w:val="72592538"/>
    <w:rsid w:val="72E63254"/>
    <w:rsid w:val="72F34E2D"/>
    <w:rsid w:val="730D6073"/>
    <w:rsid w:val="74085625"/>
    <w:rsid w:val="74107528"/>
    <w:rsid w:val="77DA4BE2"/>
    <w:rsid w:val="7A150154"/>
    <w:rsid w:val="7A292DB2"/>
    <w:rsid w:val="7A58631B"/>
    <w:rsid w:val="7A5A69EC"/>
    <w:rsid w:val="7C0A60D3"/>
    <w:rsid w:val="7D60404F"/>
    <w:rsid w:val="7D98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列表段落1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3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-&#31616;&#27905;&#31616;&#21382;&#21830;&#21153;&#31616;&#21382;&#22909;&#30475;&#31616;&#21382;&#31616;&#32422;&#31616;&#21382;&#27714;&#32844;&#31616;&#21382;-53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简历-简洁简历商务简历好看简历简约简历求职简历-53.docx</Template>
  <Pages>1</Pages>
  <Words>0</Words>
  <Characters>0</Characters>
  <Lines>1</Lines>
  <Paragraphs>1</Paragraphs>
  <TotalTime>14</TotalTime>
  <ScaleCrop>false</ScaleCrop>
  <LinksUpToDate>false</LinksUpToDate>
  <CharactersWithSpaces>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2017-09-20T12:27:00Z</dcterms:created>
  <dc:creator>Administrator</dc:creator>
  <cp:lastModifiedBy>〇</cp:lastModifiedBy>
  <cp:lastPrinted>2023-05-19T13:55:00Z</cp:lastPrinted>
  <dcterms:modified xsi:type="dcterms:W3CDTF">2025-08-20T12:31:29Z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eyJoZGlkIjoiMzljOTI5MTI2MDUwYjNlYzY4MTI0YjI0YjViNWY4ODYiLCJ1c2VySWQiOiI0NTA0Mjc4NjgifQ==</vt:lpwstr>
  </property>
  <property fmtid="{D5CDD505-2E9C-101B-9397-08002B2CF9AE}" pid="4" name="ICV">
    <vt:lpwstr>4748CADAC3DF4970AF3D86D4CAD06130_13</vt:lpwstr>
  </property>
</Properties>
</file>